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FFB" w:rsidRPr="0024619A" w:rsidRDefault="00670FFB">
      <w:pPr>
        <w:pBdr>
          <w:bottom w:val="single" w:sz="6" w:space="1" w:color="auto"/>
        </w:pBdr>
      </w:pPr>
    </w:p>
    <w:p w:rsidR="00670FFB" w:rsidRPr="0024619A" w:rsidRDefault="00670FFB"/>
    <w:p w:rsidR="00670FFB" w:rsidRPr="0024619A" w:rsidRDefault="003D05DD">
      <w:pPr>
        <w:rPr>
          <w:b/>
          <w:sz w:val="28"/>
        </w:rPr>
      </w:pPr>
      <w:r w:rsidRPr="0024619A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3151505</wp:posOffset>
            </wp:positionH>
            <wp:positionV relativeFrom="paragraph">
              <wp:posOffset>100965</wp:posOffset>
            </wp:positionV>
            <wp:extent cx="2580005" cy="1257935"/>
            <wp:effectExtent l="0" t="0" r="0" b="0"/>
            <wp:wrapSquare wrapText="bothSides"/>
            <wp:docPr id="21" name="Picture 21" descr="logo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o_lar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25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FFB" w:rsidRPr="0024619A">
        <w:rPr>
          <w:b/>
          <w:sz w:val="28"/>
        </w:rPr>
        <w:t>Lime Microsystems Limited</w:t>
      </w:r>
    </w:p>
    <w:p w:rsidR="00670FFB" w:rsidRPr="0024619A" w:rsidRDefault="00670FFB"/>
    <w:p w:rsidR="00670FFB" w:rsidRPr="0024619A" w:rsidRDefault="001E2A28">
      <w:smartTag w:uri="urn:schemas-microsoft-com:office:smarttags" w:element="place">
        <w:r w:rsidRPr="0024619A">
          <w:t>Surrey</w:t>
        </w:r>
      </w:smartTag>
      <w:r w:rsidRPr="0024619A">
        <w:t xml:space="preserve"> Tech Centre</w:t>
      </w:r>
    </w:p>
    <w:p w:rsidR="005415B3" w:rsidRPr="0024619A" w:rsidRDefault="001E2A28">
      <w:smartTag w:uri="urn:schemas-microsoft-com:office:smarttags" w:element="Street">
        <w:smartTag w:uri="urn:schemas-microsoft-com:office:smarttags" w:element="address">
          <w:r w:rsidRPr="0024619A">
            <w:t>Occam Road</w:t>
          </w:r>
        </w:smartTag>
      </w:smartTag>
    </w:p>
    <w:p w:rsidR="005415B3" w:rsidRPr="0024619A" w:rsidRDefault="001E2A28">
      <w:r w:rsidRPr="0024619A">
        <w:t xml:space="preserve">The </w:t>
      </w:r>
      <w:smartTag w:uri="urn:schemas-microsoft-com:office:smarttags" w:element="place">
        <w:smartTag w:uri="urn:schemas-microsoft-com:office:smarttags" w:element="PlaceName">
          <w:r w:rsidRPr="0024619A">
            <w:t>Surrey</w:t>
          </w:r>
        </w:smartTag>
        <w:r w:rsidRPr="0024619A">
          <w:t xml:space="preserve"> </w:t>
        </w:r>
        <w:smartTag w:uri="urn:schemas-microsoft-com:office:smarttags" w:element="PlaceName">
          <w:r w:rsidRPr="0024619A">
            <w:t>Research</w:t>
          </w:r>
        </w:smartTag>
        <w:r w:rsidRPr="0024619A">
          <w:t xml:space="preserve"> </w:t>
        </w:r>
        <w:smartTag w:uri="urn:schemas-microsoft-com:office:smarttags" w:element="PlaceType">
          <w:r w:rsidRPr="0024619A">
            <w:t>Park</w:t>
          </w:r>
        </w:smartTag>
      </w:smartTag>
    </w:p>
    <w:p w:rsidR="00670FFB" w:rsidRPr="0024619A" w:rsidRDefault="001E2A28">
      <w:smartTag w:uri="urn:schemas-microsoft-com:office:smarttags" w:element="place">
        <w:r w:rsidRPr="0024619A">
          <w:t>Guildford</w:t>
        </w:r>
      </w:smartTag>
      <w:r w:rsidRPr="0024619A">
        <w:t xml:space="preserve"> GU2 7YG</w:t>
      </w:r>
    </w:p>
    <w:p w:rsidR="001E2A28" w:rsidRPr="0024619A" w:rsidRDefault="001E2A28">
      <w:smartTag w:uri="urn:schemas-microsoft-com:office:smarttags" w:element="place">
        <w:r w:rsidRPr="0024619A">
          <w:t>Surrey</w:t>
        </w:r>
      </w:smartTag>
    </w:p>
    <w:p w:rsidR="00670FFB" w:rsidRPr="0024619A" w:rsidRDefault="00670FFB">
      <w:smartTag w:uri="urn:schemas-microsoft-com:office:smarttags" w:element="place">
        <w:smartTag w:uri="urn:schemas-microsoft-com:office:smarttags" w:element="country-region">
          <w:r w:rsidRPr="0024619A">
            <w:t>United Kingdom</w:t>
          </w:r>
        </w:smartTag>
      </w:smartTag>
    </w:p>
    <w:p w:rsidR="00670FFB" w:rsidRPr="0024619A" w:rsidRDefault="00670FFB"/>
    <w:p w:rsidR="00670FFB" w:rsidRPr="0024619A" w:rsidRDefault="00322622">
      <w:r w:rsidRPr="0024619A">
        <w:t>Tel:</w:t>
      </w:r>
      <w:r w:rsidRPr="0024619A">
        <w:tab/>
      </w:r>
      <w:r w:rsidRPr="0024619A">
        <w:tab/>
        <w:t>+44 (0) 1483 685 063</w:t>
      </w:r>
    </w:p>
    <w:p w:rsidR="00670FFB" w:rsidRPr="0024619A" w:rsidRDefault="00322622">
      <w:r w:rsidRPr="0024619A">
        <w:t>Fax:</w:t>
      </w:r>
      <w:r w:rsidRPr="0024619A">
        <w:tab/>
      </w:r>
      <w:r w:rsidRPr="0024619A">
        <w:tab/>
        <w:t>+44 (0) 1428 656 662</w:t>
      </w:r>
    </w:p>
    <w:p w:rsidR="00670FFB" w:rsidRPr="0024619A" w:rsidRDefault="00670FFB">
      <w:r w:rsidRPr="0024619A">
        <w:t>e-mail:</w:t>
      </w:r>
      <w:r w:rsidRPr="0024619A">
        <w:tab/>
      </w:r>
      <w:r w:rsidRPr="0024619A">
        <w:tab/>
      </w:r>
      <w:hyperlink r:id="rId9" w:history="1">
        <w:r w:rsidR="00384998" w:rsidRPr="0024619A">
          <w:rPr>
            <w:rStyle w:val="Hyperlink"/>
          </w:rPr>
          <w:t>enquiries@limemicro.com</w:t>
        </w:r>
      </w:hyperlink>
    </w:p>
    <w:p w:rsidR="00670FFB" w:rsidRPr="0024619A" w:rsidRDefault="00670FFB"/>
    <w:p w:rsidR="00243E06" w:rsidRPr="0024619A" w:rsidRDefault="00243E06"/>
    <w:p w:rsidR="007537FB" w:rsidRPr="0024619A" w:rsidRDefault="007537FB"/>
    <w:p w:rsidR="007537FB" w:rsidRPr="0024619A" w:rsidRDefault="007537FB"/>
    <w:p w:rsidR="00670FFB" w:rsidRPr="0024619A" w:rsidRDefault="00670FFB"/>
    <w:p w:rsidR="00670FFB" w:rsidRPr="0024619A" w:rsidRDefault="003C7F6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LMS8001-</w:t>
      </w:r>
      <w:r w:rsidR="00C05164">
        <w:rPr>
          <w:b/>
          <w:sz w:val="40"/>
          <w:szCs w:val="40"/>
        </w:rPr>
        <w:t>Companion</w:t>
      </w:r>
      <w:r w:rsidR="00525C01">
        <w:rPr>
          <w:b/>
          <w:sz w:val="40"/>
          <w:szCs w:val="40"/>
        </w:rPr>
        <w:t xml:space="preserve"> </w:t>
      </w:r>
      <w:r w:rsidR="003A6707">
        <w:rPr>
          <w:b/>
          <w:sz w:val="40"/>
          <w:szCs w:val="40"/>
        </w:rPr>
        <w:t xml:space="preserve">Driver Installation and </w:t>
      </w:r>
      <w:r w:rsidR="00B3052D">
        <w:rPr>
          <w:b/>
          <w:sz w:val="40"/>
          <w:szCs w:val="40"/>
        </w:rPr>
        <w:t>Firmware Flashing</w:t>
      </w:r>
    </w:p>
    <w:p w:rsidR="001B60D9" w:rsidRPr="0024619A" w:rsidRDefault="001B60D9">
      <w:pPr>
        <w:jc w:val="center"/>
        <w:rPr>
          <w:b/>
          <w:sz w:val="40"/>
          <w:szCs w:val="40"/>
        </w:rPr>
      </w:pPr>
    </w:p>
    <w:p w:rsidR="00670FFB" w:rsidRPr="0024619A" w:rsidRDefault="001B60D9" w:rsidP="001B60D9">
      <w:pPr>
        <w:jc w:val="center"/>
        <w:rPr>
          <w:b/>
          <w:i/>
          <w:sz w:val="40"/>
          <w:szCs w:val="40"/>
        </w:rPr>
      </w:pPr>
      <w:r w:rsidRPr="0024619A">
        <w:rPr>
          <w:b/>
          <w:i/>
          <w:sz w:val="40"/>
          <w:szCs w:val="40"/>
        </w:rPr>
        <w:t xml:space="preserve">- </w:t>
      </w:r>
      <w:r w:rsidR="008F31FB">
        <w:rPr>
          <w:b/>
          <w:i/>
          <w:sz w:val="40"/>
          <w:szCs w:val="40"/>
        </w:rPr>
        <w:t>Application Note</w:t>
      </w:r>
      <w:r w:rsidRPr="0024619A">
        <w:rPr>
          <w:b/>
          <w:i/>
          <w:sz w:val="40"/>
          <w:szCs w:val="40"/>
        </w:rPr>
        <w:t xml:space="preserve"> -</w:t>
      </w:r>
    </w:p>
    <w:p w:rsidR="00670FFB" w:rsidRPr="0024619A" w:rsidRDefault="00670FFB"/>
    <w:p w:rsidR="007537FB" w:rsidRPr="0024619A" w:rsidRDefault="007537FB"/>
    <w:p w:rsidR="007537FB" w:rsidRPr="0024619A" w:rsidRDefault="007537FB"/>
    <w:p w:rsidR="007537FB" w:rsidRPr="0024619A" w:rsidRDefault="007537FB"/>
    <w:p w:rsidR="007537FB" w:rsidRPr="0024619A" w:rsidRDefault="007537FB"/>
    <w:p w:rsidR="007537FB" w:rsidRPr="0024619A" w:rsidRDefault="007537FB"/>
    <w:p w:rsidR="007537FB" w:rsidRPr="0024619A" w:rsidRDefault="007537FB"/>
    <w:p w:rsidR="007537FB" w:rsidRPr="0024619A" w:rsidRDefault="007537FB"/>
    <w:p w:rsidR="007537FB" w:rsidRPr="0024619A" w:rsidRDefault="007537FB"/>
    <w:p w:rsidR="007537FB" w:rsidRPr="0024619A" w:rsidRDefault="007537FB"/>
    <w:p w:rsidR="007537FB" w:rsidRPr="0024619A" w:rsidRDefault="007537FB"/>
    <w:p w:rsidR="007537FB" w:rsidRPr="0024619A" w:rsidRDefault="007537FB"/>
    <w:p w:rsidR="00670FFB" w:rsidRPr="0024619A" w:rsidRDefault="00670FFB"/>
    <w:p w:rsidR="007537FB" w:rsidRPr="0024619A" w:rsidRDefault="007537FB"/>
    <w:p w:rsidR="007537FB" w:rsidRPr="0024619A" w:rsidRDefault="007537FB"/>
    <w:p w:rsidR="007537FB" w:rsidRPr="0024619A" w:rsidRDefault="007537FB"/>
    <w:p w:rsidR="007537FB" w:rsidRPr="0024619A" w:rsidRDefault="007537FB"/>
    <w:p w:rsidR="007537FB" w:rsidRPr="0024619A" w:rsidRDefault="007537FB"/>
    <w:p w:rsidR="007537FB" w:rsidRPr="0024619A" w:rsidRDefault="007537FB" w:rsidP="007537FB"/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2340"/>
        <w:gridCol w:w="3690"/>
      </w:tblGrid>
      <w:tr w:rsidR="007537FB" w:rsidRPr="0024619A">
        <w:tc>
          <w:tcPr>
            <w:tcW w:w="2340" w:type="dxa"/>
          </w:tcPr>
          <w:p w:rsidR="007537FB" w:rsidRPr="0024619A" w:rsidRDefault="0075719B" w:rsidP="008473AA">
            <w:r>
              <w:t>Board</w:t>
            </w:r>
            <w:r w:rsidR="00675D47" w:rsidRPr="0024619A">
              <w:t xml:space="preserve"> version:</w:t>
            </w:r>
          </w:p>
        </w:tc>
        <w:tc>
          <w:tcPr>
            <w:tcW w:w="3690" w:type="dxa"/>
          </w:tcPr>
          <w:p w:rsidR="007537FB" w:rsidRPr="0024619A" w:rsidRDefault="003241AE" w:rsidP="008473AA">
            <w:r>
              <w:t>LMS8001-Companion</w:t>
            </w:r>
          </w:p>
        </w:tc>
      </w:tr>
      <w:tr w:rsidR="007537FB" w:rsidRPr="0024619A">
        <w:tc>
          <w:tcPr>
            <w:tcW w:w="2340" w:type="dxa"/>
          </w:tcPr>
          <w:p w:rsidR="007537FB" w:rsidRPr="0024619A" w:rsidRDefault="0075719B" w:rsidP="008473AA">
            <w:r>
              <w:t>Board</w:t>
            </w:r>
            <w:r w:rsidR="00675D47" w:rsidRPr="0024619A">
              <w:t xml:space="preserve"> revision:</w:t>
            </w:r>
          </w:p>
        </w:tc>
        <w:tc>
          <w:tcPr>
            <w:tcW w:w="3690" w:type="dxa"/>
          </w:tcPr>
          <w:p w:rsidR="007537FB" w:rsidRPr="0024619A" w:rsidRDefault="0075719B" w:rsidP="008473AA">
            <w:r>
              <w:t>01</w:t>
            </w:r>
          </w:p>
        </w:tc>
      </w:tr>
      <w:tr w:rsidR="007537FB" w:rsidRPr="0024619A">
        <w:tc>
          <w:tcPr>
            <w:tcW w:w="2340" w:type="dxa"/>
          </w:tcPr>
          <w:p w:rsidR="007537FB" w:rsidRPr="0024619A" w:rsidRDefault="007537FB" w:rsidP="008473AA">
            <w:r w:rsidRPr="0024619A">
              <w:t>Document version:</w:t>
            </w:r>
          </w:p>
        </w:tc>
        <w:tc>
          <w:tcPr>
            <w:tcW w:w="3690" w:type="dxa"/>
          </w:tcPr>
          <w:p w:rsidR="007537FB" w:rsidRPr="0024619A" w:rsidRDefault="00144BDA" w:rsidP="008473AA">
            <w:r>
              <w:t>01</w:t>
            </w:r>
          </w:p>
        </w:tc>
      </w:tr>
      <w:tr w:rsidR="007537FB" w:rsidRPr="0024619A">
        <w:tc>
          <w:tcPr>
            <w:tcW w:w="2340" w:type="dxa"/>
          </w:tcPr>
          <w:p w:rsidR="007537FB" w:rsidRPr="0024619A" w:rsidRDefault="007537FB" w:rsidP="008473AA">
            <w:r w:rsidRPr="0024619A">
              <w:t>Document revision:</w:t>
            </w:r>
          </w:p>
        </w:tc>
        <w:tc>
          <w:tcPr>
            <w:tcW w:w="3690" w:type="dxa"/>
          </w:tcPr>
          <w:p w:rsidR="007537FB" w:rsidRPr="0024619A" w:rsidRDefault="006D4719" w:rsidP="008473AA">
            <w:r>
              <w:t>00</w:t>
            </w:r>
          </w:p>
        </w:tc>
      </w:tr>
      <w:tr w:rsidR="007537FB" w:rsidRPr="0024619A">
        <w:tc>
          <w:tcPr>
            <w:tcW w:w="2340" w:type="dxa"/>
          </w:tcPr>
          <w:p w:rsidR="007537FB" w:rsidRPr="0024619A" w:rsidRDefault="007537FB" w:rsidP="008473AA">
            <w:r w:rsidRPr="0024619A">
              <w:t>Last modified:</w:t>
            </w:r>
            <w:r w:rsidRPr="0024619A">
              <w:tab/>
            </w:r>
          </w:p>
        </w:tc>
        <w:tc>
          <w:tcPr>
            <w:tcW w:w="3690" w:type="dxa"/>
          </w:tcPr>
          <w:p w:rsidR="007537FB" w:rsidRPr="0024619A" w:rsidRDefault="00C05164" w:rsidP="008473AA">
            <w:r>
              <w:fldChar w:fldCharType="begin"/>
            </w:r>
            <w:r>
              <w:instrText xml:space="preserve"> SAVEDATE  </w:instrText>
            </w:r>
            <w:r>
              <w:fldChar w:fldCharType="separate"/>
            </w:r>
            <w:r w:rsidR="0089057A">
              <w:rPr>
                <w:noProof/>
              </w:rPr>
              <w:t>10/10/2017 14:35:00</w:t>
            </w:r>
            <w:r>
              <w:fldChar w:fldCharType="end"/>
            </w:r>
          </w:p>
        </w:tc>
      </w:tr>
    </w:tbl>
    <w:p w:rsidR="00FF58C7" w:rsidRPr="0024619A" w:rsidRDefault="00FF58C7">
      <w:pPr>
        <w:rPr>
          <w:b/>
          <w:sz w:val="44"/>
        </w:rPr>
        <w:sectPr w:rsidR="00FF58C7" w:rsidRPr="0024619A" w:rsidSect="000A44A5">
          <w:headerReference w:type="default" r:id="rId10"/>
          <w:footerReference w:type="even" r:id="rId11"/>
          <w:footerReference w:type="default" r:id="rId12"/>
          <w:footerReference w:type="first" r:id="rId13"/>
          <w:type w:val="oddPage"/>
          <w:pgSz w:w="11907" w:h="16840" w:code="9"/>
          <w:pgMar w:top="1418" w:right="1418" w:bottom="1418" w:left="1418" w:header="720" w:footer="720" w:gutter="0"/>
          <w:pgNumType w:fmt="lowerRoman" w:start="1"/>
          <w:cols w:space="720"/>
          <w:titlePg/>
        </w:sectPr>
      </w:pPr>
    </w:p>
    <w:p w:rsidR="00670FFB" w:rsidRPr="0024619A" w:rsidRDefault="00670FFB">
      <w:pPr>
        <w:rPr>
          <w:b/>
          <w:sz w:val="44"/>
        </w:rPr>
      </w:pPr>
      <w:r w:rsidRPr="0024619A">
        <w:rPr>
          <w:b/>
          <w:sz w:val="44"/>
        </w:rPr>
        <w:lastRenderedPageBreak/>
        <w:t>Contents</w:t>
      </w:r>
    </w:p>
    <w:p w:rsidR="00670FFB" w:rsidRPr="0024619A" w:rsidRDefault="00670FFB"/>
    <w:p w:rsidR="008576B2" w:rsidRPr="0024619A" w:rsidRDefault="008576B2"/>
    <w:p w:rsidR="00126A5B" w:rsidRDefault="002E2CE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>
        <w:fldChar w:fldCharType="begin"/>
      </w:r>
      <w:r>
        <w:instrText xml:space="preserve"> TOC \h \z \t "Heading 1,1,Heading 2,2,Heading 3,3,chapter name,1,section,2,subsection,3,asection,2,asubsection,3,Title,1" </w:instrText>
      </w:r>
      <w:r>
        <w:fldChar w:fldCharType="separate"/>
      </w:r>
      <w:hyperlink w:anchor="_Toc495406899" w:history="1">
        <w:r w:rsidR="00126A5B" w:rsidRPr="00EE3809">
          <w:rPr>
            <w:rStyle w:val="Hyperlink"/>
          </w:rPr>
          <w:t>Introduction</w:t>
        </w:r>
        <w:r w:rsidR="00126A5B">
          <w:rPr>
            <w:webHidden/>
          </w:rPr>
          <w:tab/>
        </w:r>
        <w:r w:rsidR="00126A5B">
          <w:rPr>
            <w:webHidden/>
          </w:rPr>
          <w:fldChar w:fldCharType="begin"/>
        </w:r>
        <w:r w:rsidR="00126A5B">
          <w:rPr>
            <w:webHidden/>
          </w:rPr>
          <w:instrText xml:space="preserve"> PAGEREF _Toc495406899 \h </w:instrText>
        </w:r>
        <w:r w:rsidR="00126A5B">
          <w:rPr>
            <w:webHidden/>
          </w:rPr>
        </w:r>
        <w:r w:rsidR="00126A5B">
          <w:rPr>
            <w:webHidden/>
          </w:rPr>
          <w:fldChar w:fldCharType="separate"/>
        </w:r>
        <w:r w:rsidR="0089057A">
          <w:rPr>
            <w:webHidden/>
          </w:rPr>
          <w:t>2</w:t>
        </w:r>
        <w:r w:rsidR="00126A5B">
          <w:rPr>
            <w:webHidden/>
          </w:rPr>
          <w:fldChar w:fldCharType="end"/>
        </w:r>
      </w:hyperlink>
    </w:p>
    <w:p w:rsidR="00126A5B" w:rsidRDefault="001D7EA2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5406900" w:history="1">
        <w:r w:rsidR="00126A5B" w:rsidRPr="00EE3809">
          <w:rPr>
            <w:rStyle w:val="Hyperlink"/>
            <w:noProof/>
          </w:rPr>
          <w:t>1.1</w:t>
        </w:r>
        <w:r w:rsidR="00126A5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26A5B" w:rsidRPr="00EE3809">
          <w:rPr>
            <w:rStyle w:val="Hyperlink"/>
            <w:noProof/>
          </w:rPr>
          <w:t>General description</w:t>
        </w:r>
        <w:r w:rsidR="00126A5B">
          <w:rPr>
            <w:noProof/>
            <w:webHidden/>
          </w:rPr>
          <w:tab/>
        </w:r>
        <w:r w:rsidR="00126A5B">
          <w:rPr>
            <w:noProof/>
            <w:webHidden/>
          </w:rPr>
          <w:fldChar w:fldCharType="begin"/>
        </w:r>
        <w:r w:rsidR="00126A5B">
          <w:rPr>
            <w:noProof/>
            <w:webHidden/>
          </w:rPr>
          <w:instrText xml:space="preserve"> PAGEREF _Toc495406900 \h </w:instrText>
        </w:r>
        <w:r w:rsidR="00126A5B">
          <w:rPr>
            <w:noProof/>
            <w:webHidden/>
          </w:rPr>
        </w:r>
        <w:r w:rsidR="00126A5B">
          <w:rPr>
            <w:noProof/>
            <w:webHidden/>
          </w:rPr>
          <w:fldChar w:fldCharType="separate"/>
        </w:r>
        <w:r w:rsidR="0089057A">
          <w:rPr>
            <w:noProof/>
            <w:webHidden/>
          </w:rPr>
          <w:t>2</w:t>
        </w:r>
        <w:r w:rsidR="00126A5B">
          <w:rPr>
            <w:noProof/>
            <w:webHidden/>
          </w:rPr>
          <w:fldChar w:fldCharType="end"/>
        </w:r>
      </w:hyperlink>
    </w:p>
    <w:p w:rsidR="00126A5B" w:rsidRDefault="001D7E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495406901" w:history="1">
        <w:r w:rsidR="00126A5B" w:rsidRPr="00EE3809">
          <w:rPr>
            <w:rStyle w:val="Hyperlink"/>
          </w:rPr>
          <w:t>Driver installation</w:t>
        </w:r>
        <w:r w:rsidR="00126A5B">
          <w:rPr>
            <w:webHidden/>
          </w:rPr>
          <w:tab/>
        </w:r>
        <w:r w:rsidR="00126A5B">
          <w:rPr>
            <w:webHidden/>
          </w:rPr>
          <w:fldChar w:fldCharType="begin"/>
        </w:r>
        <w:r w:rsidR="00126A5B">
          <w:rPr>
            <w:webHidden/>
          </w:rPr>
          <w:instrText xml:space="preserve"> PAGEREF _Toc495406901 \h </w:instrText>
        </w:r>
        <w:r w:rsidR="00126A5B">
          <w:rPr>
            <w:webHidden/>
          </w:rPr>
        </w:r>
        <w:r w:rsidR="00126A5B">
          <w:rPr>
            <w:webHidden/>
          </w:rPr>
          <w:fldChar w:fldCharType="separate"/>
        </w:r>
        <w:r w:rsidR="0089057A">
          <w:rPr>
            <w:webHidden/>
          </w:rPr>
          <w:t>3</w:t>
        </w:r>
        <w:r w:rsidR="00126A5B">
          <w:rPr>
            <w:webHidden/>
          </w:rPr>
          <w:fldChar w:fldCharType="end"/>
        </w:r>
      </w:hyperlink>
    </w:p>
    <w:p w:rsidR="00126A5B" w:rsidRDefault="001D7EA2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5406902" w:history="1">
        <w:r w:rsidR="00126A5B" w:rsidRPr="00EE3809">
          <w:rPr>
            <w:rStyle w:val="Hyperlink"/>
            <w:noProof/>
          </w:rPr>
          <w:t>2.1</w:t>
        </w:r>
        <w:r w:rsidR="00126A5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26A5B" w:rsidRPr="00EE3809">
          <w:rPr>
            <w:rStyle w:val="Hyperlink"/>
            <w:noProof/>
          </w:rPr>
          <w:t>Virtual COM port driver</w:t>
        </w:r>
        <w:r w:rsidR="00126A5B">
          <w:rPr>
            <w:noProof/>
            <w:webHidden/>
          </w:rPr>
          <w:tab/>
        </w:r>
        <w:r w:rsidR="00126A5B">
          <w:rPr>
            <w:noProof/>
            <w:webHidden/>
          </w:rPr>
          <w:fldChar w:fldCharType="begin"/>
        </w:r>
        <w:r w:rsidR="00126A5B">
          <w:rPr>
            <w:noProof/>
            <w:webHidden/>
          </w:rPr>
          <w:instrText xml:space="preserve"> PAGEREF _Toc495406902 \h </w:instrText>
        </w:r>
        <w:r w:rsidR="00126A5B">
          <w:rPr>
            <w:noProof/>
            <w:webHidden/>
          </w:rPr>
        </w:r>
        <w:r w:rsidR="00126A5B">
          <w:rPr>
            <w:noProof/>
            <w:webHidden/>
          </w:rPr>
          <w:fldChar w:fldCharType="separate"/>
        </w:r>
        <w:r w:rsidR="0089057A">
          <w:rPr>
            <w:noProof/>
            <w:webHidden/>
          </w:rPr>
          <w:t>3</w:t>
        </w:r>
        <w:r w:rsidR="00126A5B">
          <w:rPr>
            <w:noProof/>
            <w:webHidden/>
          </w:rPr>
          <w:fldChar w:fldCharType="end"/>
        </w:r>
      </w:hyperlink>
    </w:p>
    <w:p w:rsidR="00126A5B" w:rsidRDefault="001D7EA2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5406903" w:history="1">
        <w:r w:rsidR="00126A5B" w:rsidRPr="00EE3809">
          <w:rPr>
            <w:rStyle w:val="Hyperlink"/>
            <w:noProof/>
          </w:rPr>
          <w:t>2.2</w:t>
        </w:r>
        <w:r w:rsidR="00126A5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26A5B" w:rsidRPr="00EE3809">
          <w:rPr>
            <w:rStyle w:val="Hyperlink"/>
            <w:noProof/>
          </w:rPr>
          <w:t>DFU Driver</w:t>
        </w:r>
        <w:r w:rsidR="00126A5B">
          <w:rPr>
            <w:noProof/>
            <w:webHidden/>
          </w:rPr>
          <w:tab/>
        </w:r>
        <w:r w:rsidR="00126A5B">
          <w:rPr>
            <w:noProof/>
            <w:webHidden/>
          </w:rPr>
          <w:fldChar w:fldCharType="begin"/>
        </w:r>
        <w:r w:rsidR="00126A5B">
          <w:rPr>
            <w:noProof/>
            <w:webHidden/>
          </w:rPr>
          <w:instrText xml:space="preserve"> PAGEREF _Toc495406903 \h </w:instrText>
        </w:r>
        <w:r w:rsidR="00126A5B">
          <w:rPr>
            <w:noProof/>
            <w:webHidden/>
          </w:rPr>
        </w:r>
        <w:r w:rsidR="00126A5B">
          <w:rPr>
            <w:noProof/>
            <w:webHidden/>
          </w:rPr>
          <w:fldChar w:fldCharType="separate"/>
        </w:r>
        <w:r w:rsidR="0089057A">
          <w:rPr>
            <w:noProof/>
            <w:webHidden/>
          </w:rPr>
          <w:t>4</w:t>
        </w:r>
        <w:r w:rsidR="00126A5B">
          <w:rPr>
            <w:noProof/>
            <w:webHidden/>
          </w:rPr>
          <w:fldChar w:fldCharType="end"/>
        </w:r>
      </w:hyperlink>
    </w:p>
    <w:p w:rsidR="00126A5B" w:rsidRDefault="001D7E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495406904" w:history="1">
        <w:r w:rsidR="00126A5B" w:rsidRPr="00EE3809">
          <w:rPr>
            <w:rStyle w:val="Hyperlink"/>
          </w:rPr>
          <w:t>Firmware update procedure</w:t>
        </w:r>
        <w:r w:rsidR="00126A5B">
          <w:rPr>
            <w:webHidden/>
          </w:rPr>
          <w:tab/>
        </w:r>
        <w:r w:rsidR="00126A5B">
          <w:rPr>
            <w:webHidden/>
          </w:rPr>
          <w:fldChar w:fldCharType="begin"/>
        </w:r>
        <w:r w:rsidR="00126A5B">
          <w:rPr>
            <w:webHidden/>
          </w:rPr>
          <w:instrText xml:space="preserve"> PAGEREF _Toc495406904 \h </w:instrText>
        </w:r>
        <w:r w:rsidR="00126A5B">
          <w:rPr>
            <w:webHidden/>
          </w:rPr>
        </w:r>
        <w:r w:rsidR="00126A5B">
          <w:rPr>
            <w:webHidden/>
          </w:rPr>
          <w:fldChar w:fldCharType="separate"/>
        </w:r>
        <w:r w:rsidR="0089057A">
          <w:rPr>
            <w:webHidden/>
          </w:rPr>
          <w:t>5</w:t>
        </w:r>
        <w:r w:rsidR="00126A5B">
          <w:rPr>
            <w:webHidden/>
          </w:rPr>
          <w:fldChar w:fldCharType="end"/>
        </w:r>
      </w:hyperlink>
    </w:p>
    <w:p w:rsidR="00126A5B" w:rsidRDefault="001D7EA2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5406905" w:history="1">
        <w:r w:rsidR="00126A5B" w:rsidRPr="00EE3809">
          <w:rPr>
            <w:rStyle w:val="Hyperlink"/>
            <w:noProof/>
          </w:rPr>
          <w:t>3.1</w:t>
        </w:r>
        <w:r w:rsidR="00126A5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26A5B" w:rsidRPr="00EE3809">
          <w:rPr>
            <w:rStyle w:val="Hyperlink"/>
            <w:noProof/>
          </w:rPr>
          <w:t>Creating DFU file from HEX</w:t>
        </w:r>
        <w:r w:rsidR="00126A5B">
          <w:rPr>
            <w:noProof/>
            <w:webHidden/>
          </w:rPr>
          <w:tab/>
        </w:r>
        <w:r w:rsidR="00126A5B">
          <w:rPr>
            <w:noProof/>
            <w:webHidden/>
          </w:rPr>
          <w:fldChar w:fldCharType="begin"/>
        </w:r>
        <w:r w:rsidR="00126A5B">
          <w:rPr>
            <w:noProof/>
            <w:webHidden/>
          </w:rPr>
          <w:instrText xml:space="preserve"> PAGEREF _Toc495406905 \h </w:instrText>
        </w:r>
        <w:r w:rsidR="00126A5B">
          <w:rPr>
            <w:noProof/>
            <w:webHidden/>
          </w:rPr>
        </w:r>
        <w:r w:rsidR="00126A5B">
          <w:rPr>
            <w:noProof/>
            <w:webHidden/>
          </w:rPr>
          <w:fldChar w:fldCharType="separate"/>
        </w:r>
        <w:r w:rsidR="0089057A">
          <w:rPr>
            <w:noProof/>
            <w:webHidden/>
          </w:rPr>
          <w:t>5</w:t>
        </w:r>
        <w:r w:rsidR="00126A5B">
          <w:rPr>
            <w:noProof/>
            <w:webHidden/>
          </w:rPr>
          <w:fldChar w:fldCharType="end"/>
        </w:r>
      </w:hyperlink>
    </w:p>
    <w:p w:rsidR="00126A5B" w:rsidRDefault="001D7EA2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5406906" w:history="1">
        <w:r w:rsidR="00126A5B" w:rsidRPr="00EE3809">
          <w:rPr>
            <w:rStyle w:val="Hyperlink"/>
            <w:noProof/>
          </w:rPr>
          <w:t>3.2</w:t>
        </w:r>
        <w:r w:rsidR="00126A5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26A5B" w:rsidRPr="00EE3809">
          <w:rPr>
            <w:rStyle w:val="Hyperlink"/>
            <w:noProof/>
          </w:rPr>
          <w:t>Uploading firmware to LMS8001-Companion</w:t>
        </w:r>
        <w:r w:rsidR="00126A5B">
          <w:rPr>
            <w:noProof/>
            <w:webHidden/>
          </w:rPr>
          <w:tab/>
        </w:r>
        <w:r w:rsidR="00126A5B">
          <w:rPr>
            <w:noProof/>
            <w:webHidden/>
          </w:rPr>
          <w:fldChar w:fldCharType="begin"/>
        </w:r>
        <w:r w:rsidR="00126A5B">
          <w:rPr>
            <w:noProof/>
            <w:webHidden/>
          </w:rPr>
          <w:instrText xml:space="preserve"> PAGEREF _Toc495406906 \h </w:instrText>
        </w:r>
        <w:r w:rsidR="00126A5B">
          <w:rPr>
            <w:noProof/>
            <w:webHidden/>
          </w:rPr>
        </w:r>
        <w:r w:rsidR="00126A5B">
          <w:rPr>
            <w:noProof/>
            <w:webHidden/>
          </w:rPr>
          <w:fldChar w:fldCharType="separate"/>
        </w:r>
        <w:r w:rsidR="0089057A">
          <w:rPr>
            <w:noProof/>
            <w:webHidden/>
          </w:rPr>
          <w:t>7</w:t>
        </w:r>
        <w:r w:rsidR="00126A5B">
          <w:rPr>
            <w:noProof/>
            <w:webHidden/>
          </w:rPr>
          <w:fldChar w:fldCharType="end"/>
        </w:r>
      </w:hyperlink>
    </w:p>
    <w:p w:rsidR="00B648F6" w:rsidRPr="00261C01" w:rsidRDefault="002E2CEE" w:rsidP="00D41752">
      <w:pPr>
        <w:sectPr w:rsidR="00B648F6" w:rsidRPr="00261C01" w:rsidSect="000A44A5">
          <w:headerReference w:type="default" r:id="rId14"/>
          <w:footerReference w:type="first" r:id="rId15"/>
          <w:type w:val="oddPage"/>
          <w:pgSz w:w="11907" w:h="16840" w:code="9"/>
          <w:pgMar w:top="1418" w:right="1418" w:bottom="1418" w:left="1418" w:header="720" w:footer="720" w:gutter="0"/>
          <w:pgNumType w:start="1"/>
          <w:cols w:space="720"/>
          <w:titlePg/>
        </w:sectPr>
      </w:pPr>
      <w:r>
        <w:rPr>
          <w:noProof/>
        </w:rPr>
        <w:fldChar w:fldCharType="end"/>
      </w:r>
    </w:p>
    <w:p w:rsidR="00642FE0" w:rsidRDefault="00642FE0" w:rsidP="00261C01">
      <w:pPr>
        <w:pStyle w:val="Caption"/>
        <w:jc w:val="both"/>
      </w:pPr>
    </w:p>
    <w:p w:rsidR="000E2BD0" w:rsidRPr="0024619A" w:rsidRDefault="000E2BD0" w:rsidP="000E2BD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Document </w:t>
      </w:r>
      <w:r w:rsidRPr="0024619A">
        <w:rPr>
          <w:b/>
          <w:sz w:val="44"/>
          <w:szCs w:val="44"/>
        </w:rPr>
        <w:t>Revision History</w:t>
      </w:r>
    </w:p>
    <w:p w:rsidR="000E2BD0" w:rsidRPr="0024619A" w:rsidRDefault="000E2BD0" w:rsidP="000E2BD0"/>
    <w:p w:rsidR="000E2BD0" w:rsidRPr="0024619A" w:rsidRDefault="000E2BD0" w:rsidP="000E2BD0">
      <w:pPr>
        <w:rPr>
          <w:b/>
          <w:szCs w:val="24"/>
        </w:rPr>
      </w:pPr>
      <w:r w:rsidRPr="0024619A">
        <w:rPr>
          <w:b/>
          <w:szCs w:val="24"/>
        </w:rPr>
        <w:t xml:space="preserve">Version </w:t>
      </w:r>
      <w:r>
        <w:rPr>
          <w:b/>
          <w:szCs w:val="24"/>
        </w:rPr>
        <w:t>v01</w:t>
      </w:r>
      <w:r w:rsidRPr="0024619A">
        <w:rPr>
          <w:b/>
          <w:szCs w:val="24"/>
        </w:rPr>
        <w:t>r</w:t>
      </w:r>
      <w:r>
        <w:rPr>
          <w:b/>
          <w:szCs w:val="24"/>
        </w:rPr>
        <w:t>00</w:t>
      </w:r>
    </w:p>
    <w:p w:rsidR="000E2BD0" w:rsidRPr="0024619A" w:rsidRDefault="000E2BD0" w:rsidP="000E2BD0">
      <w:pPr>
        <w:rPr>
          <w:i/>
          <w:szCs w:val="24"/>
        </w:rPr>
      </w:pPr>
      <w:r>
        <w:rPr>
          <w:i/>
          <w:szCs w:val="24"/>
        </w:rPr>
        <w:t>Released</w:t>
      </w:r>
      <w:r w:rsidRPr="0024619A">
        <w:rPr>
          <w:i/>
          <w:szCs w:val="24"/>
        </w:rPr>
        <w:t xml:space="preserve">: </w:t>
      </w:r>
      <w:r w:rsidR="003B5226">
        <w:rPr>
          <w:i/>
          <w:szCs w:val="24"/>
        </w:rPr>
        <w:t>10</w:t>
      </w:r>
      <w:r w:rsidR="003A41C1">
        <w:rPr>
          <w:i/>
          <w:szCs w:val="24"/>
        </w:rPr>
        <w:t xml:space="preserve"> </w:t>
      </w:r>
      <w:r w:rsidR="003B5226">
        <w:rPr>
          <w:i/>
          <w:szCs w:val="24"/>
        </w:rPr>
        <w:t>October</w:t>
      </w:r>
      <w:r w:rsidRPr="0024619A">
        <w:rPr>
          <w:i/>
          <w:szCs w:val="24"/>
        </w:rPr>
        <w:t>, 201</w:t>
      </w:r>
      <w:r w:rsidR="003B5226">
        <w:rPr>
          <w:i/>
          <w:szCs w:val="24"/>
        </w:rPr>
        <w:t>7</w:t>
      </w:r>
    </w:p>
    <w:p w:rsidR="000E2BD0" w:rsidRDefault="000E2BD0" w:rsidP="000E2BD0">
      <w:pPr>
        <w:rPr>
          <w:szCs w:val="24"/>
        </w:rPr>
      </w:pPr>
      <w:r w:rsidRPr="0024619A">
        <w:rPr>
          <w:szCs w:val="24"/>
        </w:rPr>
        <w:t>Initial version</w:t>
      </w:r>
      <w:r>
        <w:rPr>
          <w:szCs w:val="24"/>
        </w:rPr>
        <w:t>.</w:t>
      </w:r>
    </w:p>
    <w:p w:rsidR="000E2BD0" w:rsidRPr="0024619A" w:rsidRDefault="000E2BD0" w:rsidP="000E2BD0"/>
    <w:p w:rsidR="000E2BD0" w:rsidRPr="0024619A" w:rsidRDefault="000E2BD0" w:rsidP="000E2BD0"/>
    <w:p w:rsidR="000E2BD0" w:rsidRPr="0024619A" w:rsidRDefault="000E2BD0" w:rsidP="000E2BD0"/>
    <w:p w:rsidR="000E2BD0" w:rsidRPr="0024619A" w:rsidRDefault="000E2BD0" w:rsidP="007D5F73">
      <w:pPr>
        <w:pStyle w:val="chapter"/>
        <w:numPr>
          <w:ilvl w:val="0"/>
          <w:numId w:val="14"/>
        </w:numPr>
      </w:pPr>
    </w:p>
    <w:p w:rsidR="000E2BD0" w:rsidRDefault="000E2BD0" w:rsidP="000E2BD0">
      <w:pPr>
        <w:pStyle w:val="chaptername"/>
        <w:rPr>
          <w:lang w:val="en-GB"/>
        </w:rPr>
      </w:pPr>
      <w:bookmarkStart w:id="0" w:name="_Toc495406899"/>
      <w:r>
        <w:rPr>
          <w:lang w:val="en-GB"/>
        </w:rPr>
        <w:t>Introduction</w:t>
      </w:r>
      <w:bookmarkEnd w:id="0"/>
    </w:p>
    <w:p w:rsidR="000E2BD0" w:rsidRDefault="000E2BD0" w:rsidP="000E2BD0">
      <w:r>
        <w:t>This document explains how to</w:t>
      </w:r>
      <w:r w:rsidR="003A6707">
        <w:t xml:space="preserve"> install </w:t>
      </w:r>
      <w:r w:rsidR="003F6166">
        <w:t xml:space="preserve">drivers </w:t>
      </w:r>
      <w:r w:rsidR="003A6707">
        <w:t>and</w:t>
      </w:r>
      <w:r>
        <w:t xml:space="preserve"> perform </w:t>
      </w:r>
      <w:r w:rsidR="00A67A62">
        <w:t xml:space="preserve">device </w:t>
      </w:r>
      <w:r>
        <w:t xml:space="preserve">firmware update for </w:t>
      </w:r>
      <w:r w:rsidR="004D0EEB">
        <w:t xml:space="preserve">LMS8001-Companion </w:t>
      </w:r>
      <w:r>
        <w:t>board.</w:t>
      </w:r>
    </w:p>
    <w:p w:rsidR="00E34322" w:rsidRPr="005D7CD5" w:rsidRDefault="00CE30D6" w:rsidP="000E2BD0">
      <w:r>
        <w:t xml:space="preserve">LMS8001-Companion board contains </w:t>
      </w:r>
      <w:r w:rsidRPr="00CE30D6">
        <w:t>STM32F105RBT6</w:t>
      </w:r>
      <w:r>
        <w:t xml:space="preserve"> microprocessor.</w:t>
      </w:r>
    </w:p>
    <w:p w:rsidR="000E2BD0" w:rsidRDefault="000E2BD0" w:rsidP="00726DA7">
      <w:pPr>
        <w:pStyle w:val="section"/>
      </w:pPr>
      <w:bookmarkStart w:id="1" w:name="_Toc495406900"/>
      <w:r>
        <w:t>General description</w:t>
      </w:r>
      <w:bookmarkEnd w:id="1"/>
    </w:p>
    <w:p w:rsidR="003A6707" w:rsidRDefault="00BF6E97" w:rsidP="000E2BD0">
      <w:pPr>
        <w:rPr>
          <w:lang w:val="en-US"/>
        </w:rPr>
      </w:pPr>
      <w:r>
        <w:rPr>
          <w:lang w:val="en-US"/>
        </w:rPr>
        <w:t xml:space="preserve">To communicate with </w:t>
      </w:r>
      <w:r w:rsidR="003F6166">
        <w:t>LMS8001-Companion</w:t>
      </w:r>
      <w:r w:rsidR="009102F9">
        <w:rPr>
          <w:lang w:val="en-US"/>
        </w:rPr>
        <w:t xml:space="preserve"> board</w:t>
      </w:r>
      <w:r>
        <w:rPr>
          <w:lang w:val="en-US"/>
        </w:rPr>
        <w:t>, the specific Virtual COM port driver needs to be installed on the host PC.</w:t>
      </w:r>
    </w:p>
    <w:p w:rsidR="003A6707" w:rsidRDefault="003A6707" w:rsidP="000E2BD0">
      <w:pPr>
        <w:rPr>
          <w:lang w:val="en-US"/>
        </w:rPr>
      </w:pPr>
    </w:p>
    <w:p w:rsidR="00B02CE4" w:rsidRPr="001F0AB6" w:rsidRDefault="003F6166" w:rsidP="00B02CE4">
      <w:r>
        <w:t>LMS8001-Companion</w:t>
      </w:r>
      <w:r w:rsidR="00BF6E97">
        <w:t xml:space="preserve"> has a capability to perform a</w:t>
      </w:r>
      <w:r w:rsidR="000E2BD0">
        <w:t xml:space="preserve"> firmware update using USB connection.</w:t>
      </w:r>
      <w:r w:rsidR="003A6707">
        <w:t xml:space="preserve"> </w:t>
      </w:r>
      <w:r w:rsidR="00CF652C">
        <w:t>The firmware HEX file first needs to be converted to DFU</w:t>
      </w:r>
      <w:r w:rsidR="00A67A62">
        <w:t xml:space="preserve"> (Device Firmware Update)</w:t>
      </w:r>
      <w:r w:rsidR="00CF652C">
        <w:t xml:space="preserve"> format and then</w:t>
      </w:r>
      <w:r w:rsidR="00BF6E97">
        <w:t xml:space="preserve"> used</w:t>
      </w:r>
      <w:r w:rsidR="00CF652C">
        <w:t xml:space="preserve"> to </w:t>
      </w:r>
      <w:r w:rsidR="00BF6E97">
        <w:t xml:space="preserve">flash </w:t>
      </w:r>
      <w:r>
        <w:t>LMS8001-Companion</w:t>
      </w:r>
      <w:r w:rsidR="00CF652C">
        <w:t xml:space="preserve"> using the tools provided.</w:t>
      </w:r>
      <w:r w:rsidR="003A6707">
        <w:t xml:space="preserve"> </w:t>
      </w:r>
      <w:r w:rsidR="00B02CE4">
        <w:t xml:space="preserve">The tools required </w:t>
      </w:r>
      <w:r w:rsidR="00BF6E97">
        <w:t>to perform</w:t>
      </w:r>
      <w:r w:rsidR="00B02CE4">
        <w:t xml:space="preserve"> </w:t>
      </w:r>
      <w:r>
        <w:t>LMS8001-Companion</w:t>
      </w:r>
      <w:r w:rsidR="00B02CE4">
        <w:t xml:space="preserve"> firmware update </w:t>
      </w:r>
      <w:r w:rsidR="00BF6E97">
        <w:t>are located</w:t>
      </w:r>
      <w:r w:rsidR="00B02CE4">
        <w:t xml:space="preserve"> in </w:t>
      </w:r>
      <w:r w:rsidR="00BE175E">
        <w:t>drivers\</w:t>
      </w:r>
      <w:r w:rsidR="00B02CE4" w:rsidRPr="00326B09">
        <w:rPr>
          <w:color w:val="000000" w:themeColor="text1"/>
        </w:rPr>
        <w:t>STM32_DFU</w:t>
      </w:r>
      <w:r w:rsidR="00BE175E">
        <w:rPr>
          <w:color w:val="000000" w:themeColor="text1"/>
        </w:rPr>
        <w:t>\tools\</w:t>
      </w:r>
      <w:r w:rsidR="0058377B" w:rsidRPr="00326B09">
        <w:rPr>
          <w:color w:val="000000" w:themeColor="text1"/>
        </w:rPr>
        <w:t xml:space="preserve"> </w:t>
      </w:r>
      <w:r w:rsidR="00BE175E">
        <w:t>folder</w:t>
      </w:r>
      <w:r w:rsidR="00B02CE4">
        <w:t>.</w:t>
      </w:r>
    </w:p>
    <w:p w:rsidR="00B02CE4" w:rsidRDefault="00B02CE4" w:rsidP="000E2BD0"/>
    <w:p w:rsidR="007D5F73" w:rsidRPr="0024619A" w:rsidRDefault="007D5F73" w:rsidP="007D5F73">
      <w:pPr>
        <w:pStyle w:val="chapter"/>
        <w:numPr>
          <w:ilvl w:val="0"/>
          <w:numId w:val="14"/>
        </w:numPr>
      </w:pPr>
    </w:p>
    <w:p w:rsidR="00AA6513" w:rsidRDefault="00D43526" w:rsidP="00AA6513">
      <w:pPr>
        <w:pStyle w:val="chaptername"/>
        <w:rPr>
          <w:lang w:val="en-GB"/>
        </w:rPr>
      </w:pPr>
      <w:bookmarkStart w:id="2" w:name="_Toc495406901"/>
      <w:r>
        <w:rPr>
          <w:lang w:val="en-GB"/>
        </w:rPr>
        <w:t>Driver installation</w:t>
      </w:r>
      <w:bookmarkEnd w:id="2"/>
    </w:p>
    <w:p w:rsidR="00B35D75" w:rsidRDefault="00B35D75" w:rsidP="00B35D75">
      <w:pPr>
        <w:pStyle w:val="section"/>
        <w:numPr>
          <w:ilvl w:val="1"/>
          <w:numId w:val="20"/>
        </w:numPr>
      </w:pPr>
      <w:bookmarkStart w:id="3" w:name="_Toc495406902"/>
      <w:r>
        <w:t>Virtual COM port driver</w:t>
      </w:r>
      <w:bookmarkEnd w:id="3"/>
    </w:p>
    <w:p w:rsidR="005F1032" w:rsidRDefault="003241AE" w:rsidP="005F1032">
      <w:pPr>
        <w:rPr>
          <w:lang w:val="en-US"/>
        </w:rPr>
      </w:pPr>
      <w:r>
        <w:rPr>
          <w:lang w:val="en-US"/>
        </w:rPr>
        <w:t>LMS8001-Companion</w:t>
      </w:r>
      <w:r w:rsidR="005F1032">
        <w:rPr>
          <w:lang w:val="en-US"/>
        </w:rPr>
        <w:t xml:space="preserve"> communicates with PC via USB Virtual COM port. </w:t>
      </w:r>
      <w:r w:rsidR="00AF2E1A">
        <w:rPr>
          <w:lang w:val="en-US"/>
        </w:rPr>
        <w:t xml:space="preserve">To install </w:t>
      </w:r>
      <w:r w:rsidR="0058377B">
        <w:rPr>
          <w:lang w:val="en-US"/>
        </w:rPr>
        <w:t xml:space="preserve">the required </w:t>
      </w:r>
      <w:r w:rsidR="00AF2E1A">
        <w:rPr>
          <w:lang w:val="en-US"/>
        </w:rPr>
        <w:t>virtual com port driver on your system</w:t>
      </w:r>
      <w:r w:rsidR="00BF6E97">
        <w:rPr>
          <w:lang w:val="en-US"/>
        </w:rPr>
        <w:t xml:space="preserve"> the following steps need to be performed</w:t>
      </w:r>
      <w:r w:rsidR="00AF2E1A">
        <w:rPr>
          <w:lang w:val="en-US"/>
        </w:rPr>
        <w:t>:</w:t>
      </w:r>
    </w:p>
    <w:p w:rsidR="005F1032" w:rsidRDefault="00655AF8" w:rsidP="005F10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Go to </w:t>
      </w:r>
      <w:r w:rsidR="00777A3E">
        <w:rPr>
          <w:lang w:val="en-US"/>
        </w:rPr>
        <w:t>\</w:t>
      </w:r>
      <w:r w:rsidR="00DE4D23">
        <w:rPr>
          <w:color w:val="000000" w:themeColor="text1"/>
          <w:lang w:val="en-US"/>
        </w:rPr>
        <w:t>drivers</w:t>
      </w:r>
      <w:r w:rsidR="00777A3E">
        <w:rPr>
          <w:color w:val="000000" w:themeColor="text1"/>
          <w:lang w:val="en-US"/>
        </w:rPr>
        <w:t>\</w:t>
      </w:r>
      <w:r w:rsidRPr="00326B09">
        <w:rPr>
          <w:color w:val="000000" w:themeColor="text1"/>
          <w:lang w:val="en-US"/>
        </w:rPr>
        <w:t>STM32_VCP</w:t>
      </w:r>
      <w:r w:rsidR="00777A3E">
        <w:rPr>
          <w:color w:val="000000" w:themeColor="text1"/>
          <w:lang w:val="en-US"/>
        </w:rPr>
        <w:t>\</w:t>
      </w:r>
      <w:r w:rsidR="00133799" w:rsidRPr="00326B09">
        <w:rPr>
          <w:color w:val="000000" w:themeColor="text1"/>
          <w:lang w:val="en-US"/>
        </w:rPr>
        <w:t xml:space="preserve"> </w:t>
      </w:r>
      <w:r w:rsidR="00777A3E">
        <w:rPr>
          <w:lang w:val="en-US"/>
        </w:rPr>
        <w:t>folder</w:t>
      </w:r>
      <w:r>
        <w:rPr>
          <w:lang w:val="en-US"/>
        </w:rPr>
        <w:t>;</w:t>
      </w:r>
    </w:p>
    <w:p w:rsidR="00655AF8" w:rsidRDefault="00655AF8" w:rsidP="005F10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Depending on the version of windows that your system is running go to /Win7 or /Win8 directory;</w:t>
      </w:r>
    </w:p>
    <w:p w:rsidR="00655AF8" w:rsidRDefault="009102F9" w:rsidP="005F10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If you are running </w:t>
      </w:r>
      <w:r w:rsidR="00655AF8">
        <w:rPr>
          <w:lang w:val="en-US"/>
        </w:rPr>
        <w:t>32-bit windows launch dpinst_</w:t>
      </w:r>
      <w:r>
        <w:rPr>
          <w:lang w:val="en-US"/>
        </w:rPr>
        <w:t xml:space="preserve">x86.exe, or if you are running </w:t>
      </w:r>
      <w:r w:rsidR="00655AF8">
        <w:rPr>
          <w:lang w:val="en-US"/>
        </w:rPr>
        <w:t>64-bit windows launch dpinst_amd64.exe.</w:t>
      </w:r>
      <w:r w:rsidR="00894323">
        <w:rPr>
          <w:lang w:val="en-US"/>
        </w:rPr>
        <w:t xml:space="preserve"> </w:t>
      </w:r>
    </w:p>
    <w:p w:rsidR="00655AF8" w:rsidRDefault="00655AF8" w:rsidP="005F10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Click </w:t>
      </w:r>
      <w:r w:rsidR="00C77DD9">
        <w:rPr>
          <w:lang w:val="en-US"/>
        </w:rPr>
        <w:t>‘</w:t>
      </w:r>
      <w:r>
        <w:rPr>
          <w:lang w:val="en-US"/>
        </w:rPr>
        <w:t>Next</w:t>
      </w:r>
      <w:r w:rsidR="00C77DD9">
        <w:rPr>
          <w:lang w:val="en-US"/>
        </w:rPr>
        <w:t>’</w:t>
      </w:r>
      <w:r>
        <w:rPr>
          <w:lang w:val="en-US"/>
        </w:rPr>
        <w:t xml:space="preserve"> when driver installation wizard appears (</w:t>
      </w:r>
      <w:r w:rsidR="00C0542A">
        <w:rPr>
          <w:lang w:val="en-US"/>
        </w:rPr>
        <w:fldChar w:fldCharType="begin"/>
      </w:r>
      <w:r w:rsidR="00C0542A">
        <w:rPr>
          <w:lang w:val="en-US"/>
        </w:rPr>
        <w:instrText xml:space="preserve"> REF _Ref495405914 \h </w:instrText>
      </w:r>
      <w:r w:rsidR="00C0542A">
        <w:rPr>
          <w:lang w:val="en-US"/>
        </w:rPr>
      </w:r>
      <w:r w:rsidR="00C0542A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1</w:t>
      </w:r>
      <w:r w:rsidR="00C0542A">
        <w:rPr>
          <w:lang w:val="en-US"/>
        </w:rPr>
        <w:fldChar w:fldCharType="end"/>
      </w:r>
      <w:r>
        <w:rPr>
          <w:lang w:val="en-US"/>
        </w:rPr>
        <w:t>)</w:t>
      </w:r>
      <w:r w:rsidR="00C77DD9">
        <w:rPr>
          <w:lang w:val="en-US"/>
        </w:rPr>
        <w:t xml:space="preserve"> and wait.</w:t>
      </w:r>
    </w:p>
    <w:p w:rsidR="005F1032" w:rsidRDefault="005F1032" w:rsidP="00655AF8">
      <w:pPr>
        <w:pStyle w:val="figure"/>
        <w:rPr>
          <w:lang w:val="en-US"/>
        </w:rPr>
      </w:pPr>
      <w:r>
        <w:rPr>
          <w:lang w:val="en-US"/>
        </w:rPr>
        <w:drawing>
          <wp:inline distT="0" distB="0" distL="0" distR="0" wp14:anchorId="5993D88F" wp14:editId="3552E4E7">
            <wp:extent cx="3849624" cy="2980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F8" w:rsidRPr="00421970" w:rsidRDefault="006A0886" w:rsidP="006A0886">
      <w:pPr>
        <w:pStyle w:val="Caption"/>
      </w:pPr>
      <w:bookmarkStart w:id="4" w:name="_Ref4954059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57A">
        <w:rPr>
          <w:noProof/>
        </w:rPr>
        <w:t>1</w:t>
      </w:r>
      <w:r>
        <w:fldChar w:fldCharType="end"/>
      </w:r>
      <w:bookmarkEnd w:id="4"/>
      <w:r>
        <w:t xml:space="preserve">   </w:t>
      </w:r>
      <w:r w:rsidR="00655AF8">
        <w:t>Driver insta</w:t>
      </w:r>
      <w:r w:rsidR="00C77DD9">
        <w:t>l</w:t>
      </w:r>
      <w:r w:rsidR="00655AF8">
        <w:t>lation</w:t>
      </w:r>
    </w:p>
    <w:p w:rsidR="00C77DD9" w:rsidRDefault="00C77DD9" w:rsidP="00C77DD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Click ‘Finish’ when the window shown in </w:t>
      </w:r>
      <w:r w:rsidR="003029E1">
        <w:rPr>
          <w:lang w:val="en-US"/>
        </w:rPr>
        <w:fldChar w:fldCharType="begin"/>
      </w:r>
      <w:r w:rsidR="003029E1">
        <w:rPr>
          <w:lang w:val="en-US"/>
        </w:rPr>
        <w:instrText xml:space="preserve"> REF _Ref495405950 \h </w:instrText>
      </w:r>
      <w:r w:rsidR="003029E1">
        <w:rPr>
          <w:lang w:val="en-US"/>
        </w:rPr>
      </w:r>
      <w:r w:rsidR="003029E1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2</w:t>
      </w:r>
      <w:r w:rsidR="003029E1">
        <w:rPr>
          <w:lang w:val="en-US"/>
        </w:rPr>
        <w:fldChar w:fldCharType="end"/>
      </w:r>
      <w:r w:rsidR="00FC040E">
        <w:rPr>
          <w:lang w:val="en-US"/>
        </w:rPr>
        <w:t xml:space="preserve"> </w:t>
      </w:r>
      <w:r>
        <w:rPr>
          <w:lang w:val="en-US"/>
        </w:rPr>
        <w:t>appears</w:t>
      </w:r>
      <w:r w:rsidR="009102F9">
        <w:rPr>
          <w:lang w:val="en-US"/>
        </w:rPr>
        <w:t xml:space="preserve"> to complete installation</w:t>
      </w:r>
      <w:r>
        <w:rPr>
          <w:lang w:val="en-US"/>
        </w:rPr>
        <w:t>.</w:t>
      </w:r>
    </w:p>
    <w:p w:rsidR="00655AF8" w:rsidRPr="00655AF8" w:rsidRDefault="00655AF8" w:rsidP="00C77DD9">
      <w:pPr>
        <w:pStyle w:val="Caption1"/>
        <w:rPr>
          <w:lang w:val="en-US"/>
        </w:rPr>
      </w:pPr>
    </w:p>
    <w:p w:rsidR="00B35D75" w:rsidRDefault="005F1032" w:rsidP="00655AF8">
      <w:pPr>
        <w:pStyle w:val="figure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113A4590" wp14:editId="40FBC15F">
            <wp:extent cx="3858768" cy="298094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F8" w:rsidRDefault="00AB778B" w:rsidP="00AB778B">
      <w:pPr>
        <w:pStyle w:val="Caption"/>
      </w:pPr>
      <w:bookmarkStart w:id="5" w:name="_Ref4954059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57A">
        <w:rPr>
          <w:noProof/>
        </w:rPr>
        <w:t>2</w:t>
      </w:r>
      <w:r>
        <w:fldChar w:fldCharType="end"/>
      </w:r>
      <w:bookmarkEnd w:id="5"/>
      <w:r>
        <w:t xml:space="preserve">   </w:t>
      </w:r>
      <w:r w:rsidR="00AF2E1A">
        <w:t xml:space="preserve">VCP </w:t>
      </w:r>
      <w:r w:rsidR="00655AF8">
        <w:t>Driver insta</w:t>
      </w:r>
      <w:r w:rsidR="00C77DD9">
        <w:t>l</w:t>
      </w:r>
      <w:r w:rsidR="00655AF8">
        <w:t>lation</w:t>
      </w:r>
    </w:p>
    <w:p w:rsidR="00E34322" w:rsidRPr="00E34322" w:rsidRDefault="00E34322" w:rsidP="00E34322"/>
    <w:p w:rsidR="00B35D75" w:rsidRDefault="00B35D75" w:rsidP="00B35D75">
      <w:pPr>
        <w:pStyle w:val="section"/>
        <w:numPr>
          <w:ilvl w:val="1"/>
          <w:numId w:val="20"/>
        </w:numPr>
      </w:pPr>
      <w:bookmarkStart w:id="6" w:name="_Toc495406903"/>
      <w:r>
        <w:t>DFU Driver</w:t>
      </w:r>
      <w:bookmarkEnd w:id="6"/>
    </w:p>
    <w:p w:rsidR="00AF2E1A" w:rsidRDefault="00894323" w:rsidP="00AF2E1A">
      <w:pPr>
        <w:rPr>
          <w:lang w:val="en-US"/>
        </w:rPr>
      </w:pPr>
      <w:r>
        <w:t xml:space="preserve">The </w:t>
      </w:r>
      <w:r w:rsidR="00C77DD9">
        <w:t xml:space="preserve">DFU </w:t>
      </w:r>
      <w:r w:rsidR="00133799">
        <w:t xml:space="preserve">device </w:t>
      </w:r>
      <w:r w:rsidR="00C77DD9">
        <w:t xml:space="preserve">driver is necessary to perform </w:t>
      </w:r>
      <w:r w:rsidR="003241AE">
        <w:t>LMS8001-Companion</w:t>
      </w:r>
      <w:r w:rsidR="00C77DD9">
        <w:t xml:space="preserve"> firmware update. </w:t>
      </w:r>
      <w:r w:rsidR="00AF2E1A">
        <w:rPr>
          <w:lang w:val="en-US"/>
        </w:rPr>
        <w:t>To install DFU device driver on your system</w:t>
      </w:r>
      <w:r>
        <w:rPr>
          <w:lang w:val="en-US"/>
        </w:rPr>
        <w:t xml:space="preserve"> the following steps need to be performed</w:t>
      </w:r>
      <w:r w:rsidR="00AF2E1A">
        <w:rPr>
          <w:lang w:val="en-US"/>
        </w:rPr>
        <w:t>:</w:t>
      </w:r>
    </w:p>
    <w:p w:rsidR="00133799" w:rsidRDefault="00133799" w:rsidP="00AF2E1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Go to </w:t>
      </w:r>
      <w:r w:rsidR="005036BA">
        <w:rPr>
          <w:lang w:val="en-US"/>
        </w:rPr>
        <w:t>drivers</w:t>
      </w:r>
      <w:r w:rsidR="0035709A">
        <w:rPr>
          <w:lang w:val="en-US"/>
        </w:rPr>
        <w:t>\</w:t>
      </w:r>
      <w:r w:rsidRPr="00326B09">
        <w:rPr>
          <w:color w:val="000000" w:themeColor="text1"/>
          <w:lang w:val="en-US"/>
        </w:rPr>
        <w:t>STM32_DFU</w:t>
      </w:r>
      <w:r w:rsidR="0035709A">
        <w:rPr>
          <w:color w:val="000000" w:themeColor="text1"/>
          <w:lang w:val="en-US"/>
        </w:rPr>
        <w:t>\</w:t>
      </w:r>
      <w:r w:rsidR="00134B45">
        <w:rPr>
          <w:color w:val="000000" w:themeColor="text1"/>
          <w:lang w:val="en-US"/>
        </w:rPr>
        <w:t>drivers\</w:t>
      </w:r>
      <w:r w:rsidRPr="00326B09">
        <w:rPr>
          <w:color w:val="000000" w:themeColor="text1"/>
          <w:lang w:val="en-US"/>
        </w:rPr>
        <w:t xml:space="preserve"> </w:t>
      </w:r>
      <w:r w:rsidR="005103BD">
        <w:rPr>
          <w:lang w:val="en-US"/>
        </w:rPr>
        <w:t>folder</w:t>
      </w:r>
      <w:r>
        <w:rPr>
          <w:lang w:val="en-US"/>
        </w:rPr>
        <w:t>;</w:t>
      </w:r>
    </w:p>
    <w:p w:rsidR="00133799" w:rsidRDefault="00133799" w:rsidP="0013379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Depending on the version of windows that your system is running go to /Win7 or /Win8 directory;</w:t>
      </w:r>
    </w:p>
    <w:p w:rsidR="00133799" w:rsidRDefault="00894323" w:rsidP="0013379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If you are running</w:t>
      </w:r>
      <w:r w:rsidR="00133799">
        <w:rPr>
          <w:lang w:val="en-US"/>
        </w:rPr>
        <w:t xml:space="preserve"> 32-bit windows launch dpinst_x86.exe, or </w:t>
      </w:r>
      <w:r>
        <w:rPr>
          <w:lang w:val="en-US"/>
        </w:rPr>
        <w:t>if you are running</w:t>
      </w:r>
      <w:r w:rsidR="00133799">
        <w:rPr>
          <w:lang w:val="en-US"/>
        </w:rPr>
        <w:t xml:space="preserve"> 64-bit </w:t>
      </w:r>
      <w:r>
        <w:rPr>
          <w:lang w:val="en-US"/>
        </w:rPr>
        <w:t>windows launch dpinst_amd64.exe.</w:t>
      </w:r>
    </w:p>
    <w:p w:rsidR="00133799" w:rsidRDefault="00133799" w:rsidP="0013379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Click ‘Next’ when driver installation wizard appears (</w:t>
      </w:r>
      <w:r w:rsidR="00DB6F3E">
        <w:rPr>
          <w:lang w:val="en-US"/>
        </w:rPr>
        <w:fldChar w:fldCharType="begin"/>
      </w:r>
      <w:r w:rsidR="00DB6F3E">
        <w:rPr>
          <w:lang w:val="en-US"/>
        </w:rPr>
        <w:instrText xml:space="preserve"> REF _Ref495405914 \h </w:instrText>
      </w:r>
      <w:r w:rsidR="00DB6F3E">
        <w:rPr>
          <w:lang w:val="en-US"/>
        </w:rPr>
      </w:r>
      <w:r w:rsidR="00DB6F3E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1</w:t>
      </w:r>
      <w:r w:rsidR="00DB6F3E">
        <w:rPr>
          <w:lang w:val="en-US"/>
        </w:rPr>
        <w:fldChar w:fldCharType="end"/>
      </w:r>
      <w:r>
        <w:rPr>
          <w:lang w:val="en-US"/>
        </w:rPr>
        <w:t>) and wait.</w:t>
      </w:r>
    </w:p>
    <w:p w:rsidR="00FC040E" w:rsidRDefault="00FC040E" w:rsidP="00FC040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Click ‘Finish’ when the window shown in </w:t>
      </w:r>
      <w:r w:rsidR="003A0CF1">
        <w:rPr>
          <w:lang w:val="en-US"/>
        </w:rPr>
        <w:fldChar w:fldCharType="begin"/>
      </w:r>
      <w:r w:rsidR="003A0CF1">
        <w:rPr>
          <w:lang w:val="en-US"/>
        </w:rPr>
        <w:instrText xml:space="preserve"> REF _Ref495406006 \h </w:instrText>
      </w:r>
      <w:r w:rsidR="003A0CF1">
        <w:rPr>
          <w:lang w:val="en-US"/>
        </w:rPr>
      </w:r>
      <w:r w:rsidR="003A0CF1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3</w:t>
      </w:r>
      <w:r w:rsidR="003A0CF1">
        <w:rPr>
          <w:lang w:val="en-US"/>
        </w:rPr>
        <w:fldChar w:fldCharType="end"/>
      </w:r>
      <w:r>
        <w:rPr>
          <w:lang w:val="en-US"/>
        </w:rPr>
        <w:t xml:space="preserve"> appears</w:t>
      </w:r>
      <w:r w:rsidR="009102F9">
        <w:rPr>
          <w:lang w:val="en-US"/>
        </w:rPr>
        <w:t xml:space="preserve"> to complete installation</w:t>
      </w:r>
      <w:r>
        <w:rPr>
          <w:lang w:val="en-US"/>
        </w:rPr>
        <w:t>.</w:t>
      </w:r>
    </w:p>
    <w:p w:rsidR="00133799" w:rsidRDefault="00AF2E1A" w:rsidP="00AF2E1A">
      <w:pPr>
        <w:pStyle w:val="figure"/>
      </w:pPr>
      <w:r>
        <w:rPr>
          <w:lang w:val="en-US"/>
        </w:rPr>
        <w:drawing>
          <wp:inline distT="0" distB="0" distL="0" distR="0" wp14:anchorId="2B863F4C" wp14:editId="1446A4F4">
            <wp:extent cx="3633849" cy="285885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6402" cy="286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1A" w:rsidRPr="00421970" w:rsidRDefault="0025518A" w:rsidP="0025518A">
      <w:pPr>
        <w:pStyle w:val="Caption"/>
      </w:pPr>
      <w:bookmarkStart w:id="7" w:name="_Ref4954060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57A">
        <w:rPr>
          <w:noProof/>
        </w:rPr>
        <w:t>3</w:t>
      </w:r>
      <w:r>
        <w:fldChar w:fldCharType="end"/>
      </w:r>
      <w:bookmarkEnd w:id="7"/>
      <w:r>
        <w:t xml:space="preserve">   </w:t>
      </w:r>
      <w:r w:rsidR="00AF2E1A">
        <w:t>DFU Driver installation</w:t>
      </w:r>
    </w:p>
    <w:p w:rsidR="00D43526" w:rsidRPr="0024619A" w:rsidRDefault="00D43526" w:rsidP="00D43526">
      <w:pPr>
        <w:pStyle w:val="chapter"/>
        <w:numPr>
          <w:ilvl w:val="0"/>
          <w:numId w:val="14"/>
        </w:numPr>
      </w:pPr>
    </w:p>
    <w:p w:rsidR="00D43526" w:rsidRDefault="00D43526" w:rsidP="00D43526">
      <w:pPr>
        <w:pStyle w:val="chaptername"/>
        <w:rPr>
          <w:lang w:val="en-GB"/>
        </w:rPr>
      </w:pPr>
      <w:bookmarkStart w:id="8" w:name="_Toc495406904"/>
      <w:r>
        <w:rPr>
          <w:lang w:val="en-GB"/>
        </w:rPr>
        <w:t>Firmware update procedure</w:t>
      </w:r>
      <w:bookmarkEnd w:id="8"/>
    </w:p>
    <w:p w:rsidR="0035709A" w:rsidRPr="0035709A" w:rsidRDefault="0035709A" w:rsidP="0035709A">
      <w:bookmarkStart w:id="9" w:name="_GoBack"/>
      <w:bookmarkEnd w:id="9"/>
      <w:r>
        <w:t xml:space="preserve">Tools used in this chapter are located in the </w:t>
      </w:r>
      <w:r w:rsidR="00613A5E">
        <w:t>drivers\STM32_DFU\tools folder</w:t>
      </w:r>
      <w:r>
        <w:t>.</w:t>
      </w:r>
    </w:p>
    <w:p w:rsidR="00AA6513" w:rsidRPr="008A06FE" w:rsidRDefault="00AA6513" w:rsidP="00AA6513">
      <w:pPr>
        <w:pStyle w:val="section"/>
        <w:numPr>
          <w:ilvl w:val="1"/>
          <w:numId w:val="20"/>
        </w:numPr>
      </w:pPr>
      <w:bookmarkStart w:id="10" w:name="_Toc495406905"/>
      <w:r w:rsidRPr="008A06FE">
        <w:t xml:space="preserve">Creating </w:t>
      </w:r>
      <w:r>
        <w:t>DFU</w:t>
      </w:r>
      <w:r w:rsidRPr="008A06FE">
        <w:t xml:space="preserve"> file</w:t>
      </w:r>
      <w:r>
        <w:t xml:space="preserve"> from HEX</w:t>
      </w:r>
      <w:bookmarkEnd w:id="10"/>
    </w:p>
    <w:p w:rsidR="00404F1E" w:rsidRDefault="00404F1E" w:rsidP="00AA6513">
      <w:pPr>
        <w:rPr>
          <w:lang w:val="en-US"/>
        </w:rPr>
      </w:pPr>
      <w:r>
        <w:rPr>
          <w:lang w:val="en-US"/>
        </w:rPr>
        <w:t xml:space="preserve">This procedure is only required if you </w:t>
      </w:r>
      <w:r w:rsidR="00ED0031">
        <w:rPr>
          <w:lang w:val="en-US"/>
        </w:rPr>
        <w:t>need to use</w:t>
      </w:r>
      <w:r w:rsidR="007E1C4E">
        <w:rPr>
          <w:lang w:val="en-US"/>
        </w:rPr>
        <w:t xml:space="preserve"> a</w:t>
      </w:r>
      <w:r>
        <w:rPr>
          <w:lang w:val="en-US"/>
        </w:rPr>
        <w:t xml:space="preserve"> firmware file </w:t>
      </w:r>
      <w:r w:rsidR="00ED0031">
        <w:rPr>
          <w:lang w:val="en-US"/>
        </w:rPr>
        <w:t xml:space="preserve">that is </w:t>
      </w:r>
      <w:r>
        <w:rPr>
          <w:lang w:val="en-US"/>
        </w:rPr>
        <w:t xml:space="preserve">in HEX format. If you have </w:t>
      </w:r>
      <w:r w:rsidR="007E1C4E">
        <w:rPr>
          <w:lang w:val="en-US"/>
        </w:rPr>
        <w:t>downloaded</w:t>
      </w:r>
      <w:r>
        <w:rPr>
          <w:lang w:val="en-US"/>
        </w:rPr>
        <w:t xml:space="preserve"> firmware </w:t>
      </w:r>
      <w:r w:rsidR="006A2C58">
        <w:rPr>
          <w:lang w:val="en-US"/>
        </w:rPr>
        <w:t xml:space="preserve">that is already </w:t>
      </w:r>
      <w:r>
        <w:rPr>
          <w:lang w:val="en-US"/>
        </w:rPr>
        <w:t>in DFU format skip this chapter.</w:t>
      </w:r>
    </w:p>
    <w:p w:rsidR="00AA6513" w:rsidRDefault="00AA6513" w:rsidP="00AA6513">
      <w:pPr>
        <w:rPr>
          <w:lang w:val="en-US"/>
        </w:rPr>
      </w:pPr>
      <w:r>
        <w:rPr>
          <w:lang w:val="en-US"/>
        </w:rPr>
        <w:t xml:space="preserve">A file in HEX format cannot be directly uploaded to </w:t>
      </w:r>
      <w:r w:rsidR="003241AE">
        <w:rPr>
          <w:lang w:val="en-US"/>
        </w:rPr>
        <w:t>LMS8001-Companion</w:t>
      </w:r>
      <w:r>
        <w:rPr>
          <w:lang w:val="en-US"/>
        </w:rPr>
        <w:t xml:space="preserve">. It must be first converted  to DFU file format using the following steps: </w:t>
      </w:r>
    </w:p>
    <w:p w:rsidR="00AA6513" w:rsidRDefault="00AA6513" w:rsidP="00F75953">
      <w:pPr>
        <w:pStyle w:val="ListParagraph"/>
        <w:numPr>
          <w:ilvl w:val="0"/>
          <w:numId w:val="29"/>
        </w:numPr>
        <w:rPr>
          <w:lang w:val="en-US"/>
        </w:rPr>
      </w:pPr>
      <w:r w:rsidRPr="00261C01">
        <w:rPr>
          <w:lang w:val="en-US"/>
        </w:rPr>
        <w:t>Start DFU File Manager application (DfuFileMgr.exe</w:t>
      </w:r>
      <w:r>
        <w:rPr>
          <w:lang w:val="en-US"/>
        </w:rPr>
        <w:t>);</w:t>
      </w:r>
    </w:p>
    <w:p w:rsidR="00AA6513" w:rsidRDefault="00AA6513" w:rsidP="00F7595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Choose to generate DFU from HEX (</w:t>
      </w:r>
      <w:r w:rsidR="00D33C24">
        <w:rPr>
          <w:lang w:val="en-US"/>
        </w:rPr>
        <w:fldChar w:fldCharType="begin"/>
      </w:r>
      <w:r w:rsidR="00D33C24">
        <w:rPr>
          <w:lang w:val="en-US"/>
        </w:rPr>
        <w:instrText xml:space="preserve"> REF _Ref495406031 \h </w:instrText>
      </w:r>
      <w:r w:rsidR="00D33C24">
        <w:rPr>
          <w:lang w:val="en-US"/>
        </w:rPr>
      </w:r>
      <w:r w:rsidR="00D33C24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4</w:t>
      </w:r>
      <w:r w:rsidR="00D33C24">
        <w:rPr>
          <w:lang w:val="en-US"/>
        </w:rPr>
        <w:fldChar w:fldCharType="end"/>
      </w:r>
      <w:r>
        <w:rPr>
          <w:lang w:val="en-US"/>
        </w:rPr>
        <w:t>);</w:t>
      </w:r>
    </w:p>
    <w:p w:rsidR="00AA6513" w:rsidRDefault="00AA6513" w:rsidP="002E7244">
      <w:pPr>
        <w:pStyle w:val="figure"/>
        <w:rPr>
          <w:lang w:val="en-US"/>
        </w:rPr>
      </w:pPr>
      <w:r w:rsidRPr="008A06FE">
        <w:rPr>
          <w:lang w:val="en-US"/>
        </w:rPr>
        <w:drawing>
          <wp:inline distT="0" distB="0" distL="0" distR="0" wp14:anchorId="7176F24F" wp14:editId="7B3AB9B5">
            <wp:extent cx="3383280" cy="1362456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13" w:rsidRPr="00421970" w:rsidRDefault="00583742" w:rsidP="00583742">
      <w:pPr>
        <w:pStyle w:val="Caption"/>
      </w:pPr>
      <w:bookmarkStart w:id="11" w:name="_Ref495406031"/>
      <w:bookmarkStart w:id="12" w:name="_Ref4218684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57A">
        <w:rPr>
          <w:noProof/>
        </w:rPr>
        <w:t>4</w:t>
      </w:r>
      <w:r>
        <w:fldChar w:fldCharType="end"/>
      </w:r>
      <w:bookmarkEnd w:id="11"/>
      <w:r>
        <w:t xml:space="preserve">   </w:t>
      </w:r>
      <w:bookmarkEnd w:id="12"/>
      <w:r w:rsidR="00AA6513">
        <w:t>DFU File Manager start-up screen</w:t>
      </w:r>
    </w:p>
    <w:p w:rsidR="00AA6513" w:rsidRPr="00F632D3" w:rsidRDefault="00AA6513" w:rsidP="00553BAC">
      <w:pPr>
        <w:pStyle w:val="ListParagraph"/>
        <w:numPr>
          <w:ilvl w:val="0"/>
          <w:numId w:val="29"/>
        </w:numPr>
        <w:rPr>
          <w:lang w:val="en-US"/>
        </w:rPr>
      </w:pPr>
      <w:r w:rsidRPr="00F632D3">
        <w:rPr>
          <w:lang w:val="en-US"/>
        </w:rPr>
        <w:t>In the main window of the DFU file manager click ‘S19 or Hex’ button (</w:t>
      </w:r>
      <w:r w:rsidR="00F632D3" w:rsidRPr="00F632D3">
        <w:rPr>
          <w:lang w:val="en-US"/>
        </w:rPr>
        <w:fldChar w:fldCharType="begin"/>
      </w:r>
      <w:r w:rsidR="00F632D3" w:rsidRPr="00F632D3">
        <w:rPr>
          <w:lang w:val="en-US"/>
        </w:rPr>
        <w:instrText xml:space="preserve"> REF _Ref495406542 \h </w:instrText>
      </w:r>
      <w:r w:rsidR="00F632D3" w:rsidRPr="00F632D3">
        <w:rPr>
          <w:lang w:val="en-US"/>
        </w:rPr>
      </w:r>
      <w:r w:rsidR="00F632D3" w:rsidRPr="00F632D3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5</w:t>
      </w:r>
      <w:r w:rsidR="00F632D3" w:rsidRPr="00F632D3">
        <w:rPr>
          <w:lang w:val="en-US"/>
        </w:rPr>
        <w:fldChar w:fldCharType="end"/>
      </w:r>
      <w:r w:rsidRPr="00F632D3">
        <w:rPr>
          <w:lang w:val="en-US"/>
        </w:rPr>
        <w:t xml:space="preserve">). A file open dialog should appear. Use it to select the HEX file to convert to DFU format. </w:t>
      </w:r>
    </w:p>
    <w:p w:rsidR="00AA6513" w:rsidRDefault="00AA6513" w:rsidP="002E7244">
      <w:pPr>
        <w:pStyle w:val="figure"/>
      </w:pPr>
      <w:r>
        <w:rPr>
          <w:lang w:val="en-US"/>
        </w:rPr>
        <w:drawing>
          <wp:inline distT="0" distB="0" distL="0" distR="0" wp14:anchorId="16F33C15" wp14:editId="0C54B7B1">
            <wp:extent cx="4224528" cy="2011680"/>
            <wp:effectExtent l="0" t="0" r="508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13" w:rsidRPr="00421970" w:rsidRDefault="0013585C" w:rsidP="0013585C">
      <w:pPr>
        <w:pStyle w:val="Caption"/>
      </w:pPr>
      <w:bookmarkStart w:id="13" w:name="_Ref4954065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57A">
        <w:rPr>
          <w:noProof/>
        </w:rPr>
        <w:t>5</w:t>
      </w:r>
      <w:r>
        <w:fldChar w:fldCharType="end"/>
      </w:r>
      <w:bookmarkEnd w:id="13"/>
      <w:r>
        <w:t xml:space="preserve">  </w:t>
      </w:r>
      <w:r w:rsidR="00AA6513">
        <w:t xml:space="preserve"> DFU File Manager main window</w:t>
      </w:r>
    </w:p>
    <w:p w:rsidR="00AA6513" w:rsidRDefault="00AA6513" w:rsidP="00F7595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lastRenderedPageBreak/>
        <w:t>Click “Generate” button (</w:t>
      </w:r>
      <w:r w:rsidR="006D4DE5">
        <w:rPr>
          <w:lang w:val="en-US"/>
        </w:rPr>
        <w:fldChar w:fldCharType="begin"/>
      </w:r>
      <w:r w:rsidR="006D4DE5">
        <w:rPr>
          <w:lang w:val="en-US"/>
        </w:rPr>
        <w:instrText xml:space="preserve"> REF _Ref495406571 \h </w:instrText>
      </w:r>
      <w:r w:rsidR="006D4DE5">
        <w:rPr>
          <w:lang w:val="en-US"/>
        </w:rPr>
      </w:r>
      <w:r w:rsidR="006D4DE5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6</w:t>
      </w:r>
      <w:r w:rsidR="006D4DE5">
        <w:rPr>
          <w:lang w:val="en-US"/>
        </w:rPr>
        <w:fldChar w:fldCharType="end"/>
      </w:r>
      <w:r>
        <w:rPr>
          <w:lang w:val="en-US"/>
        </w:rPr>
        <w:t xml:space="preserve">) and chose a filename for DFU file in the dialog that appears.  </w:t>
      </w:r>
    </w:p>
    <w:p w:rsidR="00AA6513" w:rsidRPr="00421970" w:rsidRDefault="00AA6513" w:rsidP="002E7244">
      <w:pPr>
        <w:pStyle w:val="figure"/>
        <w:rPr>
          <w:lang w:val="en-US"/>
        </w:rPr>
      </w:pPr>
      <w:r>
        <w:rPr>
          <w:lang w:val="en-US"/>
        </w:rPr>
        <w:drawing>
          <wp:inline distT="0" distB="0" distL="0" distR="0" wp14:anchorId="2917AE69" wp14:editId="0C8AB2F6">
            <wp:extent cx="4215384" cy="20116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13" w:rsidRPr="00421970" w:rsidRDefault="0047759A" w:rsidP="0047759A">
      <w:pPr>
        <w:pStyle w:val="Caption"/>
      </w:pPr>
      <w:bookmarkStart w:id="14" w:name="_Ref4954065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57A">
        <w:rPr>
          <w:noProof/>
        </w:rPr>
        <w:t>6</w:t>
      </w:r>
      <w:r>
        <w:fldChar w:fldCharType="end"/>
      </w:r>
      <w:bookmarkEnd w:id="14"/>
      <w:r>
        <w:t xml:space="preserve">  </w:t>
      </w:r>
      <w:r w:rsidR="00AA6513">
        <w:t xml:space="preserve"> DFU File Manager main window</w:t>
      </w:r>
    </w:p>
    <w:p w:rsidR="00AA6513" w:rsidRDefault="00AA6513" w:rsidP="00F7595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 message shown in</w:t>
      </w:r>
      <w:r w:rsidR="00551D11">
        <w:rPr>
          <w:lang w:val="en-US"/>
        </w:rPr>
        <w:t xml:space="preserve"> </w:t>
      </w:r>
      <w:r w:rsidR="00551D11">
        <w:rPr>
          <w:lang w:val="en-US"/>
        </w:rPr>
        <w:fldChar w:fldCharType="begin"/>
      </w:r>
      <w:r w:rsidR="00551D11">
        <w:rPr>
          <w:lang w:val="en-US"/>
        </w:rPr>
        <w:instrText xml:space="preserve"> REF _Ref495406594 \h </w:instrText>
      </w:r>
      <w:r w:rsidR="00551D11">
        <w:rPr>
          <w:lang w:val="en-US"/>
        </w:rPr>
      </w:r>
      <w:r w:rsidR="00551D11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7</w:t>
      </w:r>
      <w:r w:rsidR="00551D11">
        <w:rPr>
          <w:lang w:val="en-US"/>
        </w:rPr>
        <w:fldChar w:fldCharType="end"/>
      </w:r>
      <w:r>
        <w:rPr>
          <w:lang w:val="en-US"/>
        </w:rPr>
        <w:t xml:space="preserve"> should appear if DFU file has been generated successfully. Click OK and close DFU file manager.</w:t>
      </w:r>
    </w:p>
    <w:p w:rsidR="00AA6513" w:rsidRDefault="00AA6513" w:rsidP="002E7244">
      <w:pPr>
        <w:pStyle w:val="figure"/>
      </w:pPr>
      <w:r w:rsidRPr="00F65A73">
        <w:rPr>
          <w:lang w:val="en-US"/>
        </w:rPr>
        <w:drawing>
          <wp:inline distT="0" distB="0" distL="0" distR="0" wp14:anchorId="40003F6A" wp14:editId="648D9A40">
            <wp:extent cx="2944368" cy="1307592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13" w:rsidRPr="00421970" w:rsidRDefault="004A766B" w:rsidP="004A766B">
      <w:pPr>
        <w:pStyle w:val="Caption"/>
      </w:pPr>
      <w:bookmarkStart w:id="15" w:name="_Ref4954065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57A">
        <w:rPr>
          <w:noProof/>
        </w:rPr>
        <w:t>7</w:t>
      </w:r>
      <w:r>
        <w:fldChar w:fldCharType="end"/>
      </w:r>
      <w:bookmarkEnd w:id="15"/>
      <w:r>
        <w:t xml:space="preserve">   </w:t>
      </w:r>
      <w:r w:rsidR="00AA6513">
        <w:t>DFU File Manager message</w:t>
      </w:r>
    </w:p>
    <w:p w:rsidR="00AA6513" w:rsidRDefault="00AA6513" w:rsidP="00AA6513">
      <w:pPr>
        <w:jc w:val="center"/>
      </w:pPr>
    </w:p>
    <w:p w:rsidR="00AA6513" w:rsidRPr="00EA0529" w:rsidRDefault="00AA6513" w:rsidP="00AA6513">
      <w:pPr>
        <w:jc w:val="center"/>
      </w:pPr>
    </w:p>
    <w:p w:rsidR="00AA6513" w:rsidRDefault="00AA6513" w:rsidP="00AA6513">
      <w:pPr>
        <w:rPr>
          <w:lang w:val="en-US"/>
        </w:rPr>
      </w:pPr>
    </w:p>
    <w:p w:rsidR="00AA6513" w:rsidRDefault="00AA6513" w:rsidP="00AA6513">
      <w:pPr>
        <w:jc w:val="left"/>
        <w:rPr>
          <w:b/>
          <w:sz w:val="32"/>
          <w:lang w:val="en-US"/>
        </w:rPr>
      </w:pPr>
      <w:r>
        <w:br w:type="page"/>
      </w:r>
    </w:p>
    <w:p w:rsidR="00AA6513" w:rsidRDefault="00AA6513" w:rsidP="00AA6513">
      <w:pPr>
        <w:pStyle w:val="section"/>
      </w:pPr>
      <w:bookmarkStart w:id="16" w:name="_Toc495406906"/>
      <w:r w:rsidRPr="008A06FE">
        <w:lastRenderedPageBreak/>
        <w:t xml:space="preserve">Uploading firmware to </w:t>
      </w:r>
      <w:r w:rsidR="003241AE">
        <w:t>LMS8001-Companion</w:t>
      </w:r>
      <w:bookmarkEnd w:id="16"/>
    </w:p>
    <w:p w:rsidR="00AA6513" w:rsidRDefault="00AA6513" w:rsidP="00AA6513">
      <w:pPr>
        <w:rPr>
          <w:lang w:val="en-US"/>
        </w:rPr>
      </w:pPr>
      <w:r>
        <w:rPr>
          <w:lang w:val="en-US"/>
        </w:rPr>
        <w:t xml:space="preserve">To upload DFU firmware file to </w:t>
      </w:r>
      <w:r w:rsidR="003241AE">
        <w:rPr>
          <w:lang w:val="en-US"/>
        </w:rPr>
        <w:t>LMS8001-Companion</w:t>
      </w:r>
      <w:r>
        <w:rPr>
          <w:lang w:val="en-US"/>
        </w:rPr>
        <w:t xml:space="preserve"> the following steps need to be performed:</w:t>
      </w:r>
    </w:p>
    <w:p w:rsidR="00AA6513" w:rsidRDefault="00AA6513" w:rsidP="00AA6513">
      <w:pPr>
        <w:rPr>
          <w:lang w:val="en-US"/>
        </w:rPr>
      </w:pPr>
    </w:p>
    <w:p w:rsidR="00AA6513" w:rsidRDefault="00AA6513" w:rsidP="00AA65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Connect </w:t>
      </w:r>
      <w:r w:rsidR="003241AE">
        <w:rPr>
          <w:lang w:val="en-US"/>
        </w:rPr>
        <w:t>LMS8001-Companion</w:t>
      </w:r>
      <w:r>
        <w:rPr>
          <w:lang w:val="en-US"/>
        </w:rPr>
        <w:t xml:space="preserve"> to your PC via USB.</w:t>
      </w:r>
    </w:p>
    <w:p w:rsidR="00AA6513" w:rsidRDefault="00AA6513" w:rsidP="00AA65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MCU BOOT switch on </w:t>
      </w:r>
      <w:r w:rsidR="003241AE">
        <w:rPr>
          <w:lang w:val="en-US"/>
        </w:rPr>
        <w:t>LMS8001-Companion</w:t>
      </w:r>
      <w:r>
        <w:rPr>
          <w:lang w:val="en-US"/>
        </w:rPr>
        <w:t xml:space="preserve"> board to the following positions</w:t>
      </w:r>
      <w:r w:rsidR="00BF7FDC">
        <w:rPr>
          <w:lang w:val="en-US"/>
        </w:rPr>
        <w:t xml:space="preserve"> (</w:t>
      </w:r>
      <w:r w:rsidR="0072000C">
        <w:rPr>
          <w:lang w:val="en-US"/>
        </w:rPr>
        <w:fldChar w:fldCharType="begin"/>
      </w:r>
      <w:r w:rsidR="0072000C">
        <w:rPr>
          <w:lang w:val="en-US"/>
        </w:rPr>
        <w:instrText xml:space="preserve"> REF _Ref495406635 \h </w:instrText>
      </w:r>
      <w:r w:rsidR="0072000C">
        <w:rPr>
          <w:lang w:val="en-US"/>
        </w:rPr>
      </w:r>
      <w:r w:rsidR="0072000C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8</w:t>
      </w:r>
      <w:r w:rsidR="0072000C">
        <w:rPr>
          <w:lang w:val="en-US"/>
        </w:rPr>
        <w:fldChar w:fldCharType="end"/>
      </w:r>
      <w:r w:rsidR="0072000C">
        <w:rPr>
          <w:lang w:val="en-US"/>
        </w:rPr>
        <w:t>)</w:t>
      </w:r>
      <w:r>
        <w:rPr>
          <w:lang w:val="en-US"/>
        </w:rPr>
        <w:t>:</w:t>
      </w:r>
    </w:p>
    <w:p w:rsidR="00AA6513" w:rsidRPr="00894323" w:rsidRDefault="00ED5782" w:rsidP="00AA6513">
      <w:pPr>
        <w:pStyle w:val="ListParagraph"/>
        <w:numPr>
          <w:ilvl w:val="1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BOOT0 – High Level (MCU BOOT switch </w:t>
      </w:r>
      <w:r w:rsidR="00AA2937">
        <w:rPr>
          <w:color w:val="000000" w:themeColor="text1"/>
          <w:lang w:val="en-US"/>
        </w:rPr>
        <w:t>1 – On</w:t>
      </w:r>
      <w:r>
        <w:rPr>
          <w:color w:val="000000" w:themeColor="text1"/>
          <w:lang w:val="en-US"/>
        </w:rPr>
        <w:t>)</w:t>
      </w:r>
    </w:p>
    <w:p w:rsidR="00ED5782" w:rsidRDefault="00ED5782" w:rsidP="00ED5782">
      <w:pPr>
        <w:pStyle w:val="ListParagraph"/>
        <w:numPr>
          <w:ilvl w:val="1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BOOT1 – Low Level (MCU BOOT switch 2 – Off)</w:t>
      </w:r>
    </w:p>
    <w:p w:rsidR="00A957DC" w:rsidRDefault="00A957DC" w:rsidP="00A957DC">
      <w:pPr>
        <w:pStyle w:val="figure"/>
        <w:rPr>
          <w:lang w:val="en-US"/>
        </w:rPr>
      </w:pPr>
      <w:r>
        <w:rPr>
          <w:lang w:val="en-US"/>
        </w:rPr>
        <w:drawing>
          <wp:inline distT="0" distB="0" distL="0" distR="0">
            <wp:extent cx="2121408" cy="23134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_DFU_small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DC" w:rsidRPr="00421970" w:rsidRDefault="00BF7FDC" w:rsidP="00BF7FDC">
      <w:pPr>
        <w:pStyle w:val="Caption"/>
      </w:pPr>
      <w:bookmarkStart w:id="17" w:name="_Ref4954066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57A">
        <w:rPr>
          <w:noProof/>
        </w:rPr>
        <w:t>8</w:t>
      </w:r>
      <w:r>
        <w:fldChar w:fldCharType="end"/>
      </w:r>
      <w:bookmarkEnd w:id="17"/>
      <w:r>
        <w:t xml:space="preserve">  </w:t>
      </w:r>
      <w:r w:rsidR="00A957DC">
        <w:t xml:space="preserve"> Boot switch positions</w:t>
      </w:r>
      <w:r w:rsidR="00D93A64">
        <w:t xml:space="preserve"> – </w:t>
      </w:r>
      <w:r w:rsidR="00A957DC">
        <w:t xml:space="preserve">DFU </w:t>
      </w:r>
      <w:r w:rsidR="00D93A64">
        <w:t>mode</w:t>
      </w:r>
    </w:p>
    <w:p w:rsidR="00AA6513" w:rsidRPr="00CA14F6" w:rsidRDefault="00AA6513" w:rsidP="00AA65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Press Reset </w:t>
      </w:r>
      <w:r w:rsidR="008D56D3">
        <w:rPr>
          <w:lang w:val="en-US"/>
        </w:rPr>
        <w:t xml:space="preserve">button on </w:t>
      </w:r>
      <w:r w:rsidR="003241AE">
        <w:rPr>
          <w:lang w:val="en-US"/>
        </w:rPr>
        <w:t>LMS8001-Companion</w:t>
      </w:r>
      <w:r w:rsidR="008D56D3">
        <w:rPr>
          <w:lang w:val="en-US"/>
        </w:rPr>
        <w:t xml:space="preserve"> board. The</w:t>
      </w:r>
      <w:r>
        <w:rPr>
          <w:lang w:val="en-US"/>
        </w:rPr>
        <w:t xml:space="preserve"> device should be detected by your PC. It should appear in the Windows Device Manager under the name of ‘STM Device in DFU Mode’ as shown in </w:t>
      </w:r>
      <w:r w:rsidR="00E72B75">
        <w:rPr>
          <w:lang w:val="en-US"/>
        </w:rPr>
        <w:fldChar w:fldCharType="begin"/>
      </w:r>
      <w:r w:rsidR="00E72B75">
        <w:rPr>
          <w:lang w:val="en-US"/>
        </w:rPr>
        <w:instrText xml:space="preserve"> REF _Ref495406674 \h </w:instrText>
      </w:r>
      <w:r w:rsidR="00E72B75">
        <w:rPr>
          <w:lang w:val="en-US"/>
        </w:rPr>
      </w:r>
      <w:r w:rsidR="00E72B75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9</w:t>
      </w:r>
      <w:r w:rsidR="00E72B75">
        <w:rPr>
          <w:lang w:val="en-US"/>
        </w:rPr>
        <w:fldChar w:fldCharType="end"/>
      </w:r>
      <w:r>
        <w:rPr>
          <w:lang w:val="en-US"/>
        </w:rPr>
        <w:t>.</w:t>
      </w:r>
    </w:p>
    <w:p w:rsidR="00AA6513" w:rsidRDefault="00AA6513" w:rsidP="002E7244">
      <w:pPr>
        <w:pStyle w:val="figure"/>
        <w:rPr>
          <w:lang w:val="en-US"/>
        </w:rPr>
      </w:pPr>
      <w:r>
        <w:rPr>
          <w:lang w:val="en-US"/>
        </w:rPr>
        <w:drawing>
          <wp:inline distT="0" distB="0" distL="0" distR="0" wp14:anchorId="276373CD" wp14:editId="2D5E3E30">
            <wp:extent cx="3483864" cy="3310128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13" w:rsidRPr="00421970" w:rsidRDefault="000164C6" w:rsidP="000164C6">
      <w:pPr>
        <w:pStyle w:val="Caption"/>
      </w:pPr>
      <w:bookmarkStart w:id="18" w:name="_Ref4954066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57A">
        <w:rPr>
          <w:noProof/>
        </w:rPr>
        <w:t>9</w:t>
      </w:r>
      <w:r>
        <w:fldChar w:fldCharType="end"/>
      </w:r>
      <w:bookmarkEnd w:id="18"/>
      <w:r w:rsidR="009C0263">
        <w:t xml:space="preserve">  </w:t>
      </w:r>
      <w:r w:rsidR="00AA6513">
        <w:t xml:space="preserve"> DFU Device in Windows Device Manager</w:t>
      </w:r>
    </w:p>
    <w:p w:rsidR="00AA6513" w:rsidRDefault="00AA6513" w:rsidP="00AA65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Start ‘</w:t>
      </w:r>
      <w:proofErr w:type="spellStart"/>
      <w:r>
        <w:rPr>
          <w:lang w:val="en-US"/>
        </w:rPr>
        <w:t>DfuSe</w:t>
      </w:r>
      <w:proofErr w:type="spellEnd"/>
      <w:r>
        <w:rPr>
          <w:lang w:val="en-US"/>
        </w:rPr>
        <w:t xml:space="preserve"> Demo’ application (</w:t>
      </w:r>
      <w:r w:rsidRPr="003132D9">
        <w:rPr>
          <w:lang w:val="en-US"/>
        </w:rPr>
        <w:t>DfuSeDemo.exe</w:t>
      </w:r>
      <w:r>
        <w:rPr>
          <w:lang w:val="en-US"/>
        </w:rPr>
        <w:t>).</w:t>
      </w:r>
    </w:p>
    <w:p w:rsidR="00AA6513" w:rsidRDefault="00AA6513" w:rsidP="00AA65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Make sure that:</w:t>
      </w:r>
    </w:p>
    <w:p w:rsidR="00AA6513" w:rsidRDefault="00AA6513" w:rsidP="00AA6513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The board is detected by application (</w:t>
      </w:r>
      <w:r w:rsidR="00D64B70">
        <w:rPr>
          <w:lang w:val="en-US"/>
        </w:rPr>
        <w:fldChar w:fldCharType="begin"/>
      </w:r>
      <w:r w:rsidR="00D64B70">
        <w:rPr>
          <w:lang w:val="en-US"/>
        </w:rPr>
        <w:instrText xml:space="preserve"> REF _Ref495406789 \h </w:instrText>
      </w:r>
      <w:r w:rsidR="00D64B70">
        <w:rPr>
          <w:lang w:val="en-US"/>
        </w:rPr>
      </w:r>
      <w:r w:rsidR="00D64B70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10</w:t>
      </w:r>
      <w:r w:rsidR="00D64B70">
        <w:rPr>
          <w:lang w:val="en-US"/>
        </w:rPr>
        <w:fldChar w:fldCharType="end"/>
      </w:r>
      <w:r>
        <w:rPr>
          <w:lang w:val="en-US"/>
        </w:rPr>
        <w:t>-A);</w:t>
      </w:r>
    </w:p>
    <w:p w:rsidR="00AA6513" w:rsidRDefault="00AA6513" w:rsidP="00AA6513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The internal flash is selected for programming (</w:t>
      </w:r>
      <w:r w:rsidR="00384FC9">
        <w:rPr>
          <w:lang w:val="en-US"/>
        </w:rPr>
        <w:fldChar w:fldCharType="begin"/>
      </w:r>
      <w:r w:rsidR="00384FC9">
        <w:rPr>
          <w:lang w:val="en-US"/>
        </w:rPr>
        <w:instrText xml:space="preserve"> REF _Ref495406789 \h </w:instrText>
      </w:r>
      <w:r w:rsidR="00384FC9">
        <w:rPr>
          <w:lang w:val="en-US"/>
        </w:rPr>
      </w:r>
      <w:r w:rsidR="00384FC9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10</w:t>
      </w:r>
      <w:r w:rsidR="00384FC9">
        <w:rPr>
          <w:lang w:val="en-US"/>
        </w:rPr>
        <w:fldChar w:fldCharType="end"/>
      </w:r>
      <w:r>
        <w:rPr>
          <w:lang w:val="en-US"/>
        </w:rPr>
        <w:t>-B);</w:t>
      </w:r>
    </w:p>
    <w:p w:rsidR="00AA6513" w:rsidRDefault="00AA6513" w:rsidP="00AA65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Click “Choose” to select the DFU file, which shall be u</w:t>
      </w:r>
      <w:r w:rsidR="00CA1738">
        <w:rPr>
          <w:lang w:val="en-US"/>
        </w:rPr>
        <w:t>sed for firmware update (</w:t>
      </w:r>
      <w:r w:rsidR="00DC5718">
        <w:rPr>
          <w:lang w:val="en-US"/>
        </w:rPr>
        <w:fldChar w:fldCharType="begin"/>
      </w:r>
      <w:r w:rsidR="00DC5718">
        <w:rPr>
          <w:lang w:val="en-US"/>
        </w:rPr>
        <w:instrText xml:space="preserve"> REF _Ref495406789 \h </w:instrText>
      </w:r>
      <w:r w:rsidR="00DC5718">
        <w:rPr>
          <w:lang w:val="en-US"/>
        </w:rPr>
      </w:r>
      <w:r w:rsidR="00DC5718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10</w:t>
      </w:r>
      <w:r w:rsidR="00DC5718">
        <w:rPr>
          <w:lang w:val="en-US"/>
        </w:rPr>
        <w:fldChar w:fldCharType="end"/>
      </w:r>
      <w:r>
        <w:rPr>
          <w:lang w:val="en-US"/>
        </w:rPr>
        <w:t>-C). When the firmware file is successfully loaded the text “</w:t>
      </w:r>
      <w:r w:rsidRPr="00316483">
        <w:rPr>
          <w:b/>
          <w:color w:val="FFFFFF" w:themeColor="background1"/>
          <w:highlight w:val="darkCyan"/>
          <w:lang w:val="en-US"/>
        </w:rPr>
        <w:t>File correctly loaded</w:t>
      </w:r>
      <w:r w:rsidRPr="000A301D">
        <w:rPr>
          <w:b/>
          <w:color w:val="FFFFFF" w:themeColor="background1"/>
          <w:highlight w:val="darkCyan"/>
          <w:lang w:val="en-US"/>
        </w:rPr>
        <w:t>.</w:t>
      </w:r>
      <w:r>
        <w:rPr>
          <w:lang w:val="en-US"/>
        </w:rPr>
        <w:t>” is displayed at the bottom of the main application window.</w:t>
      </w:r>
    </w:p>
    <w:p w:rsidR="00AA6513" w:rsidRPr="00D42021" w:rsidRDefault="00AA6513" w:rsidP="00AA6513">
      <w:pPr>
        <w:rPr>
          <w:lang w:val="en-US"/>
        </w:rPr>
      </w:pPr>
    </w:p>
    <w:p w:rsidR="00AA6513" w:rsidRPr="00CA14F6" w:rsidRDefault="00AA6513" w:rsidP="002E7244">
      <w:pPr>
        <w:pStyle w:val="figure"/>
        <w:rPr>
          <w:lang w:val="en-US"/>
        </w:rPr>
      </w:pPr>
      <w:r>
        <w:rPr>
          <w:lang w:val="en-US"/>
        </w:rPr>
        <w:drawing>
          <wp:inline distT="0" distB="0" distL="0" distR="0" wp14:anchorId="1384928E" wp14:editId="5FF70044">
            <wp:extent cx="4025994" cy="4001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3069" cy="401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13" w:rsidRDefault="006D533E" w:rsidP="006D533E">
      <w:pPr>
        <w:pStyle w:val="Caption"/>
      </w:pPr>
      <w:bookmarkStart w:id="19" w:name="_Ref4954067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57A">
        <w:rPr>
          <w:noProof/>
        </w:rPr>
        <w:t>10</w:t>
      </w:r>
      <w:r>
        <w:fldChar w:fldCharType="end"/>
      </w:r>
      <w:bookmarkEnd w:id="19"/>
      <w:r>
        <w:t xml:space="preserve">  </w:t>
      </w:r>
      <w:r w:rsidR="00AA6513">
        <w:t xml:space="preserve"> </w:t>
      </w:r>
      <w:proofErr w:type="spellStart"/>
      <w:r w:rsidR="00AA6513">
        <w:t>DfuSe</w:t>
      </w:r>
      <w:proofErr w:type="spellEnd"/>
      <w:r w:rsidR="00AA6513">
        <w:t xml:space="preserve"> Demo application main window</w:t>
      </w:r>
    </w:p>
    <w:p w:rsidR="00F75953" w:rsidRDefault="00AA6513" w:rsidP="00AA65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Click ‘Upgrade’ button </w:t>
      </w:r>
      <w:r w:rsidR="0067338C">
        <w:rPr>
          <w:lang w:val="en-US"/>
        </w:rPr>
        <w:t>(</w:t>
      </w:r>
      <w:r w:rsidR="00455D44">
        <w:rPr>
          <w:lang w:val="en-US"/>
        </w:rPr>
        <w:fldChar w:fldCharType="begin"/>
      </w:r>
      <w:r w:rsidR="00455D44">
        <w:rPr>
          <w:lang w:val="en-US"/>
        </w:rPr>
        <w:instrText xml:space="preserve"> REF _Ref495406831 \h </w:instrText>
      </w:r>
      <w:r w:rsidR="00455D44">
        <w:rPr>
          <w:lang w:val="en-US"/>
        </w:rPr>
      </w:r>
      <w:r w:rsidR="00455D44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11</w:t>
      </w:r>
      <w:r w:rsidR="00455D44">
        <w:rPr>
          <w:lang w:val="en-US"/>
        </w:rPr>
        <w:fldChar w:fldCharType="end"/>
      </w:r>
      <w:r w:rsidR="0067338C">
        <w:rPr>
          <w:lang w:val="en-US"/>
        </w:rPr>
        <w:t>).</w:t>
      </w:r>
    </w:p>
    <w:p w:rsidR="00AA6513" w:rsidRPr="00316483" w:rsidRDefault="00AA6513" w:rsidP="00F75953">
      <w:pPr>
        <w:pStyle w:val="figure"/>
        <w:rPr>
          <w:b/>
          <w:lang w:val="en-US"/>
        </w:rPr>
      </w:pPr>
      <w:r w:rsidRPr="00F75953">
        <w:rPr>
          <w:lang w:val="en-US"/>
        </w:rPr>
        <w:lastRenderedPageBreak/>
        <w:drawing>
          <wp:inline distT="0" distB="0" distL="0" distR="0" wp14:anchorId="21D210C3" wp14:editId="12D9DD70">
            <wp:extent cx="4078109" cy="40613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4402" cy="40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13" w:rsidRDefault="00DD3877" w:rsidP="00DD3877">
      <w:pPr>
        <w:pStyle w:val="Caption"/>
      </w:pPr>
      <w:bookmarkStart w:id="20" w:name="_Ref4954068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57A">
        <w:rPr>
          <w:noProof/>
        </w:rPr>
        <w:t>11</w:t>
      </w:r>
      <w:r>
        <w:fldChar w:fldCharType="end"/>
      </w:r>
      <w:bookmarkEnd w:id="20"/>
      <w:r>
        <w:t xml:space="preserve">   </w:t>
      </w:r>
      <w:proofErr w:type="spellStart"/>
      <w:r w:rsidR="00AA6513">
        <w:t>DfuSe</w:t>
      </w:r>
      <w:proofErr w:type="spellEnd"/>
      <w:r w:rsidR="00AA6513">
        <w:t xml:space="preserve"> Demo application main window</w:t>
      </w:r>
    </w:p>
    <w:p w:rsidR="00F75953" w:rsidRDefault="00F75953" w:rsidP="00AA65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r w:rsidR="00341AEC">
        <w:rPr>
          <w:lang w:val="en-US"/>
        </w:rPr>
        <w:t xml:space="preserve">When </w:t>
      </w:r>
      <w:r w:rsidR="00B606CB">
        <w:rPr>
          <w:lang w:val="en-US"/>
        </w:rPr>
        <w:t xml:space="preserve">the </w:t>
      </w:r>
      <w:r w:rsidR="00341AEC">
        <w:rPr>
          <w:lang w:val="en-US"/>
        </w:rPr>
        <w:t>pop-up prompt</w:t>
      </w:r>
      <w:r w:rsidR="00B606CB">
        <w:rPr>
          <w:lang w:val="en-US"/>
        </w:rPr>
        <w:t xml:space="preserve"> (</w:t>
      </w:r>
      <w:r w:rsidR="007109C2">
        <w:rPr>
          <w:lang w:val="en-US"/>
        </w:rPr>
        <w:fldChar w:fldCharType="begin"/>
      </w:r>
      <w:r w:rsidR="007109C2">
        <w:rPr>
          <w:lang w:val="en-US"/>
        </w:rPr>
        <w:instrText xml:space="preserve"> REF _Ref495406858 \h </w:instrText>
      </w:r>
      <w:r w:rsidR="007109C2">
        <w:rPr>
          <w:lang w:val="en-US"/>
        </w:rPr>
      </w:r>
      <w:r w:rsidR="007109C2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12</w:t>
      </w:r>
      <w:r w:rsidR="007109C2">
        <w:rPr>
          <w:lang w:val="en-US"/>
        </w:rPr>
        <w:fldChar w:fldCharType="end"/>
      </w:r>
      <w:r w:rsidR="00B606CB">
        <w:rPr>
          <w:lang w:val="en-US"/>
        </w:rPr>
        <w:t>)</w:t>
      </w:r>
      <w:r w:rsidR="00341AEC">
        <w:rPr>
          <w:lang w:val="en-US"/>
        </w:rPr>
        <w:t xml:space="preserve"> appears, click “Yes” to sta</w:t>
      </w:r>
      <w:r w:rsidR="00B606CB">
        <w:rPr>
          <w:lang w:val="en-US"/>
        </w:rPr>
        <w:t>rt flashing firmware</w:t>
      </w:r>
      <w:r w:rsidR="00341AEC">
        <w:rPr>
          <w:lang w:val="en-US"/>
        </w:rPr>
        <w:t>.</w:t>
      </w:r>
    </w:p>
    <w:p w:rsidR="00F75953" w:rsidRDefault="00F75953" w:rsidP="00F75953">
      <w:pPr>
        <w:pStyle w:val="figure"/>
        <w:rPr>
          <w:lang w:val="en-US"/>
        </w:rPr>
      </w:pPr>
      <w:r w:rsidRPr="00F75953">
        <w:rPr>
          <w:lang w:val="en-US"/>
        </w:rPr>
        <w:drawing>
          <wp:inline distT="0" distB="0" distL="0" distR="0" wp14:anchorId="14B6B06D" wp14:editId="3F9AF614">
            <wp:extent cx="3838575" cy="165109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9149" cy="16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53" w:rsidRDefault="00FF4DC5" w:rsidP="00FF4DC5">
      <w:pPr>
        <w:pStyle w:val="Caption"/>
      </w:pPr>
      <w:bookmarkStart w:id="21" w:name="_Ref4954068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57A">
        <w:rPr>
          <w:noProof/>
        </w:rPr>
        <w:t>12</w:t>
      </w:r>
      <w:r>
        <w:fldChar w:fldCharType="end"/>
      </w:r>
      <w:bookmarkEnd w:id="21"/>
      <w:r>
        <w:t xml:space="preserve">   </w:t>
      </w:r>
      <w:proofErr w:type="spellStart"/>
      <w:r w:rsidR="00F75953">
        <w:t>DfuSe</w:t>
      </w:r>
      <w:proofErr w:type="spellEnd"/>
      <w:r w:rsidR="00F75953">
        <w:t xml:space="preserve"> Demo application </w:t>
      </w:r>
      <w:r w:rsidR="00341AEC">
        <w:t>pop-up prompt</w:t>
      </w:r>
    </w:p>
    <w:p w:rsidR="00F75953" w:rsidRDefault="00F75953" w:rsidP="00AA65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text “</w:t>
      </w:r>
      <w:r w:rsidRPr="00316483">
        <w:rPr>
          <w:b/>
          <w:color w:val="FFFFFF" w:themeColor="background1"/>
          <w:highlight w:val="darkGreen"/>
          <w:lang w:val="en-US"/>
        </w:rPr>
        <w:t>Target 00: Upgrade successful !</w:t>
      </w:r>
      <w:r>
        <w:rPr>
          <w:lang w:val="en-US"/>
        </w:rPr>
        <w:t>” will be displayed at the bottom of the main application window when the firmware update completes successfully</w:t>
      </w:r>
    </w:p>
    <w:p w:rsidR="00AA6513" w:rsidRDefault="00AA6513" w:rsidP="00AA65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MCU BOOT switch on </w:t>
      </w:r>
      <w:r w:rsidR="003241AE">
        <w:rPr>
          <w:lang w:val="en-US"/>
        </w:rPr>
        <w:t>LMS8001-Companion</w:t>
      </w:r>
      <w:r>
        <w:rPr>
          <w:lang w:val="en-US"/>
        </w:rPr>
        <w:t xml:space="preserve"> board to the following positions</w:t>
      </w:r>
      <w:r w:rsidR="00126A5B">
        <w:rPr>
          <w:lang w:val="en-US"/>
        </w:rPr>
        <w:t xml:space="preserve"> (</w:t>
      </w:r>
      <w:r w:rsidR="00126A5B">
        <w:rPr>
          <w:lang w:val="en-US"/>
        </w:rPr>
        <w:fldChar w:fldCharType="begin"/>
      </w:r>
      <w:r w:rsidR="00126A5B">
        <w:rPr>
          <w:lang w:val="en-US"/>
        </w:rPr>
        <w:instrText xml:space="preserve"> REF _Ref495406910 \h </w:instrText>
      </w:r>
      <w:r w:rsidR="00126A5B">
        <w:rPr>
          <w:lang w:val="en-US"/>
        </w:rPr>
      </w:r>
      <w:r w:rsidR="00126A5B">
        <w:rPr>
          <w:lang w:val="en-US"/>
        </w:rPr>
        <w:fldChar w:fldCharType="separate"/>
      </w:r>
      <w:r w:rsidR="0089057A">
        <w:t xml:space="preserve">Figure </w:t>
      </w:r>
      <w:r w:rsidR="0089057A">
        <w:rPr>
          <w:noProof/>
        </w:rPr>
        <w:t>13</w:t>
      </w:r>
      <w:r w:rsidR="00126A5B">
        <w:rPr>
          <w:lang w:val="en-US"/>
        </w:rPr>
        <w:fldChar w:fldCharType="end"/>
      </w:r>
      <w:r w:rsidR="00126A5B">
        <w:rPr>
          <w:lang w:val="en-US"/>
        </w:rPr>
        <w:t>)</w:t>
      </w:r>
      <w:r>
        <w:rPr>
          <w:lang w:val="en-US"/>
        </w:rPr>
        <w:t>:</w:t>
      </w:r>
    </w:p>
    <w:p w:rsidR="00326B09" w:rsidRPr="00894323" w:rsidRDefault="00326B09" w:rsidP="00326B09">
      <w:pPr>
        <w:pStyle w:val="ListParagraph"/>
        <w:numPr>
          <w:ilvl w:val="1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BOOT0 – Low Level (MCU BOOT switch 1 – Off)</w:t>
      </w:r>
    </w:p>
    <w:p w:rsidR="00326B09" w:rsidRDefault="00326B09" w:rsidP="00326B09">
      <w:pPr>
        <w:pStyle w:val="ListParagraph"/>
        <w:numPr>
          <w:ilvl w:val="1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BOOT0 – Low Level (MCU BOOT switch 2 – Off)</w:t>
      </w:r>
    </w:p>
    <w:p w:rsidR="0080597F" w:rsidRDefault="00EC5B89" w:rsidP="0080597F">
      <w:pPr>
        <w:pStyle w:val="figure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28318E80" wp14:editId="10349EA4">
            <wp:extent cx="2139696" cy="23134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_normal_small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97F" w:rsidRPr="0080597F">
        <w:rPr>
          <w:lang w:val="en-US"/>
        </w:rPr>
        <w:t xml:space="preserve"> </w:t>
      </w:r>
    </w:p>
    <w:p w:rsidR="0080597F" w:rsidRDefault="0080597F" w:rsidP="0080597F">
      <w:pPr>
        <w:pStyle w:val="Caption"/>
      </w:pPr>
      <w:bookmarkStart w:id="22" w:name="_Ref4954069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57A">
        <w:rPr>
          <w:noProof/>
        </w:rPr>
        <w:t>13</w:t>
      </w:r>
      <w:r>
        <w:fldChar w:fldCharType="end"/>
      </w:r>
      <w:bookmarkEnd w:id="22"/>
      <w:r>
        <w:t xml:space="preserve">   </w:t>
      </w:r>
      <w:proofErr w:type="spellStart"/>
      <w:r>
        <w:t>DfuSe</w:t>
      </w:r>
      <w:proofErr w:type="spellEnd"/>
      <w:r>
        <w:t xml:space="preserve"> Demo application pop-up prompt</w:t>
      </w:r>
    </w:p>
    <w:p w:rsidR="00AA6513" w:rsidRPr="00CA14F6" w:rsidRDefault="00AA6513" w:rsidP="00AA65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Press ‘Reset’ button on </w:t>
      </w:r>
      <w:r w:rsidR="003241AE">
        <w:rPr>
          <w:lang w:val="en-US"/>
        </w:rPr>
        <w:t>LMS8001-Companion</w:t>
      </w:r>
      <w:r>
        <w:rPr>
          <w:lang w:val="en-US"/>
        </w:rPr>
        <w:t xml:space="preserve"> board. The board should now start running with the updated firmware.</w:t>
      </w:r>
    </w:p>
    <w:sectPr w:rsidR="00AA6513" w:rsidRPr="00CA14F6" w:rsidSect="00AA6513">
      <w:headerReference w:type="default" r:id="rId29"/>
      <w:footerReference w:type="first" r:id="rId30"/>
      <w:footnotePr>
        <w:pos w:val="beneathText"/>
      </w:footnotePr>
      <w:type w:val="oddPage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EA2" w:rsidRDefault="001D7EA2">
      <w:r>
        <w:separator/>
      </w:r>
    </w:p>
  </w:endnote>
  <w:endnote w:type="continuationSeparator" w:id="0">
    <w:p w:rsidR="001D7EA2" w:rsidRDefault="001D7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65A" w:rsidRDefault="0019665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9057A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65A" w:rsidRDefault="0019665A" w:rsidP="00E56272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9057A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65A" w:rsidRDefault="0019665A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65A" w:rsidRDefault="0019665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9057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13" w:rsidRDefault="00AA651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9057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EA2" w:rsidRDefault="001D7EA2">
      <w:r>
        <w:separator/>
      </w:r>
    </w:p>
  </w:footnote>
  <w:footnote w:type="continuationSeparator" w:id="0">
    <w:p w:rsidR="001D7EA2" w:rsidRDefault="001D7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65A" w:rsidRDefault="0019665A">
    <w:pPr>
      <w:pStyle w:val="Header"/>
      <w:pBdr>
        <w:bottom w:val="single" w:sz="6" w:space="1" w:color="auto"/>
      </w:pBdr>
    </w:pPr>
    <w:smartTag w:uri="urn:schemas-microsoft-com:office:smarttags" w:element="place">
      <w:smartTag w:uri="urn:schemas-microsoft-com:office:smarttags" w:element="PlaceName">
        <w:r>
          <w:t>Serial</w:t>
        </w:r>
      </w:smartTag>
      <w:r>
        <w:t xml:space="preserve"> </w:t>
      </w:r>
      <w:smartTag w:uri="urn:schemas-microsoft-com:office:smarttags" w:element="PlaceType">
        <w:r>
          <w:t>Port</w:t>
        </w:r>
      </w:smartTag>
    </w:smartTag>
    <w:r>
      <w:t xml:space="preserve"> Interface</w:t>
    </w:r>
  </w:p>
  <w:p w:rsidR="0019665A" w:rsidRDefault="001966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65A" w:rsidRDefault="0019665A">
    <w:pPr>
      <w:pStyle w:val="Header"/>
      <w:pBdr>
        <w:bottom w:val="single" w:sz="6" w:space="1" w:color="auto"/>
      </w:pBdr>
    </w:pPr>
  </w:p>
  <w:p w:rsidR="0019665A" w:rsidRDefault="001966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65A" w:rsidRPr="00AA6513" w:rsidRDefault="0019665A" w:rsidP="00AA65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69A05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7A91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7B6E8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EAC2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69A5E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BCC7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A69F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9286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2489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84146AF"/>
    <w:multiLevelType w:val="singleLevel"/>
    <w:tmpl w:val="F0DAA3C8"/>
    <w:lvl w:ilvl="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99551D1"/>
    <w:multiLevelType w:val="singleLevel"/>
    <w:tmpl w:val="F258D3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6441D8"/>
    <w:multiLevelType w:val="hybridMultilevel"/>
    <w:tmpl w:val="4C18B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B00EF"/>
    <w:multiLevelType w:val="hybridMultilevel"/>
    <w:tmpl w:val="0E94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645C"/>
    <w:multiLevelType w:val="hybridMultilevel"/>
    <w:tmpl w:val="0E94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459FF"/>
    <w:multiLevelType w:val="singleLevel"/>
    <w:tmpl w:val="570E1832"/>
    <w:lvl w:ilvl="0">
      <w:start w:val="1"/>
      <w:numFmt w:val="bullet"/>
      <w:pStyle w:val="abstrac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6F4FD3"/>
    <w:multiLevelType w:val="hybridMultilevel"/>
    <w:tmpl w:val="96C4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101E0"/>
    <w:multiLevelType w:val="hybridMultilevel"/>
    <w:tmpl w:val="5800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0038C"/>
    <w:multiLevelType w:val="hybridMultilevel"/>
    <w:tmpl w:val="EC762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0710A"/>
    <w:multiLevelType w:val="hybridMultilevel"/>
    <w:tmpl w:val="CF74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24049"/>
    <w:multiLevelType w:val="hybridMultilevel"/>
    <w:tmpl w:val="9166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A431C"/>
    <w:multiLevelType w:val="multilevel"/>
    <w:tmpl w:val="9F5C04B2"/>
    <w:lvl w:ilvl="0">
      <w:start w:val="1"/>
      <w:numFmt w:val="decimal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section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592C3F96"/>
    <w:multiLevelType w:val="hybridMultilevel"/>
    <w:tmpl w:val="96C4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40532"/>
    <w:multiLevelType w:val="hybridMultilevel"/>
    <w:tmpl w:val="96C4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C0B2C"/>
    <w:multiLevelType w:val="multilevel"/>
    <w:tmpl w:val="0A188D0C"/>
    <w:lvl w:ilvl="0">
      <w:start w:val="1"/>
      <w:numFmt w:val="decimal"/>
      <w:pStyle w:val="appendix"/>
      <w:lvlText w:val="Appendix %1"/>
      <w:lvlJc w:val="left"/>
      <w:pPr>
        <w:tabs>
          <w:tab w:val="num" w:pos="5040"/>
        </w:tabs>
        <w:ind w:left="432" w:hanging="432"/>
      </w:pPr>
      <w:rPr>
        <w:rFonts w:hint="default"/>
      </w:rPr>
    </w:lvl>
    <w:lvl w:ilvl="1">
      <w:start w:val="1"/>
      <w:numFmt w:val="decimal"/>
      <w:pStyle w:val="asection"/>
      <w:lvlText w:val="A%1.%2"/>
      <w:lvlJc w:val="left"/>
      <w:pPr>
        <w:tabs>
          <w:tab w:val="num" w:pos="576"/>
        </w:tabs>
        <w:ind w:left="576" w:hanging="576"/>
      </w:pPr>
      <w:rPr>
        <w:rFonts w:hint="default"/>
        <w:lang w:val="en-GB"/>
      </w:rPr>
    </w:lvl>
    <w:lvl w:ilvl="2">
      <w:start w:val="1"/>
      <w:numFmt w:val="decimal"/>
      <w:lvlText w:val="A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7BE42C3"/>
    <w:multiLevelType w:val="hybridMultilevel"/>
    <w:tmpl w:val="CF74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F0D5E"/>
    <w:multiLevelType w:val="hybridMultilevel"/>
    <w:tmpl w:val="8D380208"/>
    <w:lvl w:ilvl="0" w:tplc="38547CB2">
      <w:start w:val="1"/>
      <w:numFmt w:val="decimal"/>
      <w:pStyle w:val="TOC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D77B1C"/>
    <w:multiLevelType w:val="hybridMultilevel"/>
    <w:tmpl w:val="7B94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3"/>
  </w:num>
  <w:num w:numId="14">
    <w:abstractNumId w:val="20"/>
  </w:num>
  <w:num w:numId="15">
    <w:abstractNumId w:val="25"/>
  </w:num>
  <w:num w:numId="16">
    <w:abstractNumId w:val="21"/>
  </w:num>
  <w:num w:numId="17">
    <w:abstractNumId w:val="16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18"/>
  </w:num>
  <w:num w:numId="23">
    <w:abstractNumId w:val="12"/>
  </w:num>
  <w:num w:numId="24">
    <w:abstractNumId w:val="13"/>
  </w:num>
  <w:num w:numId="25">
    <w:abstractNumId w:val="26"/>
  </w:num>
  <w:num w:numId="26">
    <w:abstractNumId w:val="19"/>
  </w:num>
  <w:num w:numId="27">
    <w:abstractNumId w:val="17"/>
  </w:num>
  <w:num w:numId="28">
    <w:abstractNumId w:val="15"/>
  </w:num>
  <w:num w:numId="29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FB"/>
    <w:rsid w:val="000000E7"/>
    <w:rsid w:val="00000C41"/>
    <w:rsid w:val="00001258"/>
    <w:rsid w:val="000014C6"/>
    <w:rsid w:val="00001B8D"/>
    <w:rsid w:val="0000206F"/>
    <w:rsid w:val="00003C69"/>
    <w:rsid w:val="0000423D"/>
    <w:rsid w:val="000047AE"/>
    <w:rsid w:val="00004D26"/>
    <w:rsid w:val="00005435"/>
    <w:rsid w:val="00005B2D"/>
    <w:rsid w:val="00006B36"/>
    <w:rsid w:val="0000768E"/>
    <w:rsid w:val="000077F8"/>
    <w:rsid w:val="00007E39"/>
    <w:rsid w:val="000121ED"/>
    <w:rsid w:val="00012FF6"/>
    <w:rsid w:val="0001326F"/>
    <w:rsid w:val="0001335D"/>
    <w:rsid w:val="000133CB"/>
    <w:rsid w:val="000133E1"/>
    <w:rsid w:val="000148DC"/>
    <w:rsid w:val="0001525C"/>
    <w:rsid w:val="00015C7D"/>
    <w:rsid w:val="00016001"/>
    <w:rsid w:val="000164C6"/>
    <w:rsid w:val="00016EA3"/>
    <w:rsid w:val="000170CE"/>
    <w:rsid w:val="00017237"/>
    <w:rsid w:val="00017D50"/>
    <w:rsid w:val="0002035F"/>
    <w:rsid w:val="00020ED1"/>
    <w:rsid w:val="00021D48"/>
    <w:rsid w:val="00021DD2"/>
    <w:rsid w:val="00021F28"/>
    <w:rsid w:val="0002257C"/>
    <w:rsid w:val="00022698"/>
    <w:rsid w:val="000227EA"/>
    <w:rsid w:val="000229BD"/>
    <w:rsid w:val="00023530"/>
    <w:rsid w:val="00024F5B"/>
    <w:rsid w:val="00025041"/>
    <w:rsid w:val="000254E8"/>
    <w:rsid w:val="00025841"/>
    <w:rsid w:val="0002624E"/>
    <w:rsid w:val="00027167"/>
    <w:rsid w:val="00030220"/>
    <w:rsid w:val="0003077D"/>
    <w:rsid w:val="00030921"/>
    <w:rsid w:val="0003226B"/>
    <w:rsid w:val="000322FB"/>
    <w:rsid w:val="00032F63"/>
    <w:rsid w:val="00033129"/>
    <w:rsid w:val="000331F7"/>
    <w:rsid w:val="0003350D"/>
    <w:rsid w:val="00033A43"/>
    <w:rsid w:val="00034015"/>
    <w:rsid w:val="00035138"/>
    <w:rsid w:val="00035163"/>
    <w:rsid w:val="000352D2"/>
    <w:rsid w:val="00035F4B"/>
    <w:rsid w:val="000365F7"/>
    <w:rsid w:val="000400CD"/>
    <w:rsid w:val="00041300"/>
    <w:rsid w:val="000415C5"/>
    <w:rsid w:val="00041B34"/>
    <w:rsid w:val="00041EF8"/>
    <w:rsid w:val="0004273A"/>
    <w:rsid w:val="00042997"/>
    <w:rsid w:val="00042EC1"/>
    <w:rsid w:val="0004369E"/>
    <w:rsid w:val="00044976"/>
    <w:rsid w:val="00044E17"/>
    <w:rsid w:val="0004507D"/>
    <w:rsid w:val="00045B43"/>
    <w:rsid w:val="00045B6C"/>
    <w:rsid w:val="00045D2F"/>
    <w:rsid w:val="00046045"/>
    <w:rsid w:val="0004618E"/>
    <w:rsid w:val="00046542"/>
    <w:rsid w:val="00046561"/>
    <w:rsid w:val="0004678A"/>
    <w:rsid w:val="0004717F"/>
    <w:rsid w:val="0004745C"/>
    <w:rsid w:val="00047E69"/>
    <w:rsid w:val="00047FCC"/>
    <w:rsid w:val="00050250"/>
    <w:rsid w:val="00050499"/>
    <w:rsid w:val="00050567"/>
    <w:rsid w:val="0005179D"/>
    <w:rsid w:val="00051FBE"/>
    <w:rsid w:val="000521CA"/>
    <w:rsid w:val="00052350"/>
    <w:rsid w:val="00053FE0"/>
    <w:rsid w:val="0005406A"/>
    <w:rsid w:val="00054823"/>
    <w:rsid w:val="0005491A"/>
    <w:rsid w:val="000549A8"/>
    <w:rsid w:val="00054C10"/>
    <w:rsid w:val="00055561"/>
    <w:rsid w:val="0005598F"/>
    <w:rsid w:val="00055E36"/>
    <w:rsid w:val="00055F5B"/>
    <w:rsid w:val="00055FE9"/>
    <w:rsid w:val="00056156"/>
    <w:rsid w:val="000566EB"/>
    <w:rsid w:val="00057374"/>
    <w:rsid w:val="00060767"/>
    <w:rsid w:val="000607D6"/>
    <w:rsid w:val="000620A3"/>
    <w:rsid w:val="0006250C"/>
    <w:rsid w:val="0006280F"/>
    <w:rsid w:val="00062941"/>
    <w:rsid w:val="00062D0A"/>
    <w:rsid w:val="0006343E"/>
    <w:rsid w:val="00063497"/>
    <w:rsid w:val="0006399E"/>
    <w:rsid w:val="00063B71"/>
    <w:rsid w:val="00063BE4"/>
    <w:rsid w:val="00063DF7"/>
    <w:rsid w:val="00064C46"/>
    <w:rsid w:val="000658A9"/>
    <w:rsid w:val="000665E6"/>
    <w:rsid w:val="000673FC"/>
    <w:rsid w:val="0007029E"/>
    <w:rsid w:val="00070383"/>
    <w:rsid w:val="0007117C"/>
    <w:rsid w:val="00071BCF"/>
    <w:rsid w:val="00071C27"/>
    <w:rsid w:val="00071EB5"/>
    <w:rsid w:val="00072D62"/>
    <w:rsid w:val="000732A1"/>
    <w:rsid w:val="00073F3D"/>
    <w:rsid w:val="00074006"/>
    <w:rsid w:val="00074449"/>
    <w:rsid w:val="00074ACC"/>
    <w:rsid w:val="00074CC7"/>
    <w:rsid w:val="00074D54"/>
    <w:rsid w:val="000751E5"/>
    <w:rsid w:val="000755CA"/>
    <w:rsid w:val="00075BE1"/>
    <w:rsid w:val="0007626C"/>
    <w:rsid w:val="0007664C"/>
    <w:rsid w:val="00076D78"/>
    <w:rsid w:val="0007709A"/>
    <w:rsid w:val="00077375"/>
    <w:rsid w:val="00077603"/>
    <w:rsid w:val="00077CBA"/>
    <w:rsid w:val="00080D52"/>
    <w:rsid w:val="000815CC"/>
    <w:rsid w:val="00081851"/>
    <w:rsid w:val="000819D3"/>
    <w:rsid w:val="00081A4B"/>
    <w:rsid w:val="00082752"/>
    <w:rsid w:val="000832D7"/>
    <w:rsid w:val="00083EA9"/>
    <w:rsid w:val="00083F7B"/>
    <w:rsid w:val="00084636"/>
    <w:rsid w:val="00084ADF"/>
    <w:rsid w:val="00084B3B"/>
    <w:rsid w:val="00084F29"/>
    <w:rsid w:val="0008529D"/>
    <w:rsid w:val="00085720"/>
    <w:rsid w:val="00085841"/>
    <w:rsid w:val="000858C2"/>
    <w:rsid w:val="00087196"/>
    <w:rsid w:val="00087280"/>
    <w:rsid w:val="00090919"/>
    <w:rsid w:val="00090981"/>
    <w:rsid w:val="00090F17"/>
    <w:rsid w:val="00091460"/>
    <w:rsid w:val="000914D2"/>
    <w:rsid w:val="00091998"/>
    <w:rsid w:val="00092308"/>
    <w:rsid w:val="000923AC"/>
    <w:rsid w:val="00092845"/>
    <w:rsid w:val="000943C0"/>
    <w:rsid w:val="000948CC"/>
    <w:rsid w:val="00094926"/>
    <w:rsid w:val="00094EB7"/>
    <w:rsid w:val="00095CCB"/>
    <w:rsid w:val="00096808"/>
    <w:rsid w:val="000A1111"/>
    <w:rsid w:val="000A220A"/>
    <w:rsid w:val="000A25D8"/>
    <w:rsid w:val="000A25FB"/>
    <w:rsid w:val="000A275B"/>
    <w:rsid w:val="000A301D"/>
    <w:rsid w:val="000A30DC"/>
    <w:rsid w:val="000A3274"/>
    <w:rsid w:val="000A3635"/>
    <w:rsid w:val="000A39D4"/>
    <w:rsid w:val="000A3D4B"/>
    <w:rsid w:val="000A4352"/>
    <w:rsid w:val="000A44A5"/>
    <w:rsid w:val="000A4636"/>
    <w:rsid w:val="000A5691"/>
    <w:rsid w:val="000A5739"/>
    <w:rsid w:val="000A6332"/>
    <w:rsid w:val="000A7684"/>
    <w:rsid w:val="000A78CE"/>
    <w:rsid w:val="000B05D6"/>
    <w:rsid w:val="000B0B0A"/>
    <w:rsid w:val="000B0D7F"/>
    <w:rsid w:val="000B0FBF"/>
    <w:rsid w:val="000B2B13"/>
    <w:rsid w:val="000B2B80"/>
    <w:rsid w:val="000B3264"/>
    <w:rsid w:val="000B3306"/>
    <w:rsid w:val="000B3B42"/>
    <w:rsid w:val="000B3DB5"/>
    <w:rsid w:val="000B41CD"/>
    <w:rsid w:val="000B41F1"/>
    <w:rsid w:val="000B4441"/>
    <w:rsid w:val="000B5550"/>
    <w:rsid w:val="000B59E5"/>
    <w:rsid w:val="000B6274"/>
    <w:rsid w:val="000B7A30"/>
    <w:rsid w:val="000B7D64"/>
    <w:rsid w:val="000C020F"/>
    <w:rsid w:val="000C0736"/>
    <w:rsid w:val="000C0E6E"/>
    <w:rsid w:val="000C1C61"/>
    <w:rsid w:val="000C233E"/>
    <w:rsid w:val="000C2BE6"/>
    <w:rsid w:val="000C2FA0"/>
    <w:rsid w:val="000C4047"/>
    <w:rsid w:val="000C4393"/>
    <w:rsid w:val="000C4574"/>
    <w:rsid w:val="000C5ED4"/>
    <w:rsid w:val="000C60EB"/>
    <w:rsid w:val="000C6306"/>
    <w:rsid w:val="000C7372"/>
    <w:rsid w:val="000C7B0C"/>
    <w:rsid w:val="000D0225"/>
    <w:rsid w:val="000D10AA"/>
    <w:rsid w:val="000D124F"/>
    <w:rsid w:val="000D1D3C"/>
    <w:rsid w:val="000D3184"/>
    <w:rsid w:val="000D372A"/>
    <w:rsid w:val="000D4C35"/>
    <w:rsid w:val="000D4C53"/>
    <w:rsid w:val="000D4F68"/>
    <w:rsid w:val="000D5D0A"/>
    <w:rsid w:val="000D758B"/>
    <w:rsid w:val="000E0032"/>
    <w:rsid w:val="000E0361"/>
    <w:rsid w:val="000E0470"/>
    <w:rsid w:val="000E06D4"/>
    <w:rsid w:val="000E0D68"/>
    <w:rsid w:val="000E11D6"/>
    <w:rsid w:val="000E1687"/>
    <w:rsid w:val="000E1A19"/>
    <w:rsid w:val="000E22C5"/>
    <w:rsid w:val="000E2BD0"/>
    <w:rsid w:val="000E346E"/>
    <w:rsid w:val="000E4BDB"/>
    <w:rsid w:val="000E4DBF"/>
    <w:rsid w:val="000E5706"/>
    <w:rsid w:val="000E5974"/>
    <w:rsid w:val="000E63A3"/>
    <w:rsid w:val="000E645E"/>
    <w:rsid w:val="000E6B9A"/>
    <w:rsid w:val="000E6E96"/>
    <w:rsid w:val="000E6EAC"/>
    <w:rsid w:val="000F0245"/>
    <w:rsid w:val="000F0726"/>
    <w:rsid w:val="000F09A1"/>
    <w:rsid w:val="000F0A24"/>
    <w:rsid w:val="000F0CC8"/>
    <w:rsid w:val="000F1205"/>
    <w:rsid w:val="000F121A"/>
    <w:rsid w:val="000F135F"/>
    <w:rsid w:val="000F1B24"/>
    <w:rsid w:val="000F22CA"/>
    <w:rsid w:val="000F230B"/>
    <w:rsid w:val="000F2A61"/>
    <w:rsid w:val="000F361F"/>
    <w:rsid w:val="000F365A"/>
    <w:rsid w:val="000F4BCB"/>
    <w:rsid w:val="000F5097"/>
    <w:rsid w:val="000F5169"/>
    <w:rsid w:val="000F5719"/>
    <w:rsid w:val="000F5B4B"/>
    <w:rsid w:val="000F5C18"/>
    <w:rsid w:val="000F5C66"/>
    <w:rsid w:val="000F5CEA"/>
    <w:rsid w:val="000F5F8A"/>
    <w:rsid w:val="00100413"/>
    <w:rsid w:val="0010041B"/>
    <w:rsid w:val="001016D3"/>
    <w:rsid w:val="001016E0"/>
    <w:rsid w:val="001018D9"/>
    <w:rsid w:val="00101A26"/>
    <w:rsid w:val="00101BE2"/>
    <w:rsid w:val="0010285E"/>
    <w:rsid w:val="00102952"/>
    <w:rsid w:val="00103084"/>
    <w:rsid w:val="001034B2"/>
    <w:rsid w:val="00103598"/>
    <w:rsid w:val="001037D5"/>
    <w:rsid w:val="00103A59"/>
    <w:rsid w:val="00103CDE"/>
    <w:rsid w:val="00104001"/>
    <w:rsid w:val="00104997"/>
    <w:rsid w:val="00104FEA"/>
    <w:rsid w:val="0010549D"/>
    <w:rsid w:val="0010604D"/>
    <w:rsid w:val="001064EC"/>
    <w:rsid w:val="001066BD"/>
    <w:rsid w:val="00106D50"/>
    <w:rsid w:val="00106E76"/>
    <w:rsid w:val="00107E99"/>
    <w:rsid w:val="0011079F"/>
    <w:rsid w:val="00110F5B"/>
    <w:rsid w:val="001114B7"/>
    <w:rsid w:val="0011231B"/>
    <w:rsid w:val="00113373"/>
    <w:rsid w:val="00113F26"/>
    <w:rsid w:val="00114E44"/>
    <w:rsid w:val="001164BE"/>
    <w:rsid w:val="00116895"/>
    <w:rsid w:val="00116A93"/>
    <w:rsid w:val="0011761F"/>
    <w:rsid w:val="00117920"/>
    <w:rsid w:val="0012053F"/>
    <w:rsid w:val="0012164C"/>
    <w:rsid w:val="00121834"/>
    <w:rsid w:val="00121921"/>
    <w:rsid w:val="001219BD"/>
    <w:rsid w:val="00122428"/>
    <w:rsid w:val="0012257E"/>
    <w:rsid w:val="001225C3"/>
    <w:rsid w:val="00122FE2"/>
    <w:rsid w:val="001238A4"/>
    <w:rsid w:val="00123C70"/>
    <w:rsid w:val="00123DFB"/>
    <w:rsid w:val="00124FBF"/>
    <w:rsid w:val="0012538F"/>
    <w:rsid w:val="00125A55"/>
    <w:rsid w:val="001266B7"/>
    <w:rsid w:val="00126934"/>
    <w:rsid w:val="00126A5B"/>
    <w:rsid w:val="001276FC"/>
    <w:rsid w:val="00127C9B"/>
    <w:rsid w:val="0013013D"/>
    <w:rsid w:val="0013079C"/>
    <w:rsid w:val="0013139F"/>
    <w:rsid w:val="001317E3"/>
    <w:rsid w:val="001319A4"/>
    <w:rsid w:val="001319D3"/>
    <w:rsid w:val="00131C5A"/>
    <w:rsid w:val="00131EAB"/>
    <w:rsid w:val="001324F3"/>
    <w:rsid w:val="00133799"/>
    <w:rsid w:val="00134259"/>
    <w:rsid w:val="00134B45"/>
    <w:rsid w:val="00134B84"/>
    <w:rsid w:val="00134DB9"/>
    <w:rsid w:val="00135120"/>
    <w:rsid w:val="001351D9"/>
    <w:rsid w:val="00135673"/>
    <w:rsid w:val="001357A6"/>
    <w:rsid w:val="0013585C"/>
    <w:rsid w:val="00136505"/>
    <w:rsid w:val="00136D93"/>
    <w:rsid w:val="00137343"/>
    <w:rsid w:val="0013788C"/>
    <w:rsid w:val="001403AA"/>
    <w:rsid w:val="00140A5E"/>
    <w:rsid w:val="00140B09"/>
    <w:rsid w:val="00141087"/>
    <w:rsid w:val="00141606"/>
    <w:rsid w:val="00141B50"/>
    <w:rsid w:val="00141D3E"/>
    <w:rsid w:val="0014242C"/>
    <w:rsid w:val="001424C2"/>
    <w:rsid w:val="0014271F"/>
    <w:rsid w:val="001429C7"/>
    <w:rsid w:val="00142A32"/>
    <w:rsid w:val="00142EF2"/>
    <w:rsid w:val="00142EFE"/>
    <w:rsid w:val="00143542"/>
    <w:rsid w:val="00143859"/>
    <w:rsid w:val="001440DC"/>
    <w:rsid w:val="0014425A"/>
    <w:rsid w:val="00144670"/>
    <w:rsid w:val="0014493E"/>
    <w:rsid w:val="00144BDA"/>
    <w:rsid w:val="00145356"/>
    <w:rsid w:val="001463D0"/>
    <w:rsid w:val="00146526"/>
    <w:rsid w:val="00146A3C"/>
    <w:rsid w:val="001472CC"/>
    <w:rsid w:val="00147563"/>
    <w:rsid w:val="001477D1"/>
    <w:rsid w:val="00147831"/>
    <w:rsid w:val="00147B74"/>
    <w:rsid w:val="00150C67"/>
    <w:rsid w:val="0015133B"/>
    <w:rsid w:val="00151B3E"/>
    <w:rsid w:val="001522BE"/>
    <w:rsid w:val="001548BB"/>
    <w:rsid w:val="00155616"/>
    <w:rsid w:val="001557FC"/>
    <w:rsid w:val="00155D1B"/>
    <w:rsid w:val="00156209"/>
    <w:rsid w:val="0015683F"/>
    <w:rsid w:val="001569AC"/>
    <w:rsid w:val="00156B79"/>
    <w:rsid w:val="00156E6E"/>
    <w:rsid w:val="001573B8"/>
    <w:rsid w:val="00160018"/>
    <w:rsid w:val="00160423"/>
    <w:rsid w:val="0016059D"/>
    <w:rsid w:val="001605B7"/>
    <w:rsid w:val="00160B39"/>
    <w:rsid w:val="00161AF7"/>
    <w:rsid w:val="00161D09"/>
    <w:rsid w:val="00161E8C"/>
    <w:rsid w:val="00162156"/>
    <w:rsid w:val="001624F7"/>
    <w:rsid w:val="0016316A"/>
    <w:rsid w:val="001632B5"/>
    <w:rsid w:val="00163DBA"/>
    <w:rsid w:val="00164690"/>
    <w:rsid w:val="00164965"/>
    <w:rsid w:val="00165773"/>
    <w:rsid w:val="00165CBD"/>
    <w:rsid w:val="00166556"/>
    <w:rsid w:val="001672BC"/>
    <w:rsid w:val="001679E7"/>
    <w:rsid w:val="00170DB3"/>
    <w:rsid w:val="0017130D"/>
    <w:rsid w:val="00171777"/>
    <w:rsid w:val="00171C83"/>
    <w:rsid w:val="00171E2B"/>
    <w:rsid w:val="0017249F"/>
    <w:rsid w:val="001729B6"/>
    <w:rsid w:val="00173A32"/>
    <w:rsid w:val="00174C65"/>
    <w:rsid w:val="00174CD0"/>
    <w:rsid w:val="00175140"/>
    <w:rsid w:val="001755A8"/>
    <w:rsid w:val="00175E1C"/>
    <w:rsid w:val="00176A28"/>
    <w:rsid w:val="00177728"/>
    <w:rsid w:val="00180145"/>
    <w:rsid w:val="001806CC"/>
    <w:rsid w:val="0018094D"/>
    <w:rsid w:val="00180B88"/>
    <w:rsid w:val="00181A73"/>
    <w:rsid w:val="001826D3"/>
    <w:rsid w:val="00183709"/>
    <w:rsid w:val="00183C4A"/>
    <w:rsid w:val="00184305"/>
    <w:rsid w:val="001844B3"/>
    <w:rsid w:val="00184B41"/>
    <w:rsid w:val="00184D66"/>
    <w:rsid w:val="00185018"/>
    <w:rsid w:val="001853E2"/>
    <w:rsid w:val="00186467"/>
    <w:rsid w:val="00186DB8"/>
    <w:rsid w:val="0018713D"/>
    <w:rsid w:val="0018774A"/>
    <w:rsid w:val="0018798E"/>
    <w:rsid w:val="00187D25"/>
    <w:rsid w:val="001900A1"/>
    <w:rsid w:val="001900E2"/>
    <w:rsid w:val="001909D1"/>
    <w:rsid w:val="00190A91"/>
    <w:rsid w:val="001912F3"/>
    <w:rsid w:val="0019204F"/>
    <w:rsid w:val="0019284F"/>
    <w:rsid w:val="00192CC9"/>
    <w:rsid w:val="001946CF"/>
    <w:rsid w:val="001950B8"/>
    <w:rsid w:val="00195505"/>
    <w:rsid w:val="00195D7C"/>
    <w:rsid w:val="001965D7"/>
    <w:rsid w:val="0019665A"/>
    <w:rsid w:val="0019668C"/>
    <w:rsid w:val="00196DA7"/>
    <w:rsid w:val="00197388"/>
    <w:rsid w:val="001A046A"/>
    <w:rsid w:val="001A056B"/>
    <w:rsid w:val="001A0DA1"/>
    <w:rsid w:val="001A139A"/>
    <w:rsid w:val="001A1BE3"/>
    <w:rsid w:val="001A2CAB"/>
    <w:rsid w:val="001A3B95"/>
    <w:rsid w:val="001A4416"/>
    <w:rsid w:val="001A49BB"/>
    <w:rsid w:val="001A4E69"/>
    <w:rsid w:val="001A5ADA"/>
    <w:rsid w:val="001A5F98"/>
    <w:rsid w:val="001A6216"/>
    <w:rsid w:val="001A7000"/>
    <w:rsid w:val="001A743A"/>
    <w:rsid w:val="001A745B"/>
    <w:rsid w:val="001A7ECE"/>
    <w:rsid w:val="001B0426"/>
    <w:rsid w:val="001B079B"/>
    <w:rsid w:val="001B14EE"/>
    <w:rsid w:val="001B15F4"/>
    <w:rsid w:val="001B1EC0"/>
    <w:rsid w:val="001B30ED"/>
    <w:rsid w:val="001B3484"/>
    <w:rsid w:val="001B3C15"/>
    <w:rsid w:val="001B3E46"/>
    <w:rsid w:val="001B3E55"/>
    <w:rsid w:val="001B3FB7"/>
    <w:rsid w:val="001B4004"/>
    <w:rsid w:val="001B4468"/>
    <w:rsid w:val="001B4C31"/>
    <w:rsid w:val="001B4ED3"/>
    <w:rsid w:val="001B5FF8"/>
    <w:rsid w:val="001B60D9"/>
    <w:rsid w:val="001B688A"/>
    <w:rsid w:val="001B7420"/>
    <w:rsid w:val="001B7653"/>
    <w:rsid w:val="001C0A77"/>
    <w:rsid w:val="001C0B8C"/>
    <w:rsid w:val="001C0C6C"/>
    <w:rsid w:val="001C1E43"/>
    <w:rsid w:val="001C2825"/>
    <w:rsid w:val="001C2B7C"/>
    <w:rsid w:val="001C3B3D"/>
    <w:rsid w:val="001C45EE"/>
    <w:rsid w:val="001C5582"/>
    <w:rsid w:val="001C57D3"/>
    <w:rsid w:val="001C5830"/>
    <w:rsid w:val="001C605D"/>
    <w:rsid w:val="001C6472"/>
    <w:rsid w:val="001C6D17"/>
    <w:rsid w:val="001C6F63"/>
    <w:rsid w:val="001C71E2"/>
    <w:rsid w:val="001C7938"/>
    <w:rsid w:val="001C79EA"/>
    <w:rsid w:val="001D0038"/>
    <w:rsid w:val="001D00FD"/>
    <w:rsid w:val="001D093F"/>
    <w:rsid w:val="001D09D3"/>
    <w:rsid w:val="001D0C64"/>
    <w:rsid w:val="001D11A7"/>
    <w:rsid w:val="001D1B6A"/>
    <w:rsid w:val="001D1DC2"/>
    <w:rsid w:val="001D2FEC"/>
    <w:rsid w:val="001D3136"/>
    <w:rsid w:val="001D3973"/>
    <w:rsid w:val="001D5014"/>
    <w:rsid w:val="001D564D"/>
    <w:rsid w:val="001D5DA7"/>
    <w:rsid w:val="001D646C"/>
    <w:rsid w:val="001D6998"/>
    <w:rsid w:val="001D7447"/>
    <w:rsid w:val="001D7EA2"/>
    <w:rsid w:val="001E07BA"/>
    <w:rsid w:val="001E09E1"/>
    <w:rsid w:val="001E0A29"/>
    <w:rsid w:val="001E10A4"/>
    <w:rsid w:val="001E1AD2"/>
    <w:rsid w:val="001E1C0E"/>
    <w:rsid w:val="001E1C93"/>
    <w:rsid w:val="001E2082"/>
    <w:rsid w:val="001E2A28"/>
    <w:rsid w:val="001E2FDF"/>
    <w:rsid w:val="001E30F5"/>
    <w:rsid w:val="001E31CA"/>
    <w:rsid w:val="001E39E2"/>
    <w:rsid w:val="001E4912"/>
    <w:rsid w:val="001E4A3E"/>
    <w:rsid w:val="001E6991"/>
    <w:rsid w:val="001E6B1D"/>
    <w:rsid w:val="001E7899"/>
    <w:rsid w:val="001F0467"/>
    <w:rsid w:val="001F0AB6"/>
    <w:rsid w:val="001F126D"/>
    <w:rsid w:val="001F1453"/>
    <w:rsid w:val="001F148D"/>
    <w:rsid w:val="001F1BB6"/>
    <w:rsid w:val="001F1BD6"/>
    <w:rsid w:val="001F2766"/>
    <w:rsid w:val="001F2DEA"/>
    <w:rsid w:val="001F302E"/>
    <w:rsid w:val="001F306C"/>
    <w:rsid w:val="001F34DB"/>
    <w:rsid w:val="001F3504"/>
    <w:rsid w:val="001F4C5B"/>
    <w:rsid w:val="001F53FD"/>
    <w:rsid w:val="001F583C"/>
    <w:rsid w:val="001F6454"/>
    <w:rsid w:val="001F6CA7"/>
    <w:rsid w:val="001F7573"/>
    <w:rsid w:val="001F7889"/>
    <w:rsid w:val="0020067E"/>
    <w:rsid w:val="0020120B"/>
    <w:rsid w:val="0020138E"/>
    <w:rsid w:val="00203226"/>
    <w:rsid w:val="00203838"/>
    <w:rsid w:val="00204C29"/>
    <w:rsid w:val="00206025"/>
    <w:rsid w:val="00206F60"/>
    <w:rsid w:val="002070DC"/>
    <w:rsid w:val="0020757A"/>
    <w:rsid w:val="002079C0"/>
    <w:rsid w:val="002112AF"/>
    <w:rsid w:val="0021182C"/>
    <w:rsid w:val="00211A07"/>
    <w:rsid w:val="0021207A"/>
    <w:rsid w:val="00212F65"/>
    <w:rsid w:val="002134B8"/>
    <w:rsid w:val="002137E9"/>
    <w:rsid w:val="002154B3"/>
    <w:rsid w:val="00215B44"/>
    <w:rsid w:val="00215E3D"/>
    <w:rsid w:val="00215EEB"/>
    <w:rsid w:val="00216327"/>
    <w:rsid w:val="00216C9F"/>
    <w:rsid w:val="00216E3B"/>
    <w:rsid w:val="002207FF"/>
    <w:rsid w:val="00220DB6"/>
    <w:rsid w:val="00220DD5"/>
    <w:rsid w:val="002216D9"/>
    <w:rsid w:val="00221A6C"/>
    <w:rsid w:val="00221F68"/>
    <w:rsid w:val="00223B4A"/>
    <w:rsid w:val="00223EC9"/>
    <w:rsid w:val="00224185"/>
    <w:rsid w:val="002251CE"/>
    <w:rsid w:val="002252C5"/>
    <w:rsid w:val="002260DD"/>
    <w:rsid w:val="002265E4"/>
    <w:rsid w:val="00226731"/>
    <w:rsid w:val="0022681D"/>
    <w:rsid w:val="00227649"/>
    <w:rsid w:val="00227B67"/>
    <w:rsid w:val="00227D27"/>
    <w:rsid w:val="00230C65"/>
    <w:rsid w:val="00230FA8"/>
    <w:rsid w:val="002315B7"/>
    <w:rsid w:val="00232422"/>
    <w:rsid w:val="0023253F"/>
    <w:rsid w:val="002335F1"/>
    <w:rsid w:val="00233651"/>
    <w:rsid w:val="00233ACC"/>
    <w:rsid w:val="00233DD4"/>
    <w:rsid w:val="00234308"/>
    <w:rsid w:val="00234417"/>
    <w:rsid w:val="00234ADA"/>
    <w:rsid w:val="002358A9"/>
    <w:rsid w:val="00236A27"/>
    <w:rsid w:val="00237173"/>
    <w:rsid w:val="002402BF"/>
    <w:rsid w:val="00240A8C"/>
    <w:rsid w:val="00240C33"/>
    <w:rsid w:val="0024148E"/>
    <w:rsid w:val="00241D37"/>
    <w:rsid w:val="00241D9C"/>
    <w:rsid w:val="002428FA"/>
    <w:rsid w:val="002433C5"/>
    <w:rsid w:val="00243E06"/>
    <w:rsid w:val="00243FA3"/>
    <w:rsid w:val="00245034"/>
    <w:rsid w:val="002451BF"/>
    <w:rsid w:val="00245396"/>
    <w:rsid w:val="00245BDB"/>
    <w:rsid w:val="002460E2"/>
    <w:rsid w:val="0024619A"/>
    <w:rsid w:val="00246294"/>
    <w:rsid w:val="00246512"/>
    <w:rsid w:val="00246A01"/>
    <w:rsid w:val="00246B8E"/>
    <w:rsid w:val="002470F1"/>
    <w:rsid w:val="00247140"/>
    <w:rsid w:val="00247A5A"/>
    <w:rsid w:val="00247AB8"/>
    <w:rsid w:val="00250712"/>
    <w:rsid w:val="00250BD7"/>
    <w:rsid w:val="00251079"/>
    <w:rsid w:val="002513C1"/>
    <w:rsid w:val="0025171E"/>
    <w:rsid w:val="00251AD4"/>
    <w:rsid w:val="0025280E"/>
    <w:rsid w:val="00252F4A"/>
    <w:rsid w:val="00252FC7"/>
    <w:rsid w:val="00253653"/>
    <w:rsid w:val="00254188"/>
    <w:rsid w:val="002548EA"/>
    <w:rsid w:val="00254C85"/>
    <w:rsid w:val="0025518A"/>
    <w:rsid w:val="002557C7"/>
    <w:rsid w:val="00255C01"/>
    <w:rsid w:val="0025695E"/>
    <w:rsid w:val="00257049"/>
    <w:rsid w:val="00260953"/>
    <w:rsid w:val="00260BBB"/>
    <w:rsid w:val="00261575"/>
    <w:rsid w:val="00261C01"/>
    <w:rsid w:val="00261EF3"/>
    <w:rsid w:val="002626EE"/>
    <w:rsid w:val="00262A9D"/>
    <w:rsid w:val="00263907"/>
    <w:rsid w:val="00264885"/>
    <w:rsid w:val="00265C7B"/>
    <w:rsid w:val="00266399"/>
    <w:rsid w:val="00266C0C"/>
    <w:rsid w:val="00266DDD"/>
    <w:rsid w:val="0027001F"/>
    <w:rsid w:val="002706BC"/>
    <w:rsid w:val="00270823"/>
    <w:rsid w:val="00270C97"/>
    <w:rsid w:val="0027122E"/>
    <w:rsid w:val="00271BA3"/>
    <w:rsid w:val="00272047"/>
    <w:rsid w:val="0027283D"/>
    <w:rsid w:val="00272AEA"/>
    <w:rsid w:val="00272B10"/>
    <w:rsid w:val="0027380B"/>
    <w:rsid w:val="0027478A"/>
    <w:rsid w:val="002749C7"/>
    <w:rsid w:val="00275807"/>
    <w:rsid w:val="00276043"/>
    <w:rsid w:val="002763F0"/>
    <w:rsid w:val="002770CF"/>
    <w:rsid w:val="0027716F"/>
    <w:rsid w:val="002774EC"/>
    <w:rsid w:val="00277564"/>
    <w:rsid w:val="00280D30"/>
    <w:rsid w:val="00280FF7"/>
    <w:rsid w:val="00281253"/>
    <w:rsid w:val="002812FA"/>
    <w:rsid w:val="00281554"/>
    <w:rsid w:val="002817CE"/>
    <w:rsid w:val="002819C3"/>
    <w:rsid w:val="00282248"/>
    <w:rsid w:val="00282268"/>
    <w:rsid w:val="0028256D"/>
    <w:rsid w:val="00282D51"/>
    <w:rsid w:val="00282E70"/>
    <w:rsid w:val="00282F67"/>
    <w:rsid w:val="00283008"/>
    <w:rsid w:val="00283020"/>
    <w:rsid w:val="00283587"/>
    <w:rsid w:val="00284050"/>
    <w:rsid w:val="00285079"/>
    <w:rsid w:val="00285892"/>
    <w:rsid w:val="00286932"/>
    <w:rsid w:val="00286C99"/>
    <w:rsid w:val="00287DE8"/>
    <w:rsid w:val="00291272"/>
    <w:rsid w:val="002925A0"/>
    <w:rsid w:val="00293DCD"/>
    <w:rsid w:val="00293F1F"/>
    <w:rsid w:val="0029450C"/>
    <w:rsid w:val="00294AD4"/>
    <w:rsid w:val="00295789"/>
    <w:rsid w:val="00295824"/>
    <w:rsid w:val="00295F17"/>
    <w:rsid w:val="002965FF"/>
    <w:rsid w:val="002967B2"/>
    <w:rsid w:val="00297907"/>
    <w:rsid w:val="00297C14"/>
    <w:rsid w:val="00297E6E"/>
    <w:rsid w:val="002A0109"/>
    <w:rsid w:val="002A17CB"/>
    <w:rsid w:val="002A270D"/>
    <w:rsid w:val="002A29AF"/>
    <w:rsid w:val="002A2A55"/>
    <w:rsid w:val="002A2C58"/>
    <w:rsid w:val="002A33E6"/>
    <w:rsid w:val="002A399E"/>
    <w:rsid w:val="002A3CBC"/>
    <w:rsid w:val="002A3F5E"/>
    <w:rsid w:val="002A418F"/>
    <w:rsid w:val="002A426F"/>
    <w:rsid w:val="002A467B"/>
    <w:rsid w:val="002A4D5D"/>
    <w:rsid w:val="002A4E6A"/>
    <w:rsid w:val="002A4E96"/>
    <w:rsid w:val="002A5D10"/>
    <w:rsid w:val="002A5EB5"/>
    <w:rsid w:val="002A6ABB"/>
    <w:rsid w:val="002A6F14"/>
    <w:rsid w:val="002A76FA"/>
    <w:rsid w:val="002A7A6D"/>
    <w:rsid w:val="002A7D02"/>
    <w:rsid w:val="002A7DA4"/>
    <w:rsid w:val="002B03B6"/>
    <w:rsid w:val="002B0959"/>
    <w:rsid w:val="002B1561"/>
    <w:rsid w:val="002B17D6"/>
    <w:rsid w:val="002B17E2"/>
    <w:rsid w:val="002B1CF4"/>
    <w:rsid w:val="002B248E"/>
    <w:rsid w:val="002B290C"/>
    <w:rsid w:val="002B3FF9"/>
    <w:rsid w:val="002B40D0"/>
    <w:rsid w:val="002B4446"/>
    <w:rsid w:val="002B4462"/>
    <w:rsid w:val="002B4814"/>
    <w:rsid w:val="002B5B2E"/>
    <w:rsid w:val="002B5C79"/>
    <w:rsid w:val="002B5F53"/>
    <w:rsid w:val="002B6EB5"/>
    <w:rsid w:val="002B7F2D"/>
    <w:rsid w:val="002C0279"/>
    <w:rsid w:val="002C074B"/>
    <w:rsid w:val="002C0843"/>
    <w:rsid w:val="002C0C3F"/>
    <w:rsid w:val="002C0ED9"/>
    <w:rsid w:val="002C1AAB"/>
    <w:rsid w:val="002C1D4F"/>
    <w:rsid w:val="002C1F46"/>
    <w:rsid w:val="002C254E"/>
    <w:rsid w:val="002C2C6F"/>
    <w:rsid w:val="002C3C58"/>
    <w:rsid w:val="002C491C"/>
    <w:rsid w:val="002C4F1F"/>
    <w:rsid w:val="002C5D46"/>
    <w:rsid w:val="002C633D"/>
    <w:rsid w:val="002C66E8"/>
    <w:rsid w:val="002C6C87"/>
    <w:rsid w:val="002C72DA"/>
    <w:rsid w:val="002C7465"/>
    <w:rsid w:val="002C74D2"/>
    <w:rsid w:val="002C7673"/>
    <w:rsid w:val="002C7980"/>
    <w:rsid w:val="002C7D28"/>
    <w:rsid w:val="002C7DBE"/>
    <w:rsid w:val="002D0394"/>
    <w:rsid w:val="002D07C7"/>
    <w:rsid w:val="002D091B"/>
    <w:rsid w:val="002D0FA3"/>
    <w:rsid w:val="002D124E"/>
    <w:rsid w:val="002D1CF4"/>
    <w:rsid w:val="002D3261"/>
    <w:rsid w:val="002D3829"/>
    <w:rsid w:val="002D3C83"/>
    <w:rsid w:val="002D4D31"/>
    <w:rsid w:val="002D5074"/>
    <w:rsid w:val="002D5764"/>
    <w:rsid w:val="002D59B2"/>
    <w:rsid w:val="002D5D55"/>
    <w:rsid w:val="002D5E46"/>
    <w:rsid w:val="002D5FC9"/>
    <w:rsid w:val="002D6831"/>
    <w:rsid w:val="002D6AEA"/>
    <w:rsid w:val="002D749E"/>
    <w:rsid w:val="002E025B"/>
    <w:rsid w:val="002E0535"/>
    <w:rsid w:val="002E05CD"/>
    <w:rsid w:val="002E10CF"/>
    <w:rsid w:val="002E2C11"/>
    <w:rsid w:val="002E2CEE"/>
    <w:rsid w:val="002E31EF"/>
    <w:rsid w:val="002E459F"/>
    <w:rsid w:val="002E5390"/>
    <w:rsid w:val="002E53BC"/>
    <w:rsid w:val="002E57D6"/>
    <w:rsid w:val="002E6671"/>
    <w:rsid w:val="002E7244"/>
    <w:rsid w:val="002E72C5"/>
    <w:rsid w:val="002E73C1"/>
    <w:rsid w:val="002E76FF"/>
    <w:rsid w:val="002E7A72"/>
    <w:rsid w:val="002F0385"/>
    <w:rsid w:val="002F045A"/>
    <w:rsid w:val="002F14FA"/>
    <w:rsid w:val="002F19B3"/>
    <w:rsid w:val="002F3C68"/>
    <w:rsid w:val="002F4018"/>
    <w:rsid w:val="002F42B0"/>
    <w:rsid w:val="002F4454"/>
    <w:rsid w:val="002F464F"/>
    <w:rsid w:val="002F51DA"/>
    <w:rsid w:val="002F6475"/>
    <w:rsid w:val="002F6A36"/>
    <w:rsid w:val="002F6AE9"/>
    <w:rsid w:val="002F6BC8"/>
    <w:rsid w:val="002F6C6D"/>
    <w:rsid w:val="002F7182"/>
    <w:rsid w:val="002F783D"/>
    <w:rsid w:val="002F7F46"/>
    <w:rsid w:val="0030024E"/>
    <w:rsid w:val="0030033D"/>
    <w:rsid w:val="00301879"/>
    <w:rsid w:val="00301C09"/>
    <w:rsid w:val="00301FBD"/>
    <w:rsid w:val="003029E1"/>
    <w:rsid w:val="00302E64"/>
    <w:rsid w:val="00303154"/>
    <w:rsid w:val="00303F73"/>
    <w:rsid w:val="00303FD2"/>
    <w:rsid w:val="00304B1E"/>
    <w:rsid w:val="003053D1"/>
    <w:rsid w:val="003061D4"/>
    <w:rsid w:val="0030666F"/>
    <w:rsid w:val="003070BA"/>
    <w:rsid w:val="003077B4"/>
    <w:rsid w:val="003107E1"/>
    <w:rsid w:val="003114C0"/>
    <w:rsid w:val="00311535"/>
    <w:rsid w:val="00312595"/>
    <w:rsid w:val="00312A8F"/>
    <w:rsid w:val="003132D9"/>
    <w:rsid w:val="00314219"/>
    <w:rsid w:val="00315233"/>
    <w:rsid w:val="00316483"/>
    <w:rsid w:val="00316DC5"/>
    <w:rsid w:val="003176EA"/>
    <w:rsid w:val="00317E2A"/>
    <w:rsid w:val="0032098C"/>
    <w:rsid w:val="00321272"/>
    <w:rsid w:val="0032177C"/>
    <w:rsid w:val="00321C7A"/>
    <w:rsid w:val="00321CCA"/>
    <w:rsid w:val="00322356"/>
    <w:rsid w:val="00322622"/>
    <w:rsid w:val="003226AE"/>
    <w:rsid w:val="00323009"/>
    <w:rsid w:val="0032380B"/>
    <w:rsid w:val="00323972"/>
    <w:rsid w:val="003241AE"/>
    <w:rsid w:val="00324393"/>
    <w:rsid w:val="00324624"/>
    <w:rsid w:val="00324835"/>
    <w:rsid w:val="0032533A"/>
    <w:rsid w:val="003261FA"/>
    <w:rsid w:val="00326487"/>
    <w:rsid w:val="00326669"/>
    <w:rsid w:val="00326B09"/>
    <w:rsid w:val="00326B2A"/>
    <w:rsid w:val="0032719B"/>
    <w:rsid w:val="00327280"/>
    <w:rsid w:val="003272EF"/>
    <w:rsid w:val="00327518"/>
    <w:rsid w:val="00327791"/>
    <w:rsid w:val="00327FC9"/>
    <w:rsid w:val="00330779"/>
    <w:rsid w:val="00330F20"/>
    <w:rsid w:val="0033133C"/>
    <w:rsid w:val="00331588"/>
    <w:rsid w:val="00331971"/>
    <w:rsid w:val="00331C3F"/>
    <w:rsid w:val="00331F38"/>
    <w:rsid w:val="003328E9"/>
    <w:rsid w:val="00332D4B"/>
    <w:rsid w:val="003331F8"/>
    <w:rsid w:val="003336EE"/>
    <w:rsid w:val="00333949"/>
    <w:rsid w:val="003342F1"/>
    <w:rsid w:val="0033455E"/>
    <w:rsid w:val="00334569"/>
    <w:rsid w:val="003346A6"/>
    <w:rsid w:val="0033478E"/>
    <w:rsid w:val="003349BE"/>
    <w:rsid w:val="00336669"/>
    <w:rsid w:val="00336B67"/>
    <w:rsid w:val="00337857"/>
    <w:rsid w:val="0034009F"/>
    <w:rsid w:val="0034109A"/>
    <w:rsid w:val="0034112F"/>
    <w:rsid w:val="00341959"/>
    <w:rsid w:val="00341AEC"/>
    <w:rsid w:val="00341C57"/>
    <w:rsid w:val="00341CE5"/>
    <w:rsid w:val="003420E8"/>
    <w:rsid w:val="0034212E"/>
    <w:rsid w:val="0034252C"/>
    <w:rsid w:val="0034270A"/>
    <w:rsid w:val="00342C99"/>
    <w:rsid w:val="0034301B"/>
    <w:rsid w:val="0034415D"/>
    <w:rsid w:val="003443B8"/>
    <w:rsid w:val="003446AA"/>
    <w:rsid w:val="003447B6"/>
    <w:rsid w:val="00346A5D"/>
    <w:rsid w:val="003473E1"/>
    <w:rsid w:val="00347699"/>
    <w:rsid w:val="0034793F"/>
    <w:rsid w:val="003501C0"/>
    <w:rsid w:val="00350763"/>
    <w:rsid w:val="0035130A"/>
    <w:rsid w:val="00351734"/>
    <w:rsid w:val="00351745"/>
    <w:rsid w:val="00351CF4"/>
    <w:rsid w:val="00352142"/>
    <w:rsid w:val="00352E56"/>
    <w:rsid w:val="003532F7"/>
    <w:rsid w:val="00354220"/>
    <w:rsid w:val="00355C0B"/>
    <w:rsid w:val="00356136"/>
    <w:rsid w:val="0035685A"/>
    <w:rsid w:val="00356D28"/>
    <w:rsid w:val="00356F28"/>
    <w:rsid w:val="0035709A"/>
    <w:rsid w:val="0035730F"/>
    <w:rsid w:val="0036026E"/>
    <w:rsid w:val="0036041E"/>
    <w:rsid w:val="0036164A"/>
    <w:rsid w:val="003616FB"/>
    <w:rsid w:val="003622EC"/>
    <w:rsid w:val="003629A1"/>
    <w:rsid w:val="00362CAB"/>
    <w:rsid w:val="00363FAE"/>
    <w:rsid w:val="00364887"/>
    <w:rsid w:val="00364DAA"/>
    <w:rsid w:val="00365304"/>
    <w:rsid w:val="00366781"/>
    <w:rsid w:val="00366789"/>
    <w:rsid w:val="00366805"/>
    <w:rsid w:val="0036739A"/>
    <w:rsid w:val="00367887"/>
    <w:rsid w:val="003700C4"/>
    <w:rsid w:val="00370868"/>
    <w:rsid w:val="00371843"/>
    <w:rsid w:val="00371C1C"/>
    <w:rsid w:val="003721E4"/>
    <w:rsid w:val="00372231"/>
    <w:rsid w:val="00372B98"/>
    <w:rsid w:val="00372D3F"/>
    <w:rsid w:val="003733DC"/>
    <w:rsid w:val="00373481"/>
    <w:rsid w:val="003734BC"/>
    <w:rsid w:val="00373A75"/>
    <w:rsid w:val="00373B16"/>
    <w:rsid w:val="00375AAC"/>
    <w:rsid w:val="00375D24"/>
    <w:rsid w:val="00375E81"/>
    <w:rsid w:val="003764F6"/>
    <w:rsid w:val="00376980"/>
    <w:rsid w:val="00376AEF"/>
    <w:rsid w:val="003802C2"/>
    <w:rsid w:val="00380C85"/>
    <w:rsid w:val="00381111"/>
    <w:rsid w:val="00381FF9"/>
    <w:rsid w:val="00382D8F"/>
    <w:rsid w:val="003831B2"/>
    <w:rsid w:val="00383200"/>
    <w:rsid w:val="0038393C"/>
    <w:rsid w:val="00383C63"/>
    <w:rsid w:val="00383C82"/>
    <w:rsid w:val="00384093"/>
    <w:rsid w:val="00384255"/>
    <w:rsid w:val="00384998"/>
    <w:rsid w:val="00384FC9"/>
    <w:rsid w:val="00385DEB"/>
    <w:rsid w:val="00385F2A"/>
    <w:rsid w:val="00386031"/>
    <w:rsid w:val="0038605A"/>
    <w:rsid w:val="00386545"/>
    <w:rsid w:val="00386AC3"/>
    <w:rsid w:val="00387AF9"/>
    <w:rsid w:val="00390483"/>
    <w:rsid w:val="003906E2"/>
    <w:rsid w:val="00390BE9"/>
    <w:rsid w:val="00390C70"/>
    <w:rsid w:val="00391730"/>
    <w:rsid w:val="00391B16"/>
    <w:rsid w:val="00391FE6"/>
    <w:rsid w:val="00392148"/>
    <w:rsid w:val="0039218B"/>
    <w:rsid w:val="00393242"/>
    <w:rsid w:val="003939DF"/>
    <w:rsid w:val="003945C1"/>
    <w:rsid w:val="00394A0E"/>
    <w:rsid w:val="00395403"/>
    <w:rsid w:val="0039625D"/>
    <w:rsid w:val="00396E7D"/>
    <w:rsid w:val="003A0083"/>
    <w:rsid w:val="003A079E"/>
    <w:rsid w:val="003A0CF1"/>
    <w:rsid w:val="003A1B8F"/>
    <w:rsid w:val="003A1BC6"/>
    <w:rsid w:val="003A354C"/>
    <w:rsid w:val="003A41C1"/>
    <w:rsid w:val="003A458D"/>
    <w:rsid w:val="003A4A0F"/>
    <w:rsid w:val="003A523F"/>
    <w:rsid w:val="003A556D"/>
    <w:rsid w:val="003A66EA"/>
    <w:rsid w:val="003A6707"/>
    <w:rsid w:val="003A6722"/>
    <w:rsid w:val="003A6899"/>
    <w:rsid w:val="003A708F"/>
    <w:rsid w:val="003A7A1C"/>
    <w:rsid w:val="003B00D4"/>
    <w:rsid w:val="003B013B"/>
    <w:rsid w:val="003B12B4"/>
    <w:rsid w:val="003B12EF"/>
    <w:rsid w:val="003B2182"/>
    <w:rsid w:val="003B261A"/>
    <w:rsid w:val="003B3CBB"/>
    <w:rsid w:val="003B406D"/>
    <w:rsid w:val="003B4761"/>
    <w:rsid w:val="003B49A2"/>
    <w:rsid w:val="003B4C2E"/>
    <w:rsid w:val="003B4D39"/>
    <w:rsid w:val="003B4FDB"/>
    <w:rsid w:val="003B5115"/>
    <w:rsid w:val="003B5226"/>
    <w:rsid w:val="003B54F6"/>
    <w:rsid w:val="003B67A2"/>
    <w:rsid w:val="003B69DD"/>
    <w:rsid w:val="003B6AEE"/>
    <w:rsid w:val="003B7191"/>
    <w:rsid w:val="003B728D"/>
    <w:rsid w:val="003B79F2"/>
    <w:rsid w:val="003C0364"/>
    <w:rsid w:val="003C06AC"/>
    <w:rsid w:val="003C1072"/>
    <w:rsid w:val="003C1CCA"/>
    <w:rsid w:val="003C2393"/>
    <w:rsid w:val="003C2667"/>
    <w:rsid w:val="003C28B5"/>
    <w:rsid w:val="003C2BE0"/>
    <w:rsid w:val="003C3FA2"/>
    <w:rsid w:val="003C422A"/>
    <w:rsid w:val="003C5A83"/>
    <w:rsid w:val="003C6553"/>
    <w:rsid w:val="003C7015"/>
    <w:rsid w:val="003C7C6A"/>
    <w:rsid w:val="003C7F67"/>
    <w:rsid w:val="003C7F92"/>
    <w:rsid w:val="003D01B9"/>
    <w:rsid w:val="003D029A"/>
    <w:rsid w:val="003D04B7"/>
    <w:rsid w:val="003D05AC"/>
    <w:rsid w:val="003D05DD"/>
    <w:rsid w:val="003D05FC"/>
    <w:rsid w:val="003D1820"/>
    <w:rsid w:val="003D2257"/>
    <w:rsid w:val="003D23C4"/>
    <w:rsid w:val="003D2B28"/>
    <w:rsid w:val="003D39BF"/>
    <w:rsid w:val="003D3E3F"/>
    <w:rsid w:val="003D420A"/>
    <w:rsid w:val="003D4774"/>
    <w:rsid w:val="003D4BF6"/>
    <w:rsid w:val="003D4E17"/>
    <w:rsid w:val="003D5452"/>
    <w:rsid w:val="003D5AE5"/>
    <w:rsid w:val="003D60FE"/>
    <w:rsid w:val="003D62D8"/>
    <w:rsid w:val="003D66F4"/>
    <w:rsid w:val="003D7431"/>
    <w:rsid w:val="003D79BE"/>
    <w:rsid w:val="003D7BC4"/>
    <w:rsid w:val="003D7F99"/>
    <w:rsid w:val="003E019A"/>
    <w:rsid w:val="003E0334"/>
    <w:rsid w:val="003E0CAD"/>
    <w:rsid w:val="003E0D72"/>
    <w:rsid w:val="003E1103"/>
    <w:rsid w:val="003E13F1"/>
    <w:rsid w:val="003E16D3"/>
    <w:rsid w:val="003E227F"/>
    <w:rsid w:val="003E24C8"/>
    <w:rsid w:val="003E28D5"/>
    <w:rsid w:val="003E2D0B"/>
    <w:rsid w:val="003E308D"/>
    <w:rsid w:val="003E37AD"/>
    <w:rsid w:val="003E3E01"/>
    <w:rsid w:val="003E47ED"/>
    <w:rsid w:val="003E5064"/>
    <w:rsid w:val="003E6D57"/>
    <w:rsid w:val="003E6EB5"/>
    <w:rsid w:val="003E7246"/>
    <w:rsid w:val="003E7B8F"/>
    <w:rsid w:val="003F05CC"/>
    <w:rsid w:val="003F1536"/>
    <w:rsid w:val="003F1A9B"/>
    <w:rsid w:val="003F1C0A"/>
    <w:rsid w:val="003F24CC"/>
    <w:rsid w:val="003F25D8"/>
    <w:rsid w:val="003F287B"/>
    <w:rsid w:val="003F2A40"/>
    <w:rsid w:val="003F3A49"/>
    <w:rsid w:val="003F3C65"/>
    <w:rsid w:val="003F4184"/>
    <w:rsid w:val="003F47AF"/>
    <w:rsid w:val="003F48FA"/>
    <w:rsid w:val="003F4B17"/>
    <w:rsid w:val="003F4D9A"/>
    <w:rsid w:val="003F5682"/>
    <w:rsid w:val="003F5907"/>
    <w:rsid w:val="003F597B"/>
    <w:rsid w:val="003F5E86"/>
    <w:rsid w:val="003F5FFD"/>
    <w:rsid w:val="003F6166"/>
    <w:rsid w:val="003F6E2A"/>
    <w:rsid w:val="003F7374"/>
    <w:rsid w:val="003F7553"/>
    <w:rsid w:val="003F76E3"/>
    <w:rsid w:val="003F79A5"/>
    <w:rsid w:val="003F7F00"/>
    <w:rsid w:val="00400556"/>
    <w:rsid w:val="004015F6"/>
    <w:rsid w:val="0040244F"/>
    <w:rsid w:val="00403F93"/>
    <w:rsid w:val="00403FCD"/>
    <w:rsid w:val="004047B5"/>
    <w:rsid w:val="00404F1E"/>
    <w:rsid w:val="00405273"/>
    <w:rsid w:val="004056EB"/>
    <w:rsid w:val="004060D2"/>
    <w:rsid w:val="004063CF"/>
    <w:rsid w:val="004066E7"/>
    <w:rsid w:val="00406CA8"/>
    <w:rsid w:val="0040723B"/>
    <w:rsid w:val="004077D7"/>
    <w:rsid w:val="00410173"/>
    <w:rsid w:val="00410713"/>
    <w:rsid w:val="004109FF"/>
    <w:rsid w:val="00411015"/>
    <w:rsid w:val="0041122E"/>
    <w:rsid w:val="00412D8D"/>
    <w:rsid w:val="004134A2"/>
    <w:rsid w:val="004136B4"/>
    <w:rsid w:val="0041373D"/>
    <w:rsid w:val="004141DF"/>
    <w:rsid w:val="00414205"/>
    <w:rsid w:val="00414781"/>
    <w:rsid w:val="0041486D"/>
    <w:rsid w:val="00414CFA"/>
    <w:rsid w:val="00415154"/>
    <w:rsid w:val="00415A69"/>
    <w:rsid w:val="00417177"/>
    <w:rsid w:val="00420616"/>
    <w:rsid w:val="00420CCE"/>
    <w:rsid w:val="00420F0D"/>
    <w:rsid w:val="004211CC"/>
    <w:rsid w:val="00421256"/>
    <w:rsid w:val="00421266"/>
    <w:rsid w:val="004218A7"/>
    <w:rsid w:val="0042196C"/>
    <w:rsid w:val="00421970"/>
    <w:rsid w:val="004234AD"/>
    <w:rsid w:val="00423823"/>
    <w:rsid w:val="004238A5"/>
    <w:rsid w:val="00424EEE"/>
    <w:rsid w:val="004254C3"/>
    <w:rsid w:val="0042593B"/>
    <w:rsid w:val="0042599F"/>
    <w:rsid w:val="00425BA2"/>
    <w:rsid w:val="00426FFD"/>
    <w:rsid w:val="00427285"/>
    <w:rsid w:val="00427D3D"/>
    <w:rsid w:val="00427F76"/>
    <w:rsid w:val="00430D77"/>
    <w:rsid w:val="00430FA8"/>
    <w:rsid w:val="004310F6"/>
    <w:rsid w:val="00431929"/>
    <w:rsid w:val="00431AB2"/>
    <w:rsid w:val="00431C36"/>
    <w:rsid w:val="00431D25"/>
    <w:rsid w:val="0043320E"/>
    <w:rsid w:val="0043396F"/>
    <w:rsid w:val="00433F64"/>
    <w:rsid w:val="00434226"/>
    <w:rsid w:val="004342FE"/>
    <w:rsid w:val="00434779"/>
    <w:rsid w:val="00434D36"/>
    <w:rsid w:val="00435558"/>
    <w:rsid w:val="00435F93"/>
    <w:rsid w:val="00436079"/>
    <w:rsid w:val="0043619F"/>
    <w:rsid w:val="00436505"/>
    <w:rsid w:val="00437827"/>
    <w:rsid w:val="00437968"/>
    <w:rsid w:val="00440B38"/>
    <w:rsid w:val="00441743"/>
    <w:rsid w:val="0044258D"/>
    <w:rsid w:val="00442672"/>
    <w:rsid w:val="00443A94"/>
    <w:rsid w:val="00443B6A"/>
    <w:rsid w:val="00443CDB"/>
    <w:rsid w:val="00443D65"/>
    <w:rsid w:val="004448A1"/>
    <w:rsid w:val="00444F7E"/>
    <w:rsid w:val="0044509B"/>
    <w:rsid w:val="004452C0"/>
    <w:rsid w:val="004465DA"/>
    <w:rsid w:val="0044666D"/>
    <w:rsid w:val="00446ED7"/>
    <w:rsid w:val="00446EE0"/>
    <w:rsid w:val="0044702C"/>
    <w:rsid w:val="004500FC"/>
    <w:rsid w:val="00450100"/>
    <w:rsid w:val="00450319"/>
    <w:rsid w:val="00450B40"/>
    <w:rsid w:val="00452255"/>
    <w:rsid w:val="0045266A"/>
    <w:rsid w:val="0045366A"/>
    <w:rsid w:val="004542AF"/>
    <w:rsid w:val="004543B7"/>
    <w:rsid w:val="0045473D"/>
    <w:rsid w:val="004547C1"/>
    <w:rsid w:val="00454F46"/>
    <w:rsid w:val="0045538A"/>
    <w:rsid w:val="00455D44"/>
    <w:rsid w:val="00455DC9"/>
    <w:rsid w:val="004565FF"/>
    <w:rsid w:val="00457C4E"/>
    <w:rsid w:val="00457CB5"/>
    <w:rsid w:val="00457DB3"/>
    <w:rsid w:val="0046081D"/>
    <w:rsid w:val="00460963"/>
    <w:rsid w:val="00461B70"/>
    <w:rsid w:val="0046225B"/>
    <w:rsid w:val="00462D05"/>
    <w:rsid w:val="00463D36"/>
    <w:rsid w:val="004643C0"/>
    <w:rsid w:val="0046477E"/>
    <w:rsid w:val="00464A52"/>
    <w:rsid w:val="00464DC7"/>
    <w:rsid w:val="004654AA"/>
    <w:rsid w:val="00466423"/>
    <w:rsid w:val="00466B55"/>
    <w:rsid w:val="00467423"/>
    <w:rsid w:val="004678DB"/>
    <w:rsid w:val="00467F97"/>
    <w:rsid w:val="00470BDF"/>
    <w:rsid w:val="004712F8"/>
    <w:rsid w:val="004722DE"/>
    <w:rsid w:val="00473CDD"/>
    <w:rsid w:val="00473FFD"/>
    <w:rsid w:val="0047456D"/>
    <w:rsid w:val="00474591"/>
    <w:rsid w:val="0047578D"/>
    <w:rsid w:val="00475C14"/>
    <w:rsid w:val="004762FC"/>
    <w:rsid w:val="00476E5A"/>
    <w:rsid w:val="0047759A"/>
    <w:rsid w:val="004779C3"/>
    <w:rsid w:val="0048083D"/>
    <w:rsid w:val="00480977"/>
    <w:rsid w:val="00481132"/>
    <w:rsid w:val="004819C2"/>
    <w:rsid w:val="00481B66"/>
    <w:rsid w:val="00481C0B"/>
    <w:rsid w:val="00481C82"/>
    <w:rsid w:val="0048330C"/>
    <w:rsid w:val="004833FD"/>
    <w:rsid w:val="0048387F"/>
    <w:rsid w:val="00483940"/>
    <w:rsid w:val="00483A60"/>
    <w:rsid w:val="00483CD8"/>
    <w:rsid w:val="00483D40"/>
    <w:rsid w:val="00484CEF"/>
    <w:rsid w:val="00484D64"/>
    <w:rsid w:val="00484F2D"/>
    <w:rsid w:val="0048538C"/>
    <w:rsid w:val="00486A61"/>
    <w:rsid w:val="00486E93"/>
    <w:rsid w:val="00486F23"/>
    <w:rsid w:val="00490877"/>
    <w:rsid w:val="004917BC"/>
    <w:rsid w:val="004918A8"/>
    <w:rsid w:val="00492403"/>
    <w:rsid w:val="00492A56"/>
    <w:rsid w:val="00492D6A"/>
    <w:rsid w:val="0049347F"/>
    <w:rsid w:val="00493481"/>
    <w:rsid w:val="0049366A"/>
    <w:rsid w:val="004936C4"/>
    <w:rsid w:val="00494B12"/>
    <w:rsid w:val="00494DE6"/>
    <w:rsid w:val="004952D2"/>
    <w:rsid w:val="00495CF1"/>
    <w:rsid w:val="00495E89"/>
    <w:rsid w:val="00495EA4"/>
    <w:rsid w:val="00495F2B"/>
    <w:rsid w:val="004962AD"/>
    <w:rsid w:val="0049718B"/>
    <w:rsid w:val="004977FF"/>
    <w:rsid w:val="004A0894"/>
    <w:rsid w:val="004A0C22"/>
    <w:rsid w:val="004A0CB7"/>
    <w:rsid w:val="004A0E27"/>
    <w:rsid w:val="004A146A"/>
    <w:rsid w:val="004A14F2"/>
    <w:rsid w:val="004A169A"/>
    <w:rsid w:val="004A174C"/>
    <w:rsid w:val="004A2B6A"/>
    <w:rsid w:val="004A3591"/>
    <w:rsid w:val="004A3996"/>
    <w:rsid w:val="004A5517"/>
    <w:rsid w:val="004A59EC"/>
    <w:rsid w:val="004A5EEC"/>
    <w:rsid w:val="004A6BBA"/>
    <w:rsid w:val="004A6F4F"/>
    <w:rsid w:val="004A70AC"/>
    <w:rsid w:val="004A731B"/>
    <w:rsid w:val="004A766B"/>
    <w:rsid w:val="004A78DD"/>
    <w:rsid w:val="004B00B6"/>
    <w:rsid w:val="004B037E"/>
    <w:rsid w:val="004B0E5D"/>
    <w:rsid w:val="004B0F9A"/>
    <w:rsid w:val="004B124E"/>
    <w:rsid w:val="004B154F"/>
    <w:rsid w:val="004B1AE2"/>
    <w:rsid w:val="004B21F9"/>
    <w:rsid w:val="004B2A9A"/>
    <w:rsid w:val="004B3157"/>
    <w:rsid w:val="004B3640"/>
    <w:rsid w:val="004B3744"/>
    <w:rsid w:val="004B4072"/>
    <w:rsid w:val="004B4FA4"/>
    <w:rsid w:val="004B581D"/>
    <w:rsid w:val="004B5852"/>
    <w:rsid w:val="004B5D9A"/>
    <w:rsid w:val="004B64FE"/>
    <w:rsid w:val="004B6940"/>
    <w:rsid w:val="004B7615"/>
    <w:rsid w:val="004B79A2"/>
    <w:rsid w:val="004B7C52"/>
    <w:rsid w:val="004B7D56"/>
    <w:rsid w:val="004C01F2"/>
    <w:rsid w:val="004C0419"/>
    <w:rsid w:val="004C0568"/>
    <w:rsid w:val="004C0C0E"/>
    <w:rsid w:val="004C0E16"/>
    <w:rsid w:val="004C21FE"/>
    <w:rsid w:val="004C2669"/>
    <w:rsid w:val="004C291E"/>
    <w:rsid w:val="004C29CD"/>
    <w:rsid w:val="004C301B"/>
    <w:rsid w:val="004C366F"/>
    <w:rsid w:val="004C4482"/>
    <w:rsid w:val="004C4A1A"/>
    <w:rsid w:val="004C5261"/>
    <w:rsid w:val="004C610B"/>
    <w:rsid w:val="004C6406"/>
    <w:rsid w:val="004C6AE5"/>
    <w:rsid w:val="004C6B89"/>
    <w:rsid w:val="004C7F63"/>
    <w:rsid w:val="004D024E"/>
    <w:rsid w:val="004D05EF"/>
    <w:rsid w:val="004D07EE"/>
    <w:rsid w:val="004D0EEB"/>
    <w:rsid w:val="004D123E"/>
    <w:rsid w:val="004D1B57"/>
    <w:rsid w:val="004D2061"/>
    <w:rsid w:val="004D23A9"/>
    <w:rsid w:val="004D263B"/>
    <w:rsid w:val="004D36BC"/>
    <w:rsid w:val="004D3FFB"/>
    <w:rsid w:val="004D4818"/>
    <w:rsid w:val="004D584F"/>
    <w:rsid w:val="004D697D"/>
    <w:rsid w:val="004D6BA6"/>
    <w:rsid w:val="004D6C32"/>
    <w:rsid w:val="004D6DF2"/>
    <w:rsid w:val="004D78A5"/>
    <w:rsid w:val="004D7FC2"/>
    <w:rsid w:val="004E0462"/>
    <w:rsid w:val="004E133D"/>
    <w:rsid w:val="004E1B42"/>
    <w:rsid w:val="004E20E5"/>
    <w:rsid w:val="004E22D8"/>
    <w:rsid w:val="004E2B98"/>
    <w:rsid w:val="004E2ED2"/>
    <w:rsid w:val="004E301F"/>
    <w:rsid w:val="004E3898"/>
    <w:rsid w:val="004E3B0E"/>
    <w:rsid w:val="004E3EAC"/>
    <w:rsid w:val="004E3F97"/>
    <w:rsid w:val="004E425A"/>
    <w:rsid w:val="004E4538"/>
    <w:rsid w:val="004E5573"/>
    <w:rsid w:val="004E5958"/>
    <w:rsid w:val="004E5ED4"/>
    <w:rsid w:val="004E63C4"/>
    <w:rsid w:val="004E64E6"/>
    <w:rsid w:val="004E68A8"/>
    <w:rsid w:val="004E6E01"/>
    <w:rsid w:val="004E6F52"/>
    <w:rsid w:val="004E72BE"/>
    <w:rsid w:val="004F225D"/>
    <w:rsid w:val="004F2D84"/>
    <w:rsid w:val="004F2FE1"/>
    <w:rsid w:val="004F5729"/>
    <w:rsid w:val="004F5744"/>
    <w:rsid w:val="004F5B2A"/>
    <w:rsid w:val="004F5B87"/>
    <w:rsid w:val="004F5E2D"/>
    <w:rsid w:val="004F5FA4"/>
    <w:rsid w:val="004F6FAF"/>
    <w:rsid w:val="004F73E7"/>
    <w:rsid w:val="004F748A"/>
    <w:rsid w:val="005009FC"/>
    <w:rsid w:val="005015C3"/>
    <w:rsid w:val="00501850"/>
    <w:rsid w:val="00501A7F"/>
    <w:rsid w:val="005021E2"/>
    <w:rsid w:val="00502805"/>
    <w:rsid w:val="00502ACC"/>
    <w:rsid w:val="0050363E"/>
    <w:rsid w:val="005036BA"/>
    <w:rsid w:val="0050467C"/>
    <w:rsid w:val="00504691"/>
    <w:rsid w:val="0050470B"/>
    <w:rsid w:val="005047EB"/>
    <w:rsid w:val="00504CD8"/>
    <w:rsid w:val="0050557F"/>
    <w:rsid w:val="00505A01"/>
    <w:rsid w:val="005060BF"/>
    <w:rsid w:val="0050613D"/>
    <w:rsid w:val="00506FAA"/>
    <w:rsid w:val="005077F8"/>
    <w:rsid w:val="00507CF1"/>
    <w:rsid w:val="00507FF7"/>
    <w:rsid w:val="005100DB"/>
    <w:rsid w:val="005103BD"/>
    <w:rsid w:val="005105C7"/>
    <w:rsid w:val="005108BC"/>
    <w:rsid w:val="00511914"/>
    <w:rsid w:val="005130E8"/>
    <w:rsid w:val="00513477"/>
    <w:rsid w:val="00513A9A"/>
    <w:rsid w:val="00513C83"/>
    <w:rsid w:val="00513EA5"/>
    <w:rsid w:val="00514819"/>
    <w:rsid w:val="0051599D"/>
    <w:rsid w:val="00515BA9"/>
    <w:rsid w:val="005167BA"/>
    <w:rsid w:val="00516A84"/>
    <w:rsid w:val="005204F8"/>
    <w:rsid w:val="00520DF0"/>
    <w:rsid w:val="00520FF2"/>
    <w:rsid w:val="00522A97"/>
    <w:rsid w:val="005236C4"/>
    <w:rsid w:val="0052469E"/>
    <w:rsid w:val="0052472D"/>
    <w:rsid w:val="005248DC"/>
    <w:rsid w:val="00524A28"/>
    <w:rsid w:val="005258D9"/>
    <w:rsid w:val="00525C01"/>
    <w:rsid w:val="005266DA"/>
    <w:rsid w:val="00527060"/>
    <w:rsid w:val="00527726"/>
    <w:rsid w:val="00530846"/>
    <w:rsid w:val="0053136B"/>
    <w:rsid w:val="005315FA"/>
    <w:rsid w:val="00531783"/>
    <w:rsid w:val="005330A3"/>
    <w:rsid w:val="00533492"/>
    <w:rsid w:val="00533880"/>
    <w:rsid w:val="005340CD"/>
    <w:rsid w:val="0053412E"/>
    <w:rsid w:val="00535DD6"/>
    <w:rsid w:val="005370CD"/>
    <w:rsid w:val="005408A7"/>
    <w:rsid w:val="00540D82"/>
    <w:rsid w:val="00541176"/>
    <w:rsid w:val="0054123E"/>
    <w:rsid w:val="0054156D"/>
    <w:rsid w:val="005415B3"/>
    <w:rsid w:val="00541963"/>
    <w:rsid w:val="00541F84"/>
    <w:rsid w:val="00542C0F"/>
    <w:rsid w:val="00543E66"/>
    <w:rsid w:val="0054415D"/>
    <w:rsid w:val="0054448B"/>
    <w:rsid w:val="00544B85"/>
    <w:rsid w:val="00544F88"/>
    <w:rsid w:val="005458C2"/>
    <w:rsid w:val="00546289"/>
    <w:rsid w:val="005462C6"/>
    <w:rsid w:val="0054726F"/>
    <w:rsid w:val="00547A52"/>
    <w:rsid w:val="005511E4"/>
    <w:rsid w:val="00551629"/>
    <w:rsid w:val="005519E8"/>
    <w:rsid w:val="00551D11"/>
    <w:rsid w:val="005529B2"/>
    <w:rsid w:val="00552A94"/>
    <w:rsid w:val="00553118"/>
    <w:rsid w:val="0055391C"/>
    <w:rsid w:val="0055470D"/>
    <w:rsid w:val="00554824"/>
    <w:rsid w:val="005557DC"/>
    <w:rsid w:val="0055581C"/>
    <w:rsid w:val="00555B6F"/>
    <w:rsid w:val="00555BBC"/>
    <w:rsid w:val="0055650D"/>
    <w:rsid w:val="00556B4F"/>
    <w:rsid w:val="00557CCD"/>
    <w:rsid w:val="00557D67"/>
    <w:rsid w:val="005608CA"/>
    <w:rsid w:val="0056091E"/>
    <w:rsid w:val="00560DBE"/>
    <w:rsid w:val="00561326"/>
    <w:rsid w:val="00561A9D"/>
    <w:rsid w:val="005622CE"/>
    <w:rsid w:val="005623EC"/>
    <w:rsid w:val="005632E9"/>
    <w:rsid w:val="0056405F"/>
    <w:rsid w:val="00564ED9"/>
    <w:rsid w:val="00566107"/>
    <w:rsid w:val="00566260"/>
    <w:rsid w:val="00566A03"/>
    <w:rsid w:val="00566A5B"/>
    <w:rsid w:val="00566AF0"/>
    <w:rsid w:val="00566C39"/>
    <w:rsid w:val="00567503"/>
    <w:rsid w:val="00567E1B"/>
    <w:rsid w:val="00567F5A"/>
    <w:rsid w:val="0057073B"/>
    <w:rsid w:val="00570AB8"/>
    <w:rsid w:val="00571139"/>
    <w:rsid w:val="00571B4C"/>
    <w:rsid w:val="00571BCD"/>
    <w:rsid w:val="00571D60"/>
    <w:rsid w:val="00571DE3"/>
    <w:rsid w:val="00572623"/>
    <w:rsid w:val="005726D3"/>
    <w:rsid w:val="005728B1"/>
    <w:rsid w:val="00573C5F"/>
    <w:rsid w:val="0057402A"/>
    <w:rsid w:val="005744D7"/>
    <w:rsid w:val="005749AD"/>
    <w:rsid w:val="00576261"/>
    <w:rsid w:val="00576886"/>
    <w:rsid w:val="0057742D"/>
    <w:rsid w:val="00577F6C"/>
    <w:rsid w:val="005802CE"/>
    <w:rsid w:val="00580F60"/>
    <w:rsid w:val="005816A3"/>
    <w:rsid w:val="00581ED3"/>
    <w:rsid w:val="005821A1"/>
    <w:rsid w:val="005826FE"/>
    <w:rsid w:val="00582C21"/>
    <w:rsid w:val="005831F3"/>
    <w:rsid w:val="005832C9"/>
    <w:rsid w:val="00583593"/>
    <w:rsid w:val="0058364B"/>
    <w:rsid w:val="00583742"/>
    <w:rsid w:val="0058377B"/>
    <w:rsid w:val="00583C0A"/>
    <w:rsid w:val="00584219"/>
    <w:rsid w:val="00584352"/>
    <w:rsid w:val="00584BEA"/>
    <w:rsid w:val="00585D6A"/>
    <w:rsid w:val="00587950"/>
    <w:rsid w:val="005900C2"/>
    <w:rsid w:val="005901CB"/>
    <w:rsid w:val="00590394"/>
    <w:rsid w:val="00590A59"/>
    <w:rsid w:val="005910F1"/>
    <w:rsid w:val="00591733"/>
    <w:rsid w:val="00591FCB"/>
    <w:rsid w:val="00592567"/>
    <w:rsid w:val="00592B0D"/>
    <w:rsid w:val="00593319"/>
    <w:rsid w:val="00594AF0"/>
    <w:rsid w:val="00594B14"/>
    <w:rsid w:val="00595817"/>
    <w:rsid w:val="00595BC7"/>
    <w:rsid w:val="005962E6"/>
    <w:rsid w:val="00596A21"/>
    <w:rsid w:val="005970FC"/>
    <w:rsid w:val="0059749D"/>
    <w:rsid w:val="005975AE"/>
    <w:rsid w:val="005A052B"/>
    <w:rsid w:val="005A0838"/>
    <w:rsid w:val="005A09F1"/>
    <w:rsid w:val="005A0FB5"/>
    <w:rsid w:val="005A26EC"/>
    <w:rsid w:val="005A335F"/>
    <w:rsid w:val="005A35F5"/>
    <w:rsid w:val="005A36B3"/>
    <w:rsid w:val="005A42AE"/>
    <w:rsid w:val="005A48F5"/>
    <w:rsid w:val="005A4B94"/>
    <w:rsid w:val="005A5346"/>
    <w:rsid w:val="005A564F"/>
    <w:rsid w:val="005A58EB"/>
    <w:rsid w:val="005A6B09"/>
    <w:rsid w:val="005A72A4"/>
    <w:rsid w:val="005B0827"/>
    <w:rsid w:val="005B1157"/>
    <w:rsid w:val="005B1220"/>
    <w:rsid w:val="005B17F8"/>
    <w:rsid w:val="005B1FDB"/>
    <w:rsid w:val="005B2C05"/>
    <w:rsid w:val="005B4105"/>
    <w:rsid w:val="005B444D"/>
    <w:rsid w:val="005B4574"/>
    <w:rsid w:val="005B478F"/>
    <w:rsid w:val="005B4BF5"/>
    <w:rsid w:val="005B6250"/>
    <w:rsid w:val="005B64BF"/>
    <w:rsid w:val="005B684C"/>
    <w:rsid w:val="005B6B14"/>
    <w:rsid w:val="005B7155"/>
    <w:rsid w:val="005B7A37"/>
    <w:rsid w:val="005C02B5"/>
    <w:rsid w:val="005C0499"/>
    <w:rsid w:val="005C076A"/>
    <w:rsid w:val="005C177F"/>
    <w:rsid w:val="005C1CFD"/>
    <w:rsid w:val="005C209C"/>
    <w:rsid w:val="005C238D"/>
    <w:rsid w:val="005C25E8"/>
    <w:rsid w:val="005C2B8A"/>
    <w:rsid w:val="005C3036"/>
    <w:rsid w:val="005C32C8"/>
    <w:rsid w:val="005C376F"/>
    <w:rsid w:val="005C38EA"/>
    <w:rsid w:val="005C52A4"/>
    <w:rsid w:val="005C53AF"/>
    <w:rsid w:val="005C5E27"/>
    <w:rsid w:val="005C6009"/>
    <w:rsid w:val="005C7E72"/>
    <w:rsid w:val="005D014B"/>
    <w:rsid w:val="005D02F4"/>
    <w:rsid w:val="005D06B5"/>
    <w:rsid w:val="005D0C58"/>
    <w:rsid w:val="005D0F18"/>
    <w:rsid w:val="005D1082"/>
    <w:rsid w:val="005D1646"/>
    <w:rsid w:val="005D172D"/>
    <w:rsid w:val="005D199B"/>
    <w:rsid w:val="005D1D83"/>
    <w:rsid w:val="005D24AD"/>
    <w:rsid w:val="005D27D4"/>
    <w:rsid w:val="005D2A13"/>
    <w:rsid w:val="005D3630"/>
    <w:rsid w:val="005D39D3"/>
    <w:rsid w:val="005D3A14"/>
    <w:rsid w:val="005D3D42"/>
    <w:rsid w:val="005D3D5D"/>
    <w:rsid w:val="005D3D86"/>
    <w:rsid w:val="005D4041"/>
    <w:rsid w:val="005D42B3"/>
    <w:rsid w:val="005D5011"/>
    <w:rsid w:val="005D5770"/>
    <w:rsid w:val="005D5C3E"/>
    <w:rsid w:val="005D5D36"/>
    <w:rsid w:val="005D62AF"/>
    <w:rsid w:val="005D6AC6"/>
    <w:rsid w:val="005D73CE"/>
    <w:rsid w:val="005D7CD5"/>
    <w:rsid w:val="005E0841"/>
    <w:rsid w:val="005E0BF8"/>
    <w:rsid w:val="005E1BE0"/>
    <w:rsid w:val="005E24B7"/>
    <w:rsid w:val="005E26BE"/>
    <w:rsid w:val="005E2C3F"/>
    <w:rsid w:val="005E42FE"/>
    <w:rsid w:val="005E4691"/>
    <w:rsid w:val="005E4831"/>
    <w:rsid w:val="005E56A2"/>
    <w:rsid w:val="005E58BF"/>
    <w:rsid w:val="005E5D84"/>
    <w:rsid w:val="005E614A"/>
    <w:rsid w:val="005E6702"/>
    <w:rsid w:val="005E693E"/>
    <w:rsid w:val="005E71AC"/>
    <w:rsid w:val="005E7221"/>
    <w:rsid w:val="005E7226"/>
    <w:rsid w:val="005F09FE"/>
    <w:rsid w:val="005F0CE7"/>
    <w:rsid w:val="005F1032"/>
    <w:rsid w:val="005F10AE"/>
    <w:rsid w:val="005F163C"/>
    <w:rsid w:val="005F1FA5"/>
    <w:rsid w:val="005F2272"/>
    <w:rsid w:val="005F24E3"/>
    <w:rsid w:val="005F425A"/>
    <w:rsid w:val="005F42B7"/>
    <w:rsid w:val="005F4510"/>
    <w:rsid w:val="005F4DB8"/>
    <w:rsid w:val="005F4F17"/>
    <w:rsid w:val="005F5103"/>
    <w:rsid w:val="005F510E"/>
    <w:rsid w:val="005F564A"/>
    <w:rsid w:val="005F594A"/>
    <w:rsid w:val="005F5DFE"/>
    <w:rsid w:val="00600BA3"/>
    <w:rsid w:val="0060107C"/>
    <w:rsid w:val="00602052"/>
    <w:rsid w:val="00602141"/>
    <w:rsid w:val="00602212"/>
    <w:rsid w:val="0060245E"/>
    <w:rsid w:val="00602637"/>
    <w:rsid w:val="00603CC1"/>
    <w:rsid w:val="006046EC"/>
    <w:rsid w:val="00604852"/>
    <w:rsid w:val="00604C92"/>
    <w:rsid w:val="00605B44"/>
    <w:rsid w:val="00605B47"/>
    <w:rsid w:val="00605B80"/>
    <w:rsid w:val="00605E3E"/>
    <w:rsid w:val="0060644B"/>
    <w:rsid w:val="00606AAC"/>
    <w:rsid w:val="00607001"/>
    <w:rsid w:val="0060707F"/>
    <w:rsid w:val="006071C9"/>
    <w:rsid w:val="00607D94"/>
    <w:rsid w:val="00611330"/>
    <w:rsid w:val="00611A23"/>
    <w:rsid w:val="00611FCA"/>
    <w:rsid w:val="0061200D"/>
    <w:rsid w:val="00612152"/>
    <w:rsid w:val="0061216E"/>
    <w:rsid w:val="00612A60"/>
    <w:rsid w:val="00612C13"/>
    <w:rsid w:val="006134F6"/>
    <w:rsid w:val="00613A5E"/>
    <w:rsid w:val="00613A8F"/>
    <w:rsid w:val="00613CB8"/>
    <w:rsid w:val="00615578"/>
    <w:rsid w:val="00615A14"/>
    <w:rsid w:val="00615E8C"/>
    <w:rsid w:val="006169FE"/>
    <w:rsid w:val="00616B7F"/>
    <w:rsid w:val="006171F7"/>
    <w:rsid w:val="00617737"/>
    <w:rsid w:val="00617E9F"/>
    <w:rsid w:val="00620887"/>
    <w:rsid w:val="00620D79"/>
    <w:rsid w:val="00621DFD"/>
    <w:rsid w:val="00622364"/>
    <w:rsid w:val="006233BB"/>
    <w:rsid w:val="00623E5B"/>
    <w:rsid w:val="00623F10"/>
    <w:rsid w:val="00624BAE"/>
    <w:rsid w:val="00624E19"/>
    <w:rsid w:val="00624EAD"/>
    <w:rsid w:val="006252D6"/>
    <w:rsid w:val="0062561A"/>
    <w:rsid w:val="00625BA5"/>
    <w:rsid w:val="00625D79"/>
    <w:rsid w:val="00626DD1"/>
    <w:rsid w:val="0062756A"/>
    <w:rsid w:val="00627EA9"/>
    <w:rsid w:val="0063021B"/>
    <w:rsid w:val="006309CC"/>
    <w:rsid w:val="00631BE1"/>
    <w:rsid w:val="0063208E"/>
    <w:rsid w:val="00632B0D"/>
    <w:rsid w:val="0063358C"/>
    <w:rsid w:val="00633A1C"/>
    <w:rsid w:val="00634029"/>
    <w:rsid w:val="00634340"/>
    <w:rsid w:val="006348CB"/>
    <w:rsid w:val="00635A29"/>
    <w:rsid w:val="00635AE7"/>
    <w:rsid w:val="00637B21"/>
    <w:rsid w:val="00637C5E"/>
    <w:rsid w:val="0064000F"/>
    <w:rsid w:val="00641282"/>
    <w:rsid w:val="00641381"/>
    <w:rsid w:val="006418C3"/>
    <w:rsid w:val="00641CE0"/>
    <w:rsid w:val="00641F86"/>
    <w:rsid w:val="00642B56"/>
    <w:rsid w:val="00642C70"/>
    <w:rsid w:val="00642FE0"/>
    <w:rsid w:val="00643B67"/>
    <w:rsid w:val="00643E8C"/>
    <w:rsid w:val="00644286"/>
    <w:rsid w:val="006446D9"/>
    <w:rsid w:val="006449BE"/>
    <w:rsid w:val="00644A59"/>
    <w:rsid w:val="00644EC1"/>
    <w:rsid w:val="0064628D"/>
    <w:rsid w:val="00646372"/>
    <w:rsid w:val="00646A0D"/>
    <w:rsid w:val="00646A7A"/>
    <w:rsid w:val="00646C1E"/>
    <w:rsid w:val="0065065F"/>
    <w:rsid w:val="0065154C"/>
    <w:rsid w:val="006518C3"/>
    <w:rsid w:val="00652C54"/>
    <w:rsid w:val="00652D0A"/>
    <w:rsid w:val="00653EA0"/>
    <w:rsid w:val="006548C6"/>
    <w:rsid w:val="006554A7"/>
    <w:rsid w:val="0065553D"/>
    <w:rsid w:val="00655555"/>
    <w:rsid w:val="00655AF8"/>
    <w:rsid w:val="00655CE2"/>
    <w:rsid w:val="00656240"/>
    <w:rsid w:val="006566FE"/>
    <w:rsid w:val="006567DE"/>
    <w:rsid w:val="00657894"/>
    <w:rsid w:val="0066022E"/>
    <w:rsid w:val="00660355"/>
    <w:rsid w:val="00660DA2"/>
    <w:rsid w:val="00660E20"/>
    <w:rsid w:val="006618AE"/>
    <w:rsid w:val="0066198B"/>
    <w:rsid w:val="00662001"/>
    <w:rsid w:val="00662080"/>
    <w:rsid w:val="0066237A"/>
    <w:rsid w:val="00662415"/>
    <w:rsid w:val="006626D4"/>
    <w:rsid w:val="006627F6"/>
    <w:rsid w:val="00662F08"/>
    <w:rsid w:val="0066300A"/>
    <w:rsid w:val="006631F6"/>
    <w:rsid w:val="006636E9"/>
    <w:rsid w:val="00664886"/>
    <w:rsid w:val="00664A7F"/>
    <w:rsid w:val="0066570D"/>
    <w:rsid w:val="006658D2"/>
    <w:rsid w:val="00665A10"/>
    <w:rsid w:val="00665AE2"/>
    <w:rsid w:val="00665BBF"/>
    <w:rsid w:val="00665E95"/>
    <w:rsid w:val="00665F5E"/>
    <w:rsid w:val="00666329"/>
    <w:rsid w:val="00666EC6"/>
    <w:rsid w:val="00666F43"/>
    <w:rsid w:val="0066746E"/>
    <w:rsid w:val="0066780C"/>
    <w:rsid w:val="00670FFB"/>
    <w:rsid w:val="00671713"/>
    <w:rsid w:val="00671F67"/>
    <w:rsid w:val="00672C30"/>
    <w:rsid w:val="006731A9"/>
    <w:rsid w:val="0067338C"/>
    <w:rsid w:val="006734D2"/>
    <w:rsid w:val="006735BB"/>
    <w:rsid w:val="00673867"/>
    <w:rsid w:val="00673B84"/>
    <w:rsid w:val="00673E68"/>
    <w:rsid w:val="00673F66"/>
    <w:rsid w:val="0067418B"/>
    <w:rsid w:val="006749C4"/>
    <w:rsid w:val="00674AA7"/>
    <w:rsid w:val="006753E2"/>
    <w:rsid w:val="00675D47"/>
    <w:rsid w:val="00676DE4"/>
    <w:rsid w:val="00676E7D"/>
    <w:rsid w:val="00677258"/>
    <w:rsid w:val="0067735B"/>
    <w:rsid w:val="0067778A"/>
    <w:rsid w:val="00677C17"/>
    <w:rsid w:val="00677DA1"/>
    <w:rsid w:val="0068085D"/>
    <w:rsid w:val="00680D8B"/>
    <w:rsid w:val="00680EF6"/>
    <w:rsid w:val="0068124F"/>
    <w:rsid w:val="006815DD"/>
    <w:rsid w:val="00683BA6"/>
    <w:rsid w:val="00683D9C"/>
    <w:rsid w:val="00684DB2"/>
    <w:rsid w:val="0068510E"/>
    <w:rsid w:val="006864E3"/>
    <w:rsid w:val="00686804"/>
    <w:rsid w:val="00686CBB"/>
    <w:rsid w:val="006906F1"/>
    <w:rsid w:val="00690DFB"/>
    <w:rsid w:val="00690E23"/>
    <w:rsid w:val="00690F28"/>
    <w:rsid w:val="00691274"/>
    <w:rsid w:val="006917AA"/>
    <w:rsid w:val="00691BB5"/>
    <w:rsid w:val="006920A3"/>
    <w:rsid w:val="006921BA"/>
    <w:rsid w:val="0069229A"/>
    <w:rsid w:val="00693267"/>
    <w:rsid w:val="006935C5"/>
    <w:rsid w:val="006937C9"/>
    <w:rsid w:val="00693A97"/>
    <w:rsid w:val="006946CB"/>
    <w:rsid w:val="00694E8B"/>
    <w:rsid w:val="00695165"/>
    <w:rsid w:val="00695803"/>
    <w:rsid w:val="006963E8"/>
    <w:rsid w:val="00696AAA"/>
    <w:rsid w:val="00696C32"/>
    <w:rsid w:val="006A0886"/>
    <w:rsid w:val="006A1D21"/>
    <w:rsid w:val="006A1D39"/>
    <w:rsid w:val="006A21F2"/>
    <w:rsid w:val="006A284B"/>
    <w:rsid w:val="006A2A7B"/>
    <w:rsid w:val="006A2C58"/>
    <w:rsid w:val="006A37B6"/>
    <w:rsid w:val="006A4292"/>
    <w:rsid w:val="006A58E7"/>
    <w:rsid w:val="006A64B0"/>
    <w:rsid w:val="006A7340"/>
    <w:rsid w:val="006A7DCB"/>
    <w:rsid w:val="006B00B9"/>
    <w:rsid w:val="006B10DD"/>
    <w:rsid w:val="006B1B6F"/>
    <w:rsid w:val="006B2193"/>
    <w:rsid w:val="006B256F"/>
    <w:rsid w:val="006B335B"/>
    <w:rsid w:val="006B33D3"/>
    <w:rsid w:val="006B3681"/>
    <w:rsid w:val="006B4935"/>
    <w:rsid w:val="006B4DC8"/>
    <w:rsid w:val="006B4E17"/>
    <w:rsid w:val="006B51F0"/>
    <w:rsid w:val="006B58C1"/>
    <w:rsid w:val="006B68B8"/>
    <w:rsid w:val="006B68E6"/>
    <w:rsid w:val="006B70F6"/>
    <w:rsid w:val="006B77EC"/>
    <w:rsid w:val="006B7A22"/>
    <w:rsid w:val="006C00BF"/>
    <w:rsid w:val="006C0686"/>
    <w:rsid w:val="006C0B08"/>
    <w:rsid w:val="006C128B"/>
    <w:rsid w:val="006C15B8"/>
    <w:rsid w:val="006C18F1"/>
    <w:rsid w:val="006C1DFF"/>
    <w:rsid w:val="006C2071"/>
    <w:rsid w:val="006C3F06"/>
    <w:rsid w:val="006C4BFB"/>
    <w:rsid w:val="006C596B"/>
    <w:rsid w:val="006C6498"/>
    <w:rsid w:val="006C68AF"/>
    <w:rsid w:val="006C78E5"/>
    <w:rsid w:val="006C7902"/>
    <w:rsid w:val="006C7C81"/>
    <w:rsid w:val="006D04EE"/>
    <w:rsid w:val="006D1577"/>
    <w:rsid w:val="006D1700"/>
    <w:rsid w:val="006D1BDB"/>
    <w:rsid w:val="006D25EE"/>
    <w:rsid w:val="006D33CB"/>
    <w:rsid w:val="006D3ED7"/>
    <w:rsid w:val="006D3F02"/>
    <w:rsid w:val="006D40C3"/>
    <w:rsid w:val="006D4719"/>
    <w:rsid w:val="006D4BB0"/>
    <w:rsid w:val="006D4DE5"/>
    <w:rsid w:val="006D533E"/>
    <w:rsid w:val="006D55E6"/>
    <w:rsid w:val="006D5B96"/>
    <w:rsid w:val="006D5F84"/>
    <w:rsid w:val="006D63C5"/>
    <w:rsid w:val="006D6CA4"/>
    <w:rsid w:val="006D6D4E"/>
    <w:rsid w:val="006D6E78"/>
    <w:rsid w:val="006D78B8"/>
    <w:rsid w:val="006E006C"/>
    <w:rsid w:val="006E0F50"/>
    <w:rsid w:val="006E10EE"/>
    <w:rsid w:val="006E1A77"/>
    <w:rsid w:val="006E1FCD"/>
    <w:rsid w:val="006E23E8"/>
    <w:rsid w:val="006E2478"/>
    <w:rsid w:val="006E26BA"/>
    <w:rsid w:val="006E3353"/>
    <w:rsid w:val="006E3711"/>
    <w:rsid w:val="006E3C36"/>
    <w:rsid w:val="006E3C7F"/>
    <w:rsid w:val="006E41E4"/>
    <w:rsid w:val="006E4A8C"/>
    <w:rsid w:val="006E4D12"/>
    <w:rsid w:val="006E4D6B"/>
    <w:rsid w:val="006E5A09"/>
    <w:rsid w:val="006E5ED6"/>
    <w:rsid w:val="006E6F19"/>
    <w:rsid w:val="006E70C8"/>
    <w:rsid w:val="006E7356"/>
    <w:rsid w:val="006E75BB"/>
    <w:rsid w:val="006F1105"/>
    <w:rsid w:val="006F1660"/>
    <w:rsid w:val="006F1777"/>
    <w:rsid w:val="006F19B3"/>
    <w:rsid w:val="006F1CA7"/>
    <w:rsid w:val="006F1EAC"/>
    <w:rsid w:val="006F1F2D"/>
    <w:rsid w:val="006F21CB"/>
    <w:rsid w:val="006F252D"/>
    <w:rsid w:val="006F27C3"/>
    <w:rsid w:val="006F2B68"/>
    <w:rsid w:val="006F34DB"/>
    <w:rsid w:val="006F43B3"/>
    <w:rsid w:val="006F5049"/>
    <w:rsid w:val="006F5765"/>
    <w:rsid w:val="006F5B25"/>
    <w:rsid w:val="006F62E3"/>
    <w:rsid w:val="006F70A3"/>
    <w:rsid w:val="006F78DD"/>
    <w:rsid w:val="00700EAF"/>
    <w:rsid w:val="00701752"/>
    <w:rsid w:val="0070198F"/>
    <w:rsid w:val="00702936"/>
    <w:rsid w:val="007029A6"/>
    <w:rsid w:val="00703193"/>
    <w:rsid w:val="007031AA"/>
    <w:rsid w:val="00703558"/>
    <w:rsid w:val="007038DD"/>
    <w:rsid w:val="0070395D"/>
    <w:rsid w:val="007044FD"/>
    <w:rsid w:val="00704625"/>
    <w:rsid w:val="00704CDF"/>
    <w:rsid w:val="0070570B"/>
    <w:rsid w:val="00705BC4"/>
    <w:rsid w:val="00705DA4"/>
    <w:rsid w:val="00705EA3"/>
    <w:rsid w:val="00706E2F"/>
    <w:rsid w:val="00707585"/>
    <w:rsid w:val="00707DF8"/>
    <w:rsid w:val="007109C2"/>
    <w:rsid w:val="00710C0B"/>
    <w:rsid w:val="00711623"/>
    <w:rsid w:val="00711D7B"/>
    <w:rsid w:val="00713062"/>
    <w:rsid w:val="00713AD2"/>
    <w:rsid w:val="00713F09"/>
    <w:rsid w:val="00714B2C"/>
    <w:rsid w:val="00714BCB"/>
    <w:rsid w:val="0071532D"/>
    <w:rsid w:val="00715FC7"/>
    <w:rsid w:val="0071621D"/>
    <w:rsid w:val="007170E8"/>
    <w:rsid w:val="00717163"/>
    <w:rsid w:val="00717844"/>
    <w:rsid w:val="00717C1C"/>
    <w:rsid w:val="0072000C"/>
    <w:rsid w:val="0072129D"/>
    <w:rsid w:val="00721557"/>
    <w:rsid w:val="00722999"/>
    <w:rsid w:val="00722BE6"/>
    <w:rsid w:val="0072398A"/>
    <w:rsid w:val="00723AA7"/>
    <w:rsid w:val="00723D81"/>
    <w:rsid w:val="00723EDC"/>
    <w:rsid w:val="00724086"/>
    <w:rsid w:val="00724739"/>
    <w:rsid w:val="0072537F"/>
    <w:rsid w:val="0072542B"/>
    <w:rsid w:val="00725624"/>
    <w:rsid w:val="00725AF9"/>
    <w:rsid w:val="00725CF1"/>
    <w:rsid w:val="00725D3A"/>
    <w:rsid w:val="00726617"/>
    <w:rsid w:val="007266D0"/>
    <w:rsid w:val="00726B8A"/>
    <w:rsid w:val="00726DA7"/>
    <w:rsid w:val="0072716E"/>
    <w:rsid w:val="00727819"/>
    <w:rsid w:val="00727D56"/>
    <w:rsid w:val="00730182"/>
    <w:rsid w:val="00730334"/>
    <w:rsid w:val="00731229"/>
    <w:rsid w:val="00731357"/>
    <w:rsid w:val="00731E96"/>
    <w:rsid w:val="0073256E"/>
    <w:rsid w:val="0073260A"/>
    <w:rsid w:val="007328DA"/>
    <w:rsid w:val="00734504"/>
    <w:rsid w:val="00734BBF"/>
    <w:rsid w:val="00734F10"/>
    <w:rsid w:val="00735142"/>
    <w:rsid w:val="007351D9"/>
    <w:rsid w:val="007352F0"/>
    <w:rsid w:val="00735812"/>
    <w:rsid w:val="00735F31"/>
    <w:rsid w:val="00736884"/>
    <w:rsid w:val="0073720F"/>
    <w:rsid w:val="007378C8"/>
    <w:rsid w:val="00737A29"/>
    <w:rsid w:val="007408F4"/>
    <w:rsid w:val="00740C57"/>
    <w:rsid w:val="00741020"/>
    <w:rsid w:val="0074190C"/>
    <w:rsid w:val="007419F2"/>
    <w:rsid w:val="007421AA"/>
    <w:rsid w:val="00742485"/>
    <w:rsid w:val="00742B86"/>
    <w:rsid w:val="00744416"/>
    <w:rsid w:val="007452DD"/>
    <w:rsid w:val="00745AF3"/>
    <w:rsid w:val="00745BDA"/>
    <w:rsid w:val="00746348"/>
    <w:rsid w:val="00746A60"/>
    <w:rsid w:val="00747B83"/>
    <w:rsid w:val="00747B99"/>
    <w:rsid w:val="00747CA7"/>
    <w:rsid w:val="00747E07"/>
    <w:rsid w:val="0075056B"/>
    <w:rsid w:val="007505AC"/>
    <w:rsid w:val="007506A0"/>
    <w:rsid w:val="007506CA"/>
    <w:rsid w:val="00751465"/>
    <w:rsid w:val="007521A9"/>
    <w:rsid w:val="00752F72"/>
    <w:rsid w:val="007537FB"/>
    <w:rsid w:val="00753CA2"/>
    <w:rsid w:val="00753D3C"/>
    <w:rsid w:val="00753E7E"/>
    <w:rsid w:val="00754C6B"/>
    <w:rsid w:val="00754DA3"/>
    <w:rsid w:val="00754E5B"/>
    <w:rsid w:val="007550C2"/>
    <w:rsid w:val="00755792"/>
    <w:rsid w:val="00756F47"/>
    <w:rsid w:val="0075719B"/>
    <w:rsid w:val="007574DB"/>
    <w:rsid w:val="0075763B"/>
    <w:rsid w:val="00757AA7"/>
    <w:rsid w:val="0076013A"/>
    <w:rsid w:val="00760D57"/>
    <w:rsid w:val="007615DE"/>
    <w:rsid w:val="007617E8"/>
    <w:rsid w:val="00763678"/>
    <w:rsid w:val="0076412C"/>
    <w:rsid w:val="00764778"/>
    <w:rsid w:val="00764B1A"/>
    <w:rsid w:val="0076575C"/>
    <w:rsid w:val="00766196"/>
    <w:rsid w:val="007703A5"/>
    <w:rsid w:val="007711B1"/>
    <w:rsid w:val="00771CA0"/>
    <w:rsid w:val="00771DC3"/>
    <w:rsid w:val="00771E7E"/>
    <w:rsid w:val="007739A1"/>
    <w:rsid w:val="00773A0D"/>
    <w:rsid w:val="00773FDC"/>
    <w:rsid w:val="00774601"/>
    <w:rsid w:val="00774613"/>
    <w:rsid w:val="00774B4A"/>
    <w:rsid w:val="00774E4C"/>
    <w:rsid w:val="00775323"/>
    <w:rsid w:val="007759C6"/>
    <w:rsid w:val="00775BBF"/>
    <w:rsid w:val="00775D39"/>
    <w:rsid w:val="00776B7B"/>
    <w:rsid w:val="007779FF"/>
    <w:rsid w:val="00777A3E"/>
    <w:rsid w:val="00777DBF"/>
    <w:rsid w:val="00780819"/>
    <w:rsid w:val="007809E1"/>
    <w:rsid w:val="007810ED"/>
    <w:rsid w:val="0078159A"/>
    <w:rsid w:val="00781AFF"/>
    <w:rsid w:val="0078211A"/>
    <w:rsid w:val="00782730"/>
    <w:rsid w:val="007828B4"/>
    <w:rsid w:val="00783121"/>
    <w:rsid w:val="007831F1"/>
    <w:rsid w:val="007836DB"/>
    <w:rsid w:val="00783AC9"/>
    <w:rsid w:val="00784014"/>
    <w:rsid w:val="00784867"/>
    <w:rsid w:val="00785FDA"/>
    <w:rsid w:val="0078625B"/>
    <w:rsid w:val="00786C0C"/>
    <w:rsid w:val="00786E84"/>
    <w:rsid w:val="00787E50"/>
    <w:rsid w:val="0079021D"/>
    <w:rsid w:val="007915FA"/>
    <w:rsid w:val="007918FC"/>
    <w:rsid w:val="00792183"/>
    <w:rsid w:val="007922D2"/>
    <w:rsid w:val="0079362D"/>
    <w:rsid w:val="007940B5"/>
    <w:rsid w:val="00794BAF"/>
    <w:rsid w:val="00796196"/>
    <w:rsid w:val="00796556"/>
    <w:rsid w:val="0079758D"/>
    <w:rsid w:val="0079782E"/>
    <w:rsid w:val="00797D57"/>
    <w:rsid w:val="00797FD3"/>
    <w:rsid w:val="007A0354"/>
    <w:rsid w:val="007A09E4"/>
    <w:rsid w:val="007A0B06"/>
    <w:rsid w:val="007A0B4C"/>
    <w:rsid w:val="007A260F"/>
    <w:rsid w:val="007A2A10"/>
    <w:rsid w:val="007A3482"/>
    <w:rsid w:val="007A385E"/>
    <w:rsid w:val="007A48B9"/>
    <w:rsid w:val="007A532E"/>
    <w:rsid w:val="007A55E3"/>
    <w:rsid w:val="007A63B8"/>
    <w:rsid w:val="007A67BB"/>
    <w:rsid w:val="007A6A84"/>
    <w:rsid w:val="007A6C45"/>
    <w:rsid w:val="007B0A3D"/>
    <w:rsid w:val="007B0E30"/>
    <w:rsid w:val="007B0F84"/>
    <w:rsid w:val="007B1932"/>
    <w:rsid w:val="007B2000"/>
    <w:rsid w:val="007B24D2"/>
    <w:rsid w:val="007B2838"/>
    <w:rsid w:val="007B2BDB"/>
    <w:rsid w:val="007B3BF4"/>
    <w:rsid w:val="007B3DFD"/>
    <w:rsid w:val="007B3F46"/>
    <w:rsid w:val="007B419A"/>
    <w:rsid w:val="007B44E4"/>
    <w:rsid w:val="007B4E57"/>
    <w:rsid w:val="007B5BB2"/>
    <w:rsid w:val="007B5D5F"/>
    <w:rsid w:val="007B5E07"/>
    <w:rsid w:val="007B608C"/>
    <w:rsid w:val="007B6C0E"/>
    <w:rsid w:val="007B6F4F"/>
    <w:rsid w:val="007B7660"/>
    <w:rsid w:val="007B7944"/>
    <w:rsid w:val="007C0151"/>
    <w:rsid w:val="007C0800"/>
    <w:rsid w:val="007C0A8D"/>
    <w:rsid w:val="007C1351"/>
    <w:rsid w:val="007C15CC"/>
    <w:rsid w:val="007C29FF"/>
    <w:rsid w:val="007C2A9D"/>
    <w:rsid w:val="007C3957"/>
    <w:rsid w:val="007C3AAF"/>
    <w:rsid w:val="007C3EA9"/>
    <w:rsid w:val="007C45AB"/>
    <w:rsid w:val="007C561A"/>
    <w:rsid w:val="007C5E1B"/>
    <w:rsid w:val="007C7094"/>
    <w:rsid w:val="007C719C"/>
    <w:rsid w:val="007C7849"/>
    <w:rsid w:val="007C7B90"/>
    <w:rsid w:val="007C7BDE"/>
    <w:rsid w:val="007D10A0"/>
    <w:rsid w:val="007D1BCE"/>
    <w:rsid w:val="007D2314"/>
    <w:rsid w:val="007D2545"/>
    <w:rsid w:val="007D2630"/>
    <w:rsid w:val="007D2DBA"/>
    <w:rsid w:val="007D2E56"/>
    <w:rsid w:val="007D32DE"/>
    <w:rsid w:val="007D3F22"/>
    <w:rsid w:val="007D4285"/>
    <w:rsid w:val="007D4541"/>
    <w:rsid w:val="007D49FC"/>
    <w:rsid w:val="007D4E05"/>
    <w:rsid w:val="007D4E0F"/>
    <w:rsid w:val="007D5777"/>
    <w:rsid w:val="007D5F73"/>
    <w:rsid w:val="007D61C3"/>
    <w:rsid w:val="007D6600"/>
    <w:rsid w:val="007D66B1"/>
    <w:rsid w:val="007D71F1"/>
    <w:rsid w:val="007D730B"/>
    <w:rsid w:val="007E0534"/>
    <w:rsid w:val="007E0970"/>
    <w:rsid w:val="007E140E"/>
    <w:rsid w:val="007E1471"/>
    <w:rsid w:val="007E1C4E"/>
    <w:rsid w:val="007E2166"/>
    <w:rsid w:val="007E21A3"/>
    <w:rsid w:val="007E2285"/>
    <w:rsid w:val="007E3C64"/>
    <w:rsid w:val="007E3D4A"/>
    <w:rsid w:val="007E416B"/>
    <w:rsid w:val="007E52DC"/>
    <w:rsid w:val="007E534E"/>
    <w:rsid w:val="007E5677"/>
    <w:rsid w:val="007E583A"/>
    <w:rsid w:val="007E5C47"/>
    <w:rsid w:val="007E6947"/>
    <w:rsid w:val="007E748E"/>
    <w:rsid w:val="007E76C8"/>
    <w:rsid w:val="007F0061"/>
    <w:rsid w:val="007F029F"/>
    <w:rsid w:val="007F0648"/>
    <w:rsid w:val="007F0A90"/>
    <w:rsid w:val="007F19F0"/>
    <w:rsid w:val="007F1E32"/>
    <w:rsid w:val="007F2146"/>
    <w:rsid w:val="007F3641"/>
    <w:rsid w:val="007F3E86"/>
    <w:rsid w:val="007F475C"/>
    <w:rsid w:val="007F4886"/>
    <w:rsid w:val="007F4D1C"/>
    <w:rsid w:val="007F5BE7"/>
    <w:rsid w:val="007F6257"/>
    <w:rsid w:val="007F6895"/>
    <w:rsid w:val="007F6C90"/>
    <w:rsid w:val="007F6F54"/>
    <w:rsid w:val="007F76E1"/>
    <w:rsid w:val="007F79A2"/>
    <w:rsid w:val="008002EA"/>
    <w:rsid w:val="008008B4"/>
    <w:rsid w:val="00802544"/>
    <w:rsid w:val="00803214"/>
    <w:rsid w:val="008035D0"/>
    <w:rsid w:val="00804077"/>
    <w:rsid w:val="00805893"/>
    <w:rsid w:val="008058DF"/>
    <w:rsid w:val="0080591B"/>
    <w:rsid w:val="0080597F"/>
    <w:rsid w:val="00805A5D"/>
    <w:rsid w:val="00805FBD"/>
    <w:rsid w:val="00806635"/>
    <w:rsid w:val="00806651"/>
    <w:rsid w:val="008077EA"/>
    <w:rsid w:val="00807922"/>
    <w:rsid w:val="008102D5"/>
    <w:rsid w:val="008118AF"/>
    <w:rsid w:val="008124D5"/>
    <w:rsid w:val="00812FF5"/>
    <w:rsid w:val="00813EAF"/>
    <w:rsid w:val="0081442B"/>
    <w:rsid w:val="0081442F"/>
    <w:rsid w:val="008147D7"/>
    <w:rsid w:val="008148D4"/>
    <w:rsid w:val="00814A3A"/>
    <w:rsid w:val="00815063"/>
    <w:rsid w:val="00815BCD"/>
    <w:rsid w:val="008164A9"/>
    <w:rsid w:val="008164DF"/>
    <w:rsid w:val="008171AD"/>
    <w:rsid w:val="0081730C"/>
    <w:rsid w:val="00817375"/>
    <w:rsid w:val="008213C0"/>
    <w:rsid w:val="008221C1"/>
    <w:rsid w:val="008223E7"/>
    <w:rsid w:val="008230C2"/>
    <w:rsid w:val="00823BCF"/>
    <w:rsid w:val="00823E5F"/>
    <w:rsid w:val="0082443A"/>
    <w:rsid w:val="00824EDB"/>
    <w:rsid w:val="00825310"/>
    <w:rsid w:val="00825673"/>
    <w:rsid w:val="00827539"/>
    <w:rsid w:val="00830027"/>
    <w:rsid w:val="0083022F"/>
    <w:rsid w:val="00830346"/>
    <w:rsid w:val="00830E7B"/>
    <w:rsid w:val="0083143E"/>
    <w:rsid w:val="0083163C"/>
    <w:rsid w:val="00831A52"/>
    <w:rsid w:val="00831EAB"/>
    <w:rsid w:val="0083255E"/>
    <w:rsid w:val="0083267D"/>
    <w:rsid w:val="00832B37"/>
    <w:rsid w:val="00832E3D"/>
    <w:rsid w:val="00833486"/>
    <w:rsid w:val="008338BD"/>
    <w:rsid w:val="00833905"/>
    <w:rsid w:val="00833E80"/>
    <w:rsid w:val="00834AC8"/>
    <w:rsid w:val="00834EFB"/>
    <w:rsid w:val="0083506B"/>
    <w:rsid w:val="00835C2E"/>
    <w:rsid w:val="00835D45"/>
    <w:rsid w:val="00836DB4"/>
    <w:rsid w:val="00836ED5"/>
    <w:rsid w:val="008370C4"/>
    <w:rsid w:val="00840549"/>
    <w:rsid w:val="0084123A"/>
    <w:rsid w:val="00841665"/>
    <w:rsid w:val="0084167E"/>
    <w:rsid w:val="00841A29"/>
    <w:rsid w:val="008421C5"/>
    <w:rsid w:val="0084230C"/>
    <w:rsid w:val="0084291E"/>
    <w:rsid w:val="00842E43"/>
    <w:rsid w:val="00844CE5"/>
    <w:rsid w:val="00845034"/>
    <w:rsid w:val="00845FD6"/>
    <w:rsid w:val="0084708A"/>
    <w:rsid w:val="008473AA"/>
    <w:rsid w:val="00847908"/>
    <w:rsid w:val="00847FDF"/>
    <w:rsid w:val="008501A2"/>
    <w:rsid w:val="00850672"/>
    <w:rsid w:val="00850942"/>
    <w:rsid w:val="00850B0E"/>
    <w:rsid w:val="00851363"/>
    <w:rsid w:val="008520B4"/>
    <w:rsid w:val="00852250"/>
    <w:rsid w:val="00852295"/>
    <w:rsid w:val="00852386"/>
    <w:rsid w:val="008535AF"/>
    <w:rsid w:val="00854A75"/>
    <w:rsid w:val="00855569"/>
    <w:rsid w:val="00856046"/>
    <w:rsid w:val="00856694"/>
    <w:rsid w:val="00856B87"/>
    <w:rsid w:val="008574CC"/>
    <w:rsid w:val="0085752C"/>
    <w:rsid w:val="008576B2"/>
    <w:rsid w:val="008612BD"/>
    <w:rsid w:val="00861B94"/>
    <w:rsid w:val="00861D20"/>
    <w:rsid w:val="008621F0"/>
    <w:rsid w:val="00863705"/>
    <w:rsid w:val="00863841"/>
    <w:rsid w:val="00863B77"/>
    <w:rsid w:val="0086492A"/>
    <w:rsid w:val="0086586D"/>
    <w:rsid w:val="00865D1D"/>
    <w:rsid w:val="00866333"/>
    <w:rsid w:val="008674F2"/>
    <w:rsid w:val="00867EDE"/>
    <w:rsid w:val="00870A00"/>
    <w:rsid w:val="00870E77"/>
    <w:rsid w:val="008711B1"/>
    <w:rsid w:val="008714C8"/>
    <w:rsid w:val="00872DAC"/>
    <w:rsid w:val="00872DCF"/>
    <w:rsid w:val="008738EA"/>
    <w:rsid w:val="00875729"/>
    <w:rsid w:val="00875B89"/>
    <w:rsid w:val="008762BE"/>
    <w:rsid w:val="00876325"/>
    <w:rsid w:val="0087648F"/>
    <w:rsid w:val="00876939"/>
    <w:rsid w:val="00876CD8"/>
    <w:rsid w:val="008779AA"/>
    <w:rsid w:val="00877B66"/>
    <w:rsid w:val="00877B7F"/>
    <w:rsid w:val="008819D6"/>
    <w:rsid w:val="00881BFB"/>
    <w:rsid w:val="00881DA3"/>
    <w:rsid w:val="00882008"/>
    <w:rsid w:val="00882096"/>
    <w:rsid w:val="008824F9"/>
    <w:rsid w:val="00882719"/>
    <w:rsid w:val="00882A8D"/>
    <w:rsid w:val="00882B92"/>
    <w:rsid w:val="00882FF1"/>
    <w:rsid w:val="00883148"/>
    <w:rsid w:val="00884096"/>
    <w:rsid w:val="00884BCA"/>
    <w:rsid w:val="008870DF"/>
    <w:rsid w:val="008871C7"/>
    <w:rsid w:val="00887237"/>
    <w:rsid w:val="0089057A"/>
    <w:rsid w:val="00890921"/>
    <w:rsid w:val="00890A86"/>
    <w:rsid w:val="00890ABC"/>
    <w:rsid w:val="00890C14"/>
    <w:rsid w:val="00891207"/>
    <w:rsid w:val="00891A99"/>
    <w:rsid w:val="00891C8E"/>
    <w:rsid w:val="00892932"/>
    <w:rsid w:val="00892E4C"/>
    <w:rsid w:val="00892E90"/>
    <w:rsid w:val="0089357D"/>
    <w:rsid w:val="00894323"/>
    <w:rsid w:val="0089640D"/>
    <w:rsid w:val="008969FE"/>
    <w:rsid w:val="00896E13"/>
    <w:rsid w:val="00897226"/>
    <w:rsid w:val="00897B69"/>
    <w:rsid w:val="008A0466"/>
    <w:rsid w:val="008A06FE"/>
    <w:rsid w:val="008A118A"/>
    <w:rsid w:val="008A1518"/>
    <w:rsid w:val="008A1E2D"/>
    <w:rsid w:val="008A1F0E"/>
    <w:rsid w:val="008A2C38"/>
    <w:rsid w:val="008A2F3F"/>
    <w:rsid w:val="008A3316"/>
    <w:rsid w:val="008A388E"/>
    <w:rsid w:val="008A3E46"/>
    <w:rsid w:val="008A4549"/>
    <w:rsid w:val="008A55D8"/>
    <w:rsid w:val="008A5ABE"/>
    <w:rsid w:val="008A5BDB"/>
    <w:rsid w:val="008A677A"/>
    <w:rsid w:val="008A67BD"/>
    <w:rsid w:val="008A73C2"/>
    <w:rsid w:val="008A76B4"/>
    <w:rsid w:val="008A79F3"/>
    <w:rsid w:val="008B0C55"/>
    <w:rsid w:val="008B1468"/>
    <w:rsid w:val="008B29AF"/>
    <w:rsid w:val="008B37A0"/>
    <w:rsid w:val="008B3DBD"/>
    <w:rsid w:val="008B4193"/>
    <w:rsid w:val="008B4AFB"/>
    <w:rsid w:val="008B4CD3"/>
    <w:rsid w:val="008B4D22"/>
    <w:rsid w:val="008B5F37"/>
    <w:rsid w:val="008B615C"/>
    <w:rsid w:val="008B76F9"/>
    <w:rsid w:val="008B7AFC"/>
    <w:rsid w:val="008C0D14"/>
    <w:rsid w:val="008C0DCC"/>
    <w:rsid w:val="008C0E20"/>
    <w:rsid w:val="008C23F4"/>
    <w:rsid w:val="008C2D5E"/>
    <w:rsid w:val="008C2EB8"/>
    <w:rsid w:val="008C3062"/>
    <w:rsid w:val="008C33FB"/>
    <w:rsid w:val="008C3610"/>
    <w:rsid w:val="008C4452"/>
    <w:rsid w:val="008C4721"/>
    <w:rsid w:val="008C4B85"/>
    <w:rsid w:val="008C4CA9"/>
    <w:rsid w:val="008C54D1"/>
    <w:rsid w:val="008C5961"/>
    <w:rsid w:val="008C613B"/>
    <w:rsid w:val="008C660A"/>
    <w:rsid w:val="008C66D2"/>
    <w:rsid w:val="008C6AA4"/>
    <w:rsid w:val="008D051E"/>
    <w:rsid w:val="008D10D0"/>
    <w:rsid w:val="008D1427"/>
    <w:rsid w:val="008D165A"/>
    <w:rsid w:val="008D1A30"/>
    <w:rsid w:val="008D2CCB"/>
    <w:rsid w:val="008D2F53"/>
    <w:rsid w:val="008D32BE"/>
    <w:rsid w:val="008D34C5"/>
    <w:rsid w:val="008D4392"/>
    <w:rsid w:val="008D4E6F"/>
    <w:rsid w:val="008D56D3"/>
    <w:rsid w:val="008D5CE4"/>
    <w:rsid w:val="008D5DF6"/>
    <w:rsid w:val="008D5F2F"/>
    <w:rsid w:val="008D5FCD"/>
    <w:rsid w:val="008D6939"/>
    <w:rsid w:val="008D6C51"/>
    <w:rsid w:val="008D70C1"/>
    <w:rsid w:val="008D79D2"/>
    <w:rsid w:val="008E2065"/>
    <w:rsid w:val="008E4C1D"/>
    <w:rsid w:val="008E5426"/>
    <w:rsid w:val="008E5789"/>
    <w:rsid w:val="008E5B62"/>
    <w:rsid w:val="008E5B6E"/>
    <w:rsid w:val="008E68C0"/>
    <w:rsid w:val="008E6D11"/>
    <w:rsid w:val="008E76A6"/>
    <w:rsid w:val="008E76AD"/>
    <w:rsid w:val="008E7842"/>
    <w:rsid w:val="008E7935"/>
    <w:rsid w:val="008F0168"/>
    <w:rsid w:val="008F0271"/>
    <w:rsid w:val="008F0446"/>
    <w:rsid w:val="008F0548"/>
    <w:rsid w:val="008F0CD5"/>
    <w:rsid w:val="008F0EA1"/>
    <w:rsid w:val="008F17C4"/>
    <w:rsid w:val="008F189C"/>
    <w:rsid w:val="008F1D41"/>
    <w:rsid w:val="008F24AB"/>
    <w:rsid w:val="008F2991"/>
    <w:rsid w:val="008F31FB"/>
    <w:rsid w:val="008F33DB"/>
    <w:rsid w:val="008F3495"/>
    <w:rsid w:val="008F36E7"/>
    <w:rsid w:val="008F4103"/>
    <w:rsid w:val="008F41CB"/>
    <w:rsid w:val="008F4E7F"/>
    <w:rsid w:val="008F5329"/>
    <w:rsid w:val="008F583A"/>
    <w:rsid w:val="008F59FB"/>
    <w:rsid w:val="008F60C1"/>
    <w:rsid w:val="008F65D4"/>
    <w:rsid w:val="008F6EFD"/>
    <w:rsid w:val="008F7560"/>
    <w:rsid w:val="008F76F6"/>
    <w:rsid w:val="008F7B7B"/>
    <w:rsid w:val="00901198"/>
    <w:rsid w:val="00901371"/>
    <w:rsid w:val="00901536"/>
    <w:rsid w:val="00901B4C"/>
    <w:rsid w:val="009021DA"/>
    <w:rsid w:val="00902794"/>
    <w:rsid w:val="00902B2F"/>
    <w:rsid w:val="00902D57"/>
    <w:rsid w:val="00904195"/>
    <w:rsid w:val="0090435A"/>
    <w:rsid w:val="00904487"/>
    <w:rsid w:val="00904571"/>
    <w:rsid w:val="00904985"/>
    <w:rsid w:val="00904AB1"/>
    <w:rsid w:val="00904D30"/>
    <w:rsid w:val="0090516C"/>
    <w:rsid w:val="0090548A"/>
    <w:rsid w:val="009060FD"/>
    <w:rsid w:val="00906622"/>
    <w:rsid w:val="0090699B"/>
    <w:rsid w:val="00906D7F"/>
    <w:rsid w:val="009102F9"/>
    <w:rsid w:val="00910FB7"/>
    <w:rsid w:val="0091122F"/>
    <w:rsid w:val="0091288E"/>
    <w:rsid w:val="009142FC"/>
    <w:rsid w:val="009144B5"/>
    <w:rsid w:val="00914DE6"/>
    <w:rsid w:val="00914F57"/>
    <w:rsid w:val="00915FA3"/>
    <w:rsid w:val="00916CB0"/>
    <w:rsid w:val="00916E5C"/>
    <w:rsid w:val="0091700B"/>
    <w:rsid w:val="009176A0"/>
    <w:rsid w:val="00917DE0"/>
    <w:rsid w:val="00917E12"/>
    <w:rsid w:val="00920584"/>
    <w:rsid w:val="009206F3"/>
    <w:rsid w:val="00921030"/>
    <w:rsid w:val="00921371"/>
    <w:rsid w:val="009217B6"/>
    <w:rsid w:val="00921E6E"/>
    <w:rsid w:val="00922055"/>
    <w:rsid w:val="00922ACC"/>
    <w:rsid w:val="00922BD9"/>
    <w:rsid w:val="00922C52"/>
    <w:rsid w:val="0092305B"/>
    <w:rsid w:val="00923164"/>
    <w:rsid w:val="00923A5C"/>
    <w:rsid w:val="0092437C"/>
    <w:rsid w:val="00925440"/>
    <w:rsid w:val="00925F6A"/>
    <w:rsid w:val="00927182"/>
    <w:rsid w:val="00927599"/>
    <w:rsid w:val="00927E1A"/>
    <w:rsid w:val="00931021"/>
    <w:rsid w:val="00932C1A"/>
    <w:rsid w:val="00933748"/>
    <w:rsid w:val="009339D1"/>
    <w:rsid w:val="0093433C"/>
    <w:rsid w:val="0093480A"/>
    <w:rsid w:val="00935C68"/>
    <w:rsid w:val="00935E82"/>
    <w:rsid w:val="00936365"/>
    <w:rsid w:val="0093688E"/>
    <w:rsid w:val="00936A97"/>
    <w:rsid w:val="00936B30"/>
    <w:rsid w:val="00937454"/>
    <w:rsid w:val="009407F1"/>
    <w:rsid w:val="009416C8"/>
    <w:rsid w:val="00942193"/>
    <w:rsid w:val="00942597"/>
    <w:rsid w:val="009430C5"/>
    <w:rsid w:val="00943C26"/>
    <w:rsid w:val="00943F14"/>
    <w:rsid w:val="00943FA7"/>
    <w:rsid w:val="009443D8"/>
    <w:rsid w:val="009446DD"/>
    <w:rsid w:val="00944C56"/>
    <w:rsid w:val="00944D39"/>
    <w:rsid w:val="00945977"/>
    <w:rsid w:val="0094694C"/>
    <w:rsid w:val="009469D7"/>
    <w:rsid w:val="00946BD9"/>
    <w:rsid w:val="00946E28"/>
    <w:rsid w:val="00946FFC"/>
    <w:rsid w:val="009500BC"/>
    <w:rsid w:val="0095023F"/>
    <w:rsid w:val="00951BA5"/>
    <w:rsid w:val="00952360"/>
    <w:rsid w:val="00953025"/>
    <w:rsid w:val="00954986"/>
    <w:rsid w:val="009549AD"/>
    <w:rsid w:val="00954EAA"/>
    <w:rsid w:val="00955B6A"/>
    <w:rsid w:val="00955E79"/>
    <w:rsid w:val="0096006E"/>
    <w:rsid w:val="0096224E"/>
    <w:rsid w:val="009626F2"/>
    <w:rsid w:val="00963019"/>
    <w:rsid w:val="00963766"/>
    <w:rsid w:val="00964040"/>
    <w:rsid w:val="009644D0"/>
    <w:rsid w:val="00964763"/>
    <w:rsid w:val="009647AD"/>
    <w:rsid w:val="00964C8F"/>
    <w:rsid w:val="00964F92"/>
    <w:rsid w:val="009661AC"/>
    <w:rsid w:val="00967C15"/>
    <w:rsid w:val="00967E82"/>
    <w:rsid w:val="00970208"/>
    <w:rsid w:val="0097053F"/>
    <w:rsid w:val="00970551"/>
    <w:rsid w:val="00970810"/>
    <w:rsid w:val="0097165C"/>
    <w:rsid w:val="009719B8"/>
    <w:rsid w:val="009723FB"/>
    <w:rsid w:val="0097368E"/>
    <w:rsid w:val="00973B71"/>
    <w:rsid w:val="009759F0"/>
    <w:rsid w:val="00975DF6"/>
    <w:rsid w:val="00976E4A"/>
    <w:rsid w:val="0097766D"/>
    <w:rsid w:val="00977712"/>
    <w:rsid w:val="009778D1"/>
    <w:rsid w:val="00980FD2"/>
    <w:rsid w:val="00980FF4"/>
    <w:rsid w:val="00982488"/>
    <w:rsid w:val="00982D14"/>
    <w:rsid w:val="009838D8"/>
    <w:rsid w:val="00983A6D"/>
    <w:rsid w:val="00983AD1"/>
    <w:rsid w:val="00985896"/>
    <w:rsid w:val="00985AE5"/>
    <w:rsid w:val="00985D43"/>
    <w:rsid w:val="00985EB8"/>
    <w:rsid w:val="009860B5"/>
    <w:rsid w:val="009861FB"/>
    <w:rsid w:val="009864B5"/>
    <w:rsid w:val="00987099"/>
    <w:rsid w:val="00990058"/>
    <w:rsid w:val="009903D4"/>
    <w:rsid w:val="00991022"/>
    <w:rsid w:val="00992667"/>
    <w:rsid w:val="009929C4"/>
    <w:rsid w:val="009932D6"/>
    <w:rsid w:val="00993787"/>
    <w:rsid w:val="00994110"/>
    <w:rsid w:val="00994DC0"/>
    <w:rsid w:val="00994E0E"/>
    <w:rsid w:val="009950DA"/>
    <w:rsid w:val="00995619"/>
    <w:rsid w:val="0099697D"/>
    <w:rsid w:val="009969AD"/>
    <w:rsid w:val="00996C4D"/>
    <w:rsid w:val="0099740E"/>
    <w:rsid w:val="00997472"/>
    <w:rsid w:val="009974AD"/>
    <w:rsid w:val="00997826"/>
    <w:rsid w:val="00997DA6"/>
    <w:rsid w:val="00997F25"/>
    <w:rsid w:val="009A1633"/>
    <w:rsid w:val="009A1640"/>
    <w:rsid w:val="009A1B76"/>
    <w:rsid w:val="009A2D12"/>
    <w:rsid w:val="009A2DAA"/>
    <w:rsid w:val="009A2E3C"/>
    <w:rsid w:val="009A50B8"/>
    <w:rsid w:val="009A5590"/>
    <w:rsid w:val="009A55E4"/>
    <w:rsid w:val="009A5C70"/>
    <w:rsid w:val="009A64DE"/>
    <w:rsid w:val="009A6A46"/>
    <w:rsid w:val="009A738E"/>
    <w:rsid w:val="009A75BB"/>
    <w:rsid w:val="009A788B"/>
    <w:rsid w:val="009B08D2"/>
    <w:rsid w:val="009B14B7"/>
    <w:rsid w:val="009B23C6"/>
    <w:rsid w:val="009B23D1"/>
    <w:rsid w:val="009B2444"/>
    <w:rsid w:val="009B2570"/>
    <w:rsid w:val="009B2D4C"/>
    <w:rsid w:val="009B2F15"/>
    <w:rsid w:val="009B3B6A"/>
    <w:rsid w:val="009B4C9B"/>
    <w:rsid w:val="009B5811"/>
    <w:rsid w:val="009B5B4C"/>
    <w:rsid w:val="009B629E"/>
    <w:rsid w:val="009B6434"/>
    <w:rsid w:val="009B6721"/>
    <w:rsid w:val="009B672F"/>
    <w:rsid w:val="009B6875"/>
    <w:rsid w:val="009B702D"/>
    <w:rsid w:val="009C0263"/>
    <w:rsid w:val="009C0563"/>
    <w:rsid w:val="009C0737"/>
    <w:rsid w:val="009C12AC"/>
    <w:rsid w:val="009C134C"/>
    <w:rsid w:val="009C2454"/>
    <w:rsid w:val="009C33F7"/>
    <w:rsid w:val="009C3948"/>
    <w:rsid w:val="009C3C04"/>
    <w:rsid w:val="009C449D"/>
    <w:rsid w:val="009C4C0E"/>
    <w:rsid w:val="009C55EE"/>
    <w:rsid w:val="009C5CF4"/>
    <w:rsid w:val="009C601C"/>
    <w:rsid w:val="009C632A"/>
    <w:rsid w:val="009C6A85"/>
    <w:rsid w:val="009C77E1"/>
    <w:rsid w:val="009C7BF0"/>
    <w:rsid w:val="009D2517"/>
    <w:rsid w:val="009D2DF4"/>
    <w:rsid w:val="009D371B"/>
    <w:rsid w:val="009D4D29"/>
    <w:rsid w:val="009D54C4"/>
    <w:rsid w:val="009D5B9A"/>
    <w:rsid w:val="009D63E8"/>
    <w:rsid w:val="009D6740"/>
    <w:rsid w:val="009D74A0"/>
    <w:rsid w:val="009D792C"/>
    <w:rsid w:val="009D79AB"/>
    <w:rsid w:val="009D7A9D"/>
    <w:rsid w:val="009E006F"/>
    <w:rsid w:val="009E0406"/>
    <w:rsid w:val="009E0422"/>
    <w:rsid w:val="009E1ED4"/>
    <w:rsid w:val="009E2754"/>
    <w:rsid w:val="009E2C17"/>
    <w:rsid w:val="009E3040"/>
    <w:rsid w:val="009E315B"/>
    <w:rsid w:val="009E31CB"/>
    <w:rsid w:val="009E3362"/>
    <w:rsid w:val="009E4990"/>
    <w:rsid w:val="009E4CC7"/>
    <w:rsid w:val="009E6B58"/>
    <w:rsid w:val="009E6C7C"/>
    <w:rsid w:val="009E7428"/>
    <w:rsid w:val="009E7EC0"/>
    <w:rsid w:val="009F022D"/>
    <w:rsid w:val="009F04AC"/>
    <w:rsid w:val="009F0A4E"/>
    <w:rsid w:val="009F0C31"/>
    <w:rsid w:val="009F0CFE"/>
    <w:rsid w:val="009F18CE"/>
    <w:rsid w:val="009F22B1"/>
    <w:rsid w:val="009F2C42"/>
    <w:rsid w:val="009F391B"/>
    <w:rsid w:val="009F3EC3"/>
    <w:rsid w:val="009F3F2F"/>
    <w:rsid w:val="009F4F90"/>
    <w:rsid w:val="009F5328"/>
    <w:rsid w:val="009F581E"/>
    <w:rsid w:val="009F5A5F"/>
    <w:rsid w:val="009F5AED"/>
    <w:rsid w:val="009F5CDB"/>
    <w:rsid w:val="009F5D02"/>
    <w:rsid w:val="009F64FF"/>
    <w:rsid w:val="009F6B67"/>
    <w:rsid w:val="009F7216"/>
    <w:rsid w:val="009F7490"/>
    <w:rsid w:val="009F75DE"/>
    <w:rsid w:val="009F782D"/>
    <w:rsid w:val="009F7A4F"/>
    <w:rsid w:val="009F7F0C"/>
    <w:rsid w:val="00A0026B"/>
    <w:rsid w:val="00A0035F"/>
    <w:rsid w:val="00A00CCB"/>
    <w:rsid w:val="00A01268"/>
    <w:rsid w:val="00A020EF"/>
    <w:rsid w:val="00A026E2"/>
    <w:rsid w:val="00A0272C"/>
    <w:rsid w:val="00A02D03"/>
    <w:rsid w:val="00A033B7"/>
    <w:rsid w:val="00A043C5"/>
    <w:rsid w:val="00A04710"/>
    <w:rsid w:val="00A04768"/>
    <w:rsid w:val="00A04DAE"/>
    <w:rsid w:val="00A0605C"/>
    <w:rsid w:val="00A06C3F"/>
    <w:rsid w:val="00A076AC"/>
    <w:rsid w:val="00A0789D"/>
    <w:rsid w:val="00A078FF"/>
    <w:rsid w:val="00A0797B"/>
    <w:rsid w:val="00A07FC0"/>
    <w:rsid w:val="00A102D9"/>
    <w:rsid w:val="00A11447"/>
    <w:rsid w:val="00A11592"/>
    <w:rsid w:val="00A115CC"/>
    <w:rsid w:val="00A115F3"/>
    <w:rsid w:val="00A11940"/>
    <w:rsid w:val="00A11E51"/>
    <w:rsid w:val="00A1223A"/>
    <w:rsid w:val="00A1257C"/>
    <w:rsid w:val="00A12657"/>
    <w:rsid w:val="00A12A4F"/>
    <w:rsid w:val="00A12C71"/>
    <w:rsid w:val="00A13419"/>
    <w:rsid w:val="00A14212"/>
    <w:rsid w:val="00A14915"/>
    <w:rsid w:val="00A14C07"/>
    <w:rsid w:val="00A150BA"/>
    <w:rsid w:val="00A15300"/>
    <w:rsid w:val="00A15B1A"/>
    <w:rsid w:val="00A15CFB"/>
    <w:rsid w:val="00A15E5B"/>
    <w:rsid w:val="00A1687D"/>
    <w:rsid w:val="00A16893"/>
    <w:rsid w:val="00A16C0C"/>
    <w:rsid w:val="00A16DAA"/>
    <w:rsid w:val="00A17483"/>
    <w:rsid w:val="00A20210"/>
    <w:rsid w:val="00A20B6A"/>
    <w:rsid w:val="00A20CEE"/>
    <w:rsid w:val="00A20FBB"/>
    <w:rsid w:val="00A2107B"/>
    <w:rsid w:val="00A21286"/>
    <w:rsid w:val="00A2158A"/>
    <w:rsid w:val="00A223B1"/>
    <w:rsid w:val="00A226D4"/>
    <w:rsid w:val="00A22EF2"/>
    <w:rsid w:val="00A22F1F"/>
    <w:rsid w:val="00A23C35"/>
    <w:rsid w:val="00A24266"/>
    <w:rsid w:val="00A245B9"/>
    <w:rsid w:val="00A24F7B"/>
    <w:rsid w:val="00A25403"/>
    <w:rsid w:val="00A25821"/>
    <w:rsid w:val="00A25F07"/>
    <w:rsid w:val="00A26714"/>
    <w:rsid w:val="00A27B78"/>
    <w:rsid w:val="00A3188D"/>
    <w:rsid w:val="00A31936"/>
    <w:rsid w:val="00A3207F"/>
    <w:rsid w:val="00A32852"/>
    <w:rsid w:val="00A33309"/>
    <w:rsid w:val="00A33EC4"/>
    <w:rsid w:val="00A35D48"/>
    <w:rsid w:val="00A362D0"/>
    <w:rsid w:val="00A374CD"/>
    <w:rsid w:val="00A37906"/>
    <w:rsid w:val="00A406DB"/>
    <w:rsid w:val="00A4188D"/>
    <w:rsid w:val="00A41AA2"/>
    <w:rsid w:val="00A42782"/>
    <w:rsid w:val="00A42C44"/>
    <w:rsid w:val="00A43820"/>
    <w:rsid w:val="00A43B66"/>
    <w:rsid w:val="00A4404D"/>
    <w:rsid w:val="00A44295"/>
    <w:rsid w:val="00A444A4"/>
    <w:rsid w:val="00A45755"/>
    <w:rsid w:val="00A45EA1"/>
    <w:rsid w:val="00A4668F"/>
    <w:rsid w:val="00A4717A"/>
    <w:rsid w:val="00A4766A"/>
    <w:rsid w:val="00A4793A"/>
    <w:rsid w:val="00A505E9"/>
    <w:rsid w:val="00A51817"/>
    <w:rsid w:val="00A51A98"/>
    <w:rsid w:val="00A526F7"/>
    <w:rsid w:val="00A52742"/>
    <w:rsid w:val="00A52745"/>
    <w:rsid w:val="00A53656"/>
    <w:rsid w:val="00A53DAC"/>
    <w:rsid w:val="00A542F8"/>
    <w:rsid w:val="00A55B23"/>
    <w:rsid w:val="00A567A3"/>
    <w:rsid w:val="00A572BC"/>
    <w:rsid w:val="00A573E2"/>
    <w:rsid w:val="00A57A50"/>
    <w:rsid w:val="00A602DB"/>
    <w:rsid w:val="00A6062E"/>
    <w:rsid w:val="00A6102E"/>
    <w:rsid w:val="00A62083"/>
    <w:rsid w:val="00A62411"/>
    <w:rsid w:val="00A626C4"/>
    <w:rsid w:val="00A62BF6"/>
    <w:rsid w:val="00A62E42"/>
    <w:rsid w:val="00A634B3"/>
    <w:rsid w:val="00A64717"/>
    <w:rsid w:val="00A649E1"/>
    <w:rsid w:val="00A6603C"/>
    <w:rsid w:val="00A668C9"/>
    <w:rsid w:val="00A67044"/>
    <w:rsid w:val="00A67A62"/>
    <w:rsid w:val="00A67E14"/>
    <w:rsid w:val="00A67E52"/>
    <w:rsid w:val="00A67EB4"/>
    <w:rsid w:val="00A67F17"/>
    <w:rsid w:val="00A70312"/>
    <w:rsid w:val="00A707D7"/>
    <w:rsid w:val="00A70815"/>
    <w:rsid w:val="00A708C7"/>
    <w:rsid w:val="00A71173"/>
    <w:rsid w:val="00A71334"/>
    <w:rsid w:val="00A716D2"/>
    <w:rsid w:val="00A71E92"/>
    <w:rsid w:val="00A73369"/>
    <w:rsid w:val="00A7397B"/>
    <w:rsid w:val="00A73D4A"/>
    <w:rsid w:val="00A74409"/>
    <w:rsid w:val="00A74959"/>
    <w:rsid w:val="00A7495E"/>
    <w:rsid w:val="00A74C50"/>
    <w:rsid w:val="00A75AE3"/>
    <w:rsid w:val="00A76059"/>
    <w:rsid w:val="00A764CF"/>
    <w:rsid w:val="00A76C53"/>
    <w:rsid w:val="00A76D9B"/>
    <w:rsid w:val="00A778F7"/>
    <w:rsid w:val="00A802B0"/>
    <w:rsid w:val="00A80F2A"/>
    <w:rsid w:val="00A81B7D"/>
    <w:rsid w:val="00A82281"/>
    <w:rsid w:val="00A82437"/>
    <w:rsid w:val="00A82E59"/>
    <w:rsid w:val="00A82F6D"/>
    <w:rsid w:val="00A8309B"/>
    <w:rsid w:val="00A8374C"/>
    <w:rsid w:val="00A842B0"/>
    <w:rsid w:val="00A842C5"/>
    <w:rsid w:val="00A842E7"/>
    <w:rsid w:val="00A847C1"/>
    <w:rsid w:val="00A84D27"/>
    <w:rsid w:val="00A85619"/>
    <w:rsid w:val="00A871ED"/>
    <w:rsid w:val="00A90089"/>
    <w:rsid w:val="00A92058"/>
    <w:rsid w:val="00A92B6C"/>
    <w:rsid w:val="00A92CC0"/>
    <w:rsid w:val="00A92D29"/>
    <w:rsid w:val="00A933ED"/>
    <w:rsid w:val="00A93596"/>
    <w:rsid w:val="00A94359"/>
    <w:rsid w:val="00A94A92"/>
    <w:rsid w:val="00A957DC"/>
    <w:rsid w:val="00A95D6F"/>
    <w:rsid w:val="00A96060"/>
    <w:rsid w:val="00A96779"/>
    <w:rsid w:val="00A97622"/>
    <w:rsid w:val="00AA032B"/>
    <w:rsid w:val="00AA08DE"/>
    <w:rsid w:val="00AA0900"/>
    <w:rsid w:val="00AA0911"/>
    <w:rsid w:val="00AA0A15"/>
    <w:rsid w:val="00AA0B68"/>
    <w:rsid w:val="00AA1E0D"/>
    <w:rsid w:val="00AA2937"/>
    <w:rsid w:val="00AA33ED"/>
    <w:rsid w:val="00AA39D6"/>
    <w:rsid w:val="00AA3B3C"/>
    <w:rsid w:val="00AA3EE8"/>
    <w:rsid w:val="00AA4876"/>
    <w:rsid w:val="00AA5FB1"/>
    <w:rsid w:val="00AA60C6"/>
    <w:rsid w:val="00AA6513"/>
    <w:rsid w:val="00AA681B"/>
    <w:rsid w:val="00AA69E6"/>
    <w:rsid w:val="00AA6B7C"/>
    <w:rsid w:val="00AA6F6D"/>
    <w:rsid w:val="00AA736B"/>
    <w:rsid w:val="00AA75DF"/>
    <w:rsid w:val="00AA7992"/>
    <w:rsid w:val="00AA7E4B"/>
    <w:rsid w:val="00AB1568"/>
    <w:rsid w:val="00AB18FD"/>
    <w:rsid w:val="00AB1937"/>
    <w:rsid w:val="00AB21F0"/>
    <w:rsid w:val="00AB26AC"/>
    <w:rsid w:val="00AB3EA8"/>
    <w:rsid w:val="00AB40C2"/>
    <w:rsid w:val="00AB47A5"/>
    <w:rsid w:val="00AB5757"/>
    <w:rsid w:val="00AB778B"/>
    <w:rsid w:val="00AC0209"/>
    <w:rsid w:val="00AC08A0"/>
    <w:rsid w:val="00AC0CE2"/>
    <w:rsid w:val="00AC0E93"/>
    <w:rsid w:val="00AC1222"/>
    <w:rsid w:val="00AC1D41"/>
    <w:rsid w:val="00AC2534"/>
    <w:rsid w:val="00AC2692"/>
    <w:rsid w:val="00AC30D0"/>
    <w:rsid w:val="00AC3850"/>
    <w:rsid w:val="00AC4073"/>
    <w:rsid w:val="00AC4952"/>
    <w:rsid w:val="00AC4ACC"/>
    <w:rsid w:val="00AC4BEF"/>
    <w:rsid w:val="00AC53E3"/>
    <w:rsid w:val="00AC54B1"/>
    <w:rsid w:val="00AC663B"/>
    <w:rsid w:val="00AC6653"/>
    <w:rsid w:val="00AC68F2"/>
    <w:rsid w:val="00AC6C54"/>
    <w:rsid w:val="00AC7557"/>
    <w:rsid w:val="00AC795D"/>
    <w:rsid w:val="00AC7DA9"/>
    <w:rsid w:val="00AC7DC6"/>
    <w:rsid w:val="00AC7EA2"/>
    <w:rsid w:val="00AD09AD"/>
    <w:rsid w:val="00AD0A27"/>
    <w:rsid w:val="00AD0E4D"/>
    <w:rsid w:val="00AD153A"/>
    <w:rsid w:val="00AD20F5"/>
    <w:rsid w:val="00AD2A51"/>
    <w:rsid w:val="00AD2E6D"/>
    <w:rsid w:val="00AD3ADB"/>
    <w:rsid w:val="00AD3CF9"/>
    <w:rsid w:val="00AD4685"/>
    <w:rsid w:val="00AD4E82"/>
    <w:rsid w:val="00AD5919"/>
    <w:rsid w:val="00AD5A07"/>
    <w:rsid w:val="00AD5D0E"/>
    <w:rsid w:val="00AD5F99"/>
    <w:rsid w:val="00AD6405"/>
    <w:rsid w:val="00AD6558"/>
    <w:rsid w:val="00AD6B1E"/>
    <w:rsid w:val="00AD6D96"/>
    <w:rsid w:val="00AD6FE5"/>
    <w:rsid w:val="00AD756B"/>
    <w:rsid w:val="00AE0FB3"/>
    <w:rsid w:val="00AE1A9E"/>
    <w:rsid w:val="00AE380D"/>
    <w:rsid w:val="00AE4565"/>
    <w:rsid w:val="00AE4D9A"/>
    <w:rsid w:val="00AE4DB4"/>
    <w:rsid w:val="00AE564B"/>
    <w:rsid w:val="00AE5EE7"/>
    <w:rsid w:val="00AE6759"/>
    <w:rsid w:val="00AE7005"/>
    <w:rsid w:val="00AE7034"/>
    <w:rsid w:val="00AE750A"/>
    <w:rsid w:val="00AE7D56"/>
    <w:rsid w:val="00AE7F4F"/>
    <w:rsid w:val="00AF003B"/>
    <w:rsid w:val="00AF1112"/>
    <w:rsid w:val="00AF2995"/>
    <w:rsid w:val="00AF2A1E"/>
    <w:rsid w:val="00AF2E1A"/>
    <w:rsid w:val="00AF3999"/>
    <w:rsid w:val="00AF5028"/>
    <w:rsid w:val="00AF5598"/>
    <w:rsid w:val="00AF596E"/>
    <w:rsid w:val="00AF5B24"/>
    <w:rsid w:val="00AF6498"/>
    <w:rsid w:val="00AF699E"/>
    <w:rsid w:val="00AF6A25"/>
    <w:rsid w:val="00AF72F7"/>
    <w:rsid w:val="00AF7EBF"/>
    <w:rsid w:val="00AF7F59"/>
    <w:rsid w:val="00B002DE"/>
    <w:rsid w:val="00B007BF"/>
    <w:rsid w:val="00B00B53"/>
    <w:rsid w:val="00B01581"/>
    <w:rsid w:val="00B0178B"/>
    <w:rsid w:val="00B018BF"/>
    <w:rsid w:val="00B018CB"/>
    <w:rsid w:val="00B02124"/>
    <w:rsid w:val="00B02126"/>
    <w:rsid w:val="00B021EC"/>
    <w:rsid w:val="00B023D9"/>
    <w:rsid w:val="00B02577"/>
    <w:rsid w:val="00B0280F"/>
    <w:rsid w:val="00B02CA0"/>
    <w:rsid w:val="00B02CE4"/>
    <w:rsid w:val="00B02D00"/>
    <w:rsid w:val="00B02F30"/>
    <w:rsid w:val="00B0314E"/>
    <w:rsid w:val="00B037D3"/>
    <w:rsid w:val="00B03DED"/>
    <w:rsid w:val="00B0423F"/>
    <w:rsid w:val="00B04D81"/>
    <w:rsid w:val="00B0518C"/>
    <w:rsid w:val="00B0559A"/>
    <w:rsid w:val="00B05B17"/>
    <w:rsid w:val="00B06686"/>
    <w:rsid w:val="00B067E0"/>
    <w:rsid w:val="00B0748A"/>
    <w:rsid w:val="00B07675"/>
    <w:rsid w:val="00B0791C"/>
    <w:rsid w:val="00B07D33"/>
    <w:rsid w:val="00B10244"/>
    <w:rsid w:val="00B114E8"/>
    <w:rsid w:val="00B11B19"/>
    <w:rsid w:val="00B11DD8"/>
    <w:rsid w:val="00B121F7"/>
    <w:rsid w:val="00B123E3"/>
    <w:rsid w:val="00B13228"/>
    <w:rsid w:val="00B13497"/>
    <w:rsid w:val="00B1381C"/>
    <w:rsid w:val="00B1383D"/>
    <w:rsid w:val="00B139A8"/>
    <w:rsid w:val="00B13A6F"/>
    <w:rsid w:val="00B13DB3"/>
    <w:rsid w:val="00B13F37"/>
    <w:rsid w:val="00B14155"/>
    <w:rsid w:val="00B15671"/>
    <w:rsid w:val="00B160EC"/>
    <w:rsid w:val="00B1622A"/>
    <w:rsid w:val="00B16555"/>
    <w:rsid w:val="00B16ED8"/>
    <w:rsid w:val="00B1796E"/>
    <w:rsid w:val="00B17CDB"/>
    <w:rsid w:val="00B17DEB"/>
    <w:rsid w:val="00B20612"/>
    <w:rsid w:val="00B20CA8"/>
    <w:rsid w:val="00B213BC"/>
    <w:rsid w:val="00B21B37"/>
    <w:rsid w:val="00B2243A"/>
    <w:rsid w:val="00B22895"/>
    <w:rsid w:val="00B22E36"/>
    <w:rsid w:val="00B230F4"/>
    <w:rsid w:val="00B2392A"/>
    <w:rsid w:val="00B239C0"/>
    <w:rsid w:val="00B23EF5"/>
    <w:rsid w:val="00B23F57"/>
    <w:rsid w:val="00B243DA"/>
    <w:rsid w:val="00B2442B"/>
    <w:rsid w:val="00B2465F"/>
    <w:rsid w:val="00B2556B"/>
    <w:rsid w:val="00B2559D"/>
    <w:rsid w:val="00B26837"/>
    <w:rsid w:val="00B26AA6"/>
    <w:rsid w:val="00B26F62"/>
    <w:rsid w:val="00B27ACD"/>
    <w:rsid w:val="00B27EA1"/>
    <w:rsid w:val="00B30117"/>
    <w:rsid w:val="00B3040C"/>
    <w:rsid w:val="00B3052D"/>
    <w:rsid w:val="00B306EB"/>
    <w:rsid w:val="00B30BBF"/>
    <w:rsid w:val="00B30C7B"/>
    <w:rsid w:val="00B31A46"/>
    <w:rsid w:val="00B32547"/>
    <w:rsid w:val="00B32944"/>
    <w:rsid w:val="00B33008"/>
    <w:rsid w:val="00B332C1"/>
    <w:rsid w:val="00B33545"/>
    <w:rsid w:val="00B338C6"/>
    <w:rsid w:val="00B33B87"/>
    <w:rsid w:val="00B34866"/>
    <w:rsid w:val="00B35766"/>
    <w:rsid w:val="00B35D24"/>
    <w:rsid w:val="00B35D75"/>
    <w:rsid w:val="00B36103"/>
    <w:rsid w:val="00B36315"/>
    <w:rsid w:val="00B36420"/>
    <w:rsid w:val="00B3746E"/>
    <w:rsid w:val="00B374BE"/>
    <w:rsid w:val="00B37830"/>
    <w:rsid w:val="00B37BD2"/>
    <w:rsid w:val="00B40193"/>
    <w:rsid w:val="00B40E34"/>
    <w:rsid w:val="00B41334"/>
    <w:rsid w:val="00B4164F"/>
    <w:rsid w:val="00B42A0D"/>
    <w:rsid w:val="00B42DCE"/>
    <w:rsid w:val="00B432E2"/>
    <w:rsid w:val="00B43494"/>
    <w:rsid w:val="00B437E8"/>
    <w:rsid w:val="00B438D6"/>
    <w:rsid w:val="00B4444E"/>
    <w:rsid w:val="00B447A2"/>
    <w:rsid w:val="00B44BE5"/>
    <w:rsid w:val="00B44F26"/>
    <w:rsid w:val="00B44F70"/>
    <w:rsid w:val="00B45314"/>
    <w:rsid w:val="00B454A9"/>
    <w:rsid w:val="00B456E5"/>
    <w:rsid w:val="00B45DEB"/>
    <w:rsid w:val="00B4722B"/>
    <w:rsid w:val="00B473A9"/>
    <w:rsid w:val="00B4794E"/>
    <w:rsid w:val="00B47AEA"/>
    <w:rsid w:val="00B50040"/>
    <w:rsid w:val="00B50229"/>
    <w:rsid w:val="00B5079D"/>
    <w:rsid w:val="00B509B0"/>
    <w:rsid w:val="00B51A02"/>
    <w:rsid w:val="00B52FC5"/>
    <w:rsid w:val="00B548D4"/>
    <w:rsid w:val="00B54C4B"/>
    <w:rsid w:val="00B54C6F"/>
    <w:rsid w:val="00B54D37"/>
    <w:rsid w:val="00B55904"/>
    <w:rsid w:val="00B55F6B"/>
    <w:rsid w:val="00B56CA9"/>
    <w:rsid w:val="00B56F63"/>
    <w:rsid w:val="00B571B8"/>
    <w:rsid w:val="00B577E6"/>
    <w:rsid w:val="00B57C17"/>
    <w:rsid w:val="00B606CB"/>
    <w:rsid w:val="00B60B9F"/>
    <w:rsid w:val="00B60DEF"/>
    <w:rsid w:val="00B60F44"/>
    <w:rsid w:val="00B60FDC"/>
    <w:rsid w:val="00B61029"/>
    <w:rsid w:val="00B6133E"/>
    <w:rsid w:val="00B61C93"/>
    <w:rsid w:val="00B61E74"/>
    <w:rsid w:val="00B62CD0"/>
    <w:rsid w:val="00B62CFE"/>
    <w:rsid w:val="00B62E12"/>
    <w:rsid w:val="00B63035"/>
    <w:rsid w:val="00B648F6"/>
    <w:rsid w:val="00B64CCB"/>
    <w:rsid w:val="00B65DF5"/>
    <w:rsid w:val="00B668CC"/>
    <w:rsid w:val="00B66EF0"/>
    <w:rsid w:val="00B673AA"/>
    <w:rsid w:val="00B67860"/>
    <w:rsid w:val="00B67BDC"/>
    <w:rsid w:val="00B67F2E"/>
    <w:rsid w:val="00B701A8"/>
    <w:rsid w:val="00B709DE"/>
    <w:rsid w:val="00B70B06"/>
    <w:rsid w:val="00B71B82"/>
    <w:rsid w:val="00B72CD8"/>
    <w:rsid w:val="00B73722"/>
    <w:rsid w:val="00B7448E"/>
    <w:rsid w:val="00B74876"/>
    <w:rsid w:val="00B74D80"/>
    <w:rsid w:val="00B74E47"/>
    <w:rsid w:val="00B755C2"/>
    <w:rsid w:val="00B75912"/>
    <w:rsid w:val="00B7643A"/>
    <w:rsid w:val="00B7734B"/>
    <w:rsid w:val="00B77E4C"/>
    <w:rsid w:val="00B8036B"/>
    <w:rsid w:val="00B80AFA"/>
    <w:rsid w:val="00B81169"/>
    <w:rsid w:val="00B812E6"/>
    <w:rsid w:val="00B824E9"/>
    <w:rsid w:val="00B82744"/>
    <w:rsid w:val="00B82991"/>
    <w:rsid w:val="00B83CB0"/>
    <w:rsid w:val="00B84481"/>
    <w:rsid w:val="00B848A5"/>
    <w:rsid w:val="00B84EB6"/>
    <w:rsid w:val="00B855AE"/>
    <w:rsid w:val="00B85612"/>
    <w:rsid w:val="00B85835"/>
    <w:rsid w:val="00B85B0B"/>
    <w:rsid w:val="00B85C79"/>
    <w:rsid w:val="00B865C8"/>
    <w:rsid w:val="00B86B87"/>
    <w:rsid w:val="00B87F11"/>
    <w:rsid w:val="00B90895"/>
    <w:rsid w:val="00B90922"/>
    <w:rsid w:val="00B90FF2"/>
    <w:rsid w:val="00B91855"/>
    <w:rsid w:val="00B91888"/>
    <w:rsid w:val="00B933EC"/>
    <w:rsid w:val="00B936F8"/>
    <w:rsid w:val="00B93973"/>
    <w:rsid w:val="00B93B46"/>
    <w:rsid w:val="00B93BE3"/>
    <w:rsid w:val="00B93DD1"/>
    <w:rsid w:val="00B93FD4"/>
    <w:rsid w:val="00B94294"/>
    <w:rsid w:val="00B94300"/>
    <w:rsid w:val="00B94454"/>
    <w:rsid w:val="00B94A4D"/>
    <w:rsid w:val="00B94F1A"/>
    <w:rsid w:val="00B9517E"/>
    <w:rsid w:val="00B956EE"/>
    <w:rsid w:val="00B9596C"/>
    <w:rsid w:val="00B95D86"/>
    <w:rsid w:val="00B964E1"/>
    <w:rsid w:val="00B965A4"/>
    <w:rsid w:val="00B965DA"/>
    <w:rsid w:val="00B9767B"/>
    <w:rsid w:val="00BA0205"/>
    <w:rsid w:val="00BA049C"/>
    <w:rsid w:val="00BA0EE3"/>
    <w:rsid w:val="00BA12C6"/>
    <w:rsid w:val="00BA15B7"/>
    <w:rsid w:val="00BA1C7E"/>
    <w:rsid w:val="00BA234A"/>
    <w:rsid w:val="00BA28CA"/>
    <w:rsid w:val="00BA2AAB"/>
    <w:rsid w:val="00BA2BF8"/>
    <w:rsid w:val="00BA3762"/>
    <w:rsid w:val="00BA37CB"/>
    <w:rsid w:val="00BA3B63"/>
    <w:rsid w:val="00BA3E10"/>
    <w:rsid w:val="00BA4403"/>
    <w:rsid w:val="00BA475A"/>
    <w:rsid w:val="00BA4941"/>
    <w:rsid w:val="00BA500D"/>
    <w:rsid w:val="00BA52B8"/>
    <w:rsid w:val="00BA59E1"/>
    <w:rsid w:val="00BA5AA4"/>
    <w:rsid w:val="00BA607A"/>
    <w:rsid w:val="00BA63EB"/>
    <w:rsid w:val="00BA65EA"/>
    <w:rsid w:val="00BA6673"/>
    <w:rsid w:val="00BA6A02"/>
    <w:rsid w:val="00BA79D4"/>
    <w:rsid w:val="00BB02B6"/>
    <w:rsid w:val="00BB0612"/>
    <w:rsid w:val="00BB0983"/>
    <w:rsid w:val="00BB0D61"/>
    <w:rsid w:val="00BB1770"/>
    <w:rsid w:val="00BB2140"/>
    <w:rsid w:val="00BB262B"/>
    <w:rsid w:val="00BB2C3F"/>
    <w:rsid w:val="00BB2D7C"/>
    <w:rsid w:val="00BB4451"/>
    <w:rsid w:val="00BB4494"/>
    <w:rsid w:val="00BB48BF"/>
    <w:rsid w:val="00BB6123"/>
    <w:rsid w:val="00BB6788"/>
    <w:rsid w:val="00BB6912"/>
    <w:rsid w:val="00BB725D"/>
    <w:rsid w:val="00BB74B0"/>
    <w:rsid w:val="00BB7F41"/>
    <w:rsid w:val="00BC06D7"/>
    <w:rsid w:val="00BC1160"/>
    <w:rsid w:val="00BC12D3"/>
    <w:rsid w:val="00BC23DD"/>
    <w:rsid w:val="00BC275D"/>
    <w:rsid w:val="00BC31F4"/>
    <w:rsid w:val="00BC326D"/>
    <w:rsid w:val="00BC36E1"/>
    <w:rsid w:val="00BC4371"/>
    <w:rsid w:val="00BC47EF"/>
    <w:rsid w:val="00BC767D"/>
    <w:rsid w:val="00BC7FE7"/>
    <w:rsid w:val="00BD05D2"/>
    <w:rsid w:val="00BD0C31"/>
    <w:rsid w:val="00BD0F72"/>
    <w:rsid w:val="00BD11B5"/>
    <w:rsid w:val="00BD15B6"/>
    <w:rsid w:val="00BD2E47"/>
    <w:rsid w:val="00BD36E4"/>
    <w:rsid w:val="00BD392B"/>
    <w:rsid w:val="00BD3D64"/>
    <w:rsid w:val="00BD4081"/>
    <w:rsid w:val="00BD477C"/>
    <w:rsid w:val="00BD4CCF"/>
    <w:rsid w:val="00BD5579"/>
    <w:rsid w:val="00BD55F9"/>
    <w:rsid w:val="00BD59D8"/>
    <w:rsid w:val="00BD66E6"/>
    <w:rsid w:val="00BD6E36"/>
    <w:rsid w:val="00BD6F4F"/>
    <w:rsid w:val="00BD769C"/>
    <w:rsid w:val="00BD7B75"/>
    <w:rsid w:val="00BD7B8F"/>
    <w:rsid w:val="00BD7CE9"/>
    <w:rsid w:val="00BE029A"/>
    <w:rsid w:val="00BE05A3"/>
    <w:rsid w:val="00BE124E"/>
    <w:rsid w:val="00BE175E"/>
    <w:rsid w:val="00BE18D1"/>
    <w:rsid w:val="00BE1CBA"/>
    <w:rsid w:val="00BE2829"/>
    <w:rsid w:val="00BE2EC5"/>
    <w:rsid w:val="00BE3A16"/>
    <w:rsid w:val="00BE3B87"/>
    <w:rsid w:val="00BE4685"/>
    <w:rsid w:val="00BE5F0E"/>
    <w:rsid w:val="00BE62C0"/>
    <w:rsid w:val="00BE69CE"/>
    <w:rsid w:val="00BE6B6D"/>
    <w:rsid w:val="00BE7501"/>
    <w:rsid w:val="00BE794B"/>
    <w:rsid w:val="00BF04FD"/>
    <w:rsid w:val="00BF05D0"/>
    <w:rsid w:val="00BF0E95"/>
    <w:rsid w:val="00BF24DE"/>
    <w:rsid w:val="00BF262E"/>
    <w:rsid w:val="00BF276B"/>
    <w:rsid w:val="00BF2C2F"/>
    <w:rsid w:val="00BF2F4A"/>
    <w:rsid w:val="00BF3CB1"/>
    <w:rsid w:val="00BF4A8E"/>
    <w:rsid w:val="00BF595D"/>
    <w:rsid w:val="00BF5FA0"/>
    <w:rsid w:val="00BF64C9"/>
    <w:rsid w:val="00BF65FF"/>
    <w:rsid w:val="00BF6E97"/>
    <w:rsid w:val="00BF728A"/>
    <w:rsid w:val="00BF75D0"/>
    <w:rsid w:val="00BF78F2"/>
    <w:rsid w:val="00BF7FDC"/>
    <w:rsid w:val="00C025D3"/>
    <w:rsid w:val="00C02A8B"/>
    <w:rsid w:val="00C030AE"/>
    <w:rsid w:val="00C03F17"/>
    <w:rsid w:val="00C04097"/>
    <w:rsid w:val="00C046F5"/>
    <w:rsid w:val="00C04D4F"/>
    <w:rsid w:val="00C04EE5"/>
    <w:rsid w:val="00C05164"/>
    <w:rsid w:val="00C0542A"/>
    <w:rsid w:val="00C0584B"/>
    <w:rsid w:val="00C05B27"/>
    <w:rsid w:val="00C05E7B"/>
    <w:rsid w:val="00C06258"/>
    <w:rsid w:val="00C063B6"/>
    <w:rsid w:val="00C064C2"/>
    <w:rsid w:val="00C06518"/>
    <w:rsid w:val="00C06A31"/>
    <w:rsid w:val="00C06AD9"/>
    <w:rsid w:val="00C071B5"/>
    <w:rsid w:val="00C07DE5"/>
    <w:rsid w:val="00C10308"/>
    <w:rsid w:val="00C108DD"/>
    <w:rsid w:val="00C10EF1"/>
    <w:rsid w:val="00C11366"/>
    <w:rsid w:val="00C117F0"/>
    <w:rsid w:val="00C11953"/>
    <w:rsid w:val="00C11956"/>
    <w:rsid w:val="00C12900"/>
    <w:rsid w:val="00C12912"/>
    <w:rsid w:val="00C14772"/>
    <w:rsid w:val="00C14A2E"/>
    <w:rsid w:val="00C14AFB"/>
    <w:rsid w:val="00C14BD2"/>
    <w:rsid w:val="00C17464"/>
    <w:rsid w:val="00C1777E"/>
    <w:rsid w:val="00C17CC0"/>
    <w:rsid w:val="00C212EA"/>
    <w:rsid w:val="00C21B33"/>
    <w:rsid w:val="00C21C1E"/>
    <w:rsid w:val="00C21C21"/>
    <w:rsid w:val="00C21D8E"/>
    <w:rsid w:val="00C22C39"/>
    <w:rsid w:val="00C23379"/>
    <w:rsid w:val="00C234E2"/>
    <w:rsid w:val="00C242DE"/>
    <w:rsid w:val="00C24AD1"/>
    <w:rsid w:val="00C24D13"/>
    <w:rsid w:val="00C24DF4"/>
    <w:rsid w:val="00C24EF7"/>
    <w:rsid w:val="00C252D1"/>
    <w:rsid w:val="00C253AE"/>
    <w:rsid w:val="00C261A3"/>
    <w:rsid w:val="00C2661F"/>
    <w:rsid w:val="00C268B0"/>
    <w:rsid w:val="00C26A8F"/>
    <w:rsid w:val="00C27D9B"/>
    <w:rsid w:val="00C30573"/>
    <w:rsid w:val="00C306FA"/>
    <w:rsid w:val="00C30BD4"/>
    <w:rsid w:val="00C310A9"/>
    <w:rsid w:val="00C31355"/>
    <w:rsid w:val="00C31CB7"/>
    <w:rsid w:val="00C31DEB"/>
    <w:rsid w:val="00C335A6"/>
    <w:rsid w:val="00C33A7C"/>
    <w:rsid w:val="00C33ED7"/>
    <w:rsid w:val="00C34333"/>
    <w:rsid w:val="00C35112"/>
    <w:rsid w:val="00C35140"/>
    <w:rsid w:val="00C363E8"/>
    <w:rsid w:val="00C366D3"/>
    <w:rsid w:val="00C37113"/>
    <w:rsid w:val="00C372C9"/>
    <w:rsid w:val="00C37F3F"/>
    <w:rsid w:val="00C40027"/>
    <w:rsid w:val="00C406AD"/>
    <w:rsid w:val="00C40C1B"/>
    <w:rsid w:val="00C40D6B"/>
    <w:rsid w:val="00C41406"/>
    <w:rsid w:val="00C418DD"/>
    <w:rsid w:val="00C4290F"/>
    <w:rsid w:val="00C42DDF"/>
    <w:rsid w:val="00C4378A"/>
    <w:rsid w:val="00C440BA"/>
    <w:rsid w:val="00C441BC"/>
    <w:rsid w:val="00C4455C"/>
    <w:rsid w:val="00C45651"/>
    <w:rsid w:val="00C45C85"/>
    <w:rsid w:val="00C45E35"/>
    <w:rsid w:val="00C474A6"/>
    <w:rsid w:val="00C47640"/>
    <w:rsid w:val="00C50436"/>
    <w:rsid w:val="00C5086D"/>
    <w:rsid w:val="00C50CD5"/>
    <w:rsid w:val="00C510D5"/>
    <w:rsid w:val="00C5181C"/>
    <w:rsid w:val="00C51A4D"/>
    <w:rsid w:val="00C51B5A"/>
    <w:rsid w:val="00C52058"/>
    <w:rsid w:val="00C52619"/>
    <w:rsid w:val="00C52768"/>
    <w:rsid w:val="00C527EC"/>
    <w:rsid w:val="00C52D88"/>
    <w:rsid w:val="00C5312F"/>
    <w:rsid w:val="00C53CBE"/>
    <w:rsid w:val="00C53F4B"/>
    <w:rsid w:val="00C53F9D"/>
    <w:rsid w:val="00C543B2"/>
    <w:rsid w:val="00C5449E"/>
    <w:rsid w:val="00C55332"/>
    <w:rsid w:val="00C561C3"/>
    <w:rsid w:val="00C576C1"/>
    <w:rsid w:val="00C57993"/>
    <w:rsid w:val="00C57A1C"/>
    <w:rsid w:val="00C57B74"/>
    <w:rsid w:val="00C57ED8"/>
    <w:rsid w:val="00C60B23"/>
    <w:rsid w:val="00C60B47"/>
    <w:rsid w:val="00C60B5E"/>
    <w:rsid w:val="00C618C5"/>
    <w:rsid w:val="00C6389A"/>
    <w:rsid w:val="00C64029"/>
    <w:rsid w:val="00C64405"/>
    <w:rsid w:val="00C64F42"/>
    <w:rsid w:val="00C65E12"/>
    <w:rsid w:val="00C661AF"/>
    <w:rsid w:val="00C67592"/>
    <w:rsid w:val="00C675FD"/>
    <w:rsid w:val="00C6764B"/>
    <w:rsid w:val="00C67C94"/>
    <w:rsid w:val="00C701F5"/>
    <w:rsid w:val="00C7021A"/>
    <w:rsid w:val="00C7056D"/>
    <w:rsid w:val="00C70A47"/>
    <w:rsid w:val="00C7189F"/>
    <w:rsid w:val="00C719FF"/>
    <w:rsid w:val="00C71A9E"/>
    <w:rsid w:val="00C720FA"/>
    <w:rsid w:val="00C72322"/>
    <w:rsid w:val="00C72385"/>
    <w:rsid w:val="00C7280E"/>
    <w:rsid w:val="00C73BF4"/>
    <w:rsid w:val="00C73CD6"/>
    <w:rsid w:val="00C73E40"/>
    <w:rsid w:val="00C73FDE"/>
    <w:rsid w:val="00C74282"/>
    <w:rsid w:val="00C7447A"/>
    <w:rsid w:val="00C747D6"/>
    <w:rsid w:val="00C74B2D"/>
    <w:rsid w:val="00C74EEB"/>
    <w:rsid w:val="00C750CF"/>
    <w:rsid w:val="00C75855"/>
    <w:rsid w:val="00C759D3"/>
    <w:rsid w:val="00C77DD9"/>
    <w:rsid w:val="00C828C0"/>
    <w:rsid w:val="00C82AEA"/>
    <w:rsid w:val="00C82CBD"/>
    <w:rsid w:val="00C82F5A"/>
    <w:rsid w:val="00C83A68"/>
    <w:rsid w:val="00C8471D"/>
    <w:rsid w:val="00C85265"/>
    <w:rsid w:val="00C853DF"/>
    <w:rsid w:val="00C8596C"/>
    <w:rsid w:val="00C85C71"/>
    <w:rsid w:val="00C85D54"/>
    <w:rsid w:val="00C85E59"/>
    <w:rsid w:val="00C86177"/>
    <w:rsid w:val="00C865CF"/>
    <w:rsid w:val="00C86C44"/>
    <w:rsid w:val="00C86E54"/>
    <w:rsid w:val="00C8740E"/>
    <w:rsid w:val="00C876F7"/>
    <w:rsid w:val="00C87A8F"/>
    <w:rsid w:val="00C90459"/>
    <w:rsid w:val="00C90AAD"/>
    <w:rsid w:val="00C91BF2"/>
    <w:rsid w:val="00C92817"/>
    <w:rsid w:val="00C92E2F"/>
    <w:rsid w:val="00C93D26"/>
    <w:rsid w:val="00C93D63"/>
    <w:rsid w:val="00C94B62"/>
    <w:rsid w:val="00C94C7D"/>
    <w:rsid w:val="00C94DCA"/>
    <w:rsid w:val="00C94E7D"/>
    <w:rsid w:val="00C95F7B"/>
    <w:rsid w:val="00C95FED"/>
    <w:rsid w:val="00C960C3"/>
    <w:rsid w:val="00C96927"/>
    <w:rsid w:val="00C96F62"/>
    <w:rsid w:val="00C96FC8"/>
    <w:rsid w:val="00C978AB"/>
    <w:rsid w:val="00C97C7F"/>
    <w:rsid w:val="00C97DF3"/>
    <w:rsid w:val="00C97E46"/>
    <w:rsid w:val="00C97E4D"/>
    <w:rsid w:val="00CA018C"/>
    <w:rsid w:val="00CA0725"/>
    <w:rsid w:val="00CA1398"/>
    <w:rsid w:val="00CA14F6"/>
    <w:rsid w:val="00CA1738"/>
    <w:rsid w:val="00CA1DDC"/>
    <w:rsid w:val="00CA287B"/>
    <w:rsid w:val="00CA3750"/>
    <w:rsid w:val="00CA4342"/>
    <w:rsid w:val="00CA4574"/>
    <w:rsid w:val="00CA61B4"/>
    <w:rsid w:val="00CB0057"/>
    <w:rsid w:val="00CB0090"/>
    <w:rsid w:val="00CB054C"/>
    <w:rsid w:val="00CB0B51"/>
    <w:rsid w:val="00CB0E78"/>
    <w:rsid w:val="00CB1725"/>
    <w:rsid w:val="00CB1D86"/>
    <w:rsid w:val="00CB29DE"/>
    <w:rsid w:val="00CB4214"/>
    <w:rsid w:val="00CB4307"/>
    <w:rsid w:val="00CB46CA"/>
    <w:rsid w:val="00CB4975"/>
    <w:rsid w:val="00CB4A23"/>
    <w:rsid w:val="00CB4ACE"/>
    <w:rsid w:val="00CB5991"/>
    <w:rsid w:val="00CB60EC"/>
    <w:rsid w:val="00CB6F63"/>
    <w:rsid w:val="00CB6FF5"/>
    <w:rsid w:val="00CB768F"/>
    <w:rsid w:val="00CB7970"/>
    <w:rsid w:val="00CB797B"/>
    <w:rsid w:val="00CB7B45"/>
    <w:rsid w:val="00CB7B99"/>
    <w:rsid w:val="00CB7BE7"/>
    <w:rsid w:val="00CC0442"/>
    <w:rsid w:val="00CC0EDC"/>
    <w:rsid w:val="00CC1613"/>
    <w:rsid w:val="00CC2BB1"/>
    <w:rsid w:val="00CC37BE"/>
    <w:rsid w:val="00CC4643"/>
    <w:rsid w:val="00CC47AE"/>
    <w:rsid w:val="00CC4951"/>
    <w:rsid w:val="00CC4B40"/>
    <w:rsid w:val="00CC4E61"/>
    <w:rsid w:val="00CC5988"/>
    <w:rsid w:val="00CC5A16"/>
    <w:rsid w:val="00CC5CAB"/>
    <w:rsid w:val="00CC6536"/>
    <w:rsid w:val="00CC69AA"/>
    <w:rsid w:val="00CC6D86"/>
    <w:rsid w:val="00CD0736"/>
    <w:rsid w:val="00CD0A43"/>
    <w:rsid w:val="00CD0A70"/>
    <w:rsid w:val="00CD18D6"/>
    <w:rsid w:val="00CD1B1E"/>
    <w:rsid w:val="00CD3513"/>
    <w:rsid w:val="00CD4BE7"/>
    <w:rsid w:val="00CD4C58"/>
    <w:rsid w:val="00CD53E3"/>
    <w:rsid w:val="00CD625E"/>
    <w:rsid w:val="00CD6E54"/>
    <w:rsid w:val="00CD700E"/>
    <w:rsid w:val="00CE026F"/>
    <w:rsid w:val="00CE1223"/>
    <w:rsid w:val="00CE2348"/>
    <w:rsid w:val="00CE30D6"/>
    <w:rsid w:val="00CE3424"/>
    <w:rsid w:val="00CE3449"/>
    <w:rsid w:val="00CE3E79"/>
    <w:rsid w:val="00CE42DA"/>
    <w:rsid w:val="00CE4376"/>
    <w:rsid w:val="00CE4C5C"/>
    <w:rsid w:val="00CE4DAA"/>
    <w:rsid w:val="00CE5A8A"/>
    <w:rsid w:val="00CE5BC5"/>
    <w:rsid w:val="00CE7429"/>
    <w:rsid w:val="00CE7D81"/>
    <w:rsid w:val="00CE7DA0"/>
    <w:rsid w:val="00CF0884"/>
    <w:rsid w:val="00CF2289"/>
    <w:rsid w:val="00CF344D"/>
    <w:rsid w:val="00CF3601"/>
    <w:rsid w:val="00CF3688"/>
    <w:rsid w:val="00CF3929"/>
    <w:rsid w:val="00CF3E5D"/>
    <w:rsid w:val="00CF4902"/>
    <w:rsid w:val="00CF52C4"/>
    <w:rsid w:val="00CF53ED"/>
    <w:rsid w:val="00CF5A53"/>
    <w:rsid w:val="00CF5D0E"/>
    <w:rsid w:val="00CF6123"/>
    <w:rsid w:val="00CF652C"/>
    <w:rsid w:val="00CF715F"/>
    <w:rsid w:val="00CF7280"/>
    <w:rsid w:val="00CF7F25"/>
    <w:rsid w:val="00D0000D"/>
    <w:rsid w:val="00D0051A"/>
    <w:rsid w:val="00D00933"/>
    <w:rsid w:val="00D00E32"/>
    <w:rsid w:val="00D015BB"/>
    <w:rsid w:val="00D0165C"/>
    <w:rsid w:val="00D01AAD"/>
    <w:rsid w:val="00D01ABC"/>
    <w:rsid w:val="00D01F6E"/>
    <w:rsid w:val="00D02F2E"/>
    <w:rsid w:val="00D039B3"/>
    <w:rsid w:val="00D03E43"/>
    <w:rsid w:val="00D04056"/>
    <w:rsid w:val="00D040B1"/>
    <w:rsid w:val="00D048BB"/>
    <w:rsid w:val="00D04C80"/>
    <w:rsid w:val="00D04E1B"/>
    <w:rsid w:val="00D055BA"/>
    <w:rsid w:val="00D05B81"/>
    <w:rsid w:val="00D06F86"/>
    <w:rsid w:val="00D0725D"/>
    <w:rsid w:val="00D07261"/>
    <w:rsid w:val="00D07742"/>
    <w:rsid w:val="00D07957"/>
    <w:rsid w:val="00D07D6E"/>
    <w:rsid w:val="00D101E9"/>
    <w:rsid w:val="00D110B5"/>
    <w:rsid w:val="00D11353"/>
    <w:rsid w:val="00D1135B"/>
    <w:rsid w:val="00D116F7"/>
    <w:rsid w:val="00D12BCA"/>
    <w:rsid w:val="00D15DB0"/>
    <w:rsid w:val="00D16B3D"/>
    <w:rsid w:val="00D16B47"/>
    <w:rsid w:val="00D16D14"/>
    <w:rsid w:val="00D16E9A"/>
    <w:rsid w:val="00D170FA"/>
    <w:rsid w:val="00D1780D"/>
    <w:rsid w:val="00D2023E"/>
    <w:rsid w:val="00D205E4"/>
    <w:rsid w:val="00D2094A"/>
    <w:rsid w:val="00D20B14"/>
    <w:rsid w:val="00D21CEE"/>
    <w:rsid w:val="00D22AF5"/>
    <w:rsid w:val="00D22D5B"/>
    <w:rsid w:val="00D2316F"/>
    <w:rsid w:val="00D2318A"/>
    <w:rsid w:val="00D23235"/>
    <w:rsid w:val="00D23AF2"/>
    <w:rsid w:val="00D23C37"/>
    <w:rsid w:val="00D23F36"/>
    <w:rsid w:val="00D24E81"/>
    <w:rsid w:val="00D25FE9"/>
    <w:rsid w:val="00D264D9"/>
    <w:rsid w:val="00D2692E"/>
    <w:rsid w:val="00D2748F"/>
    <w:rsid w:val="00D30D95"/>
    <w:rsid w:val="00D314FF"/>
    <w:rsid w:val="00D31C28"/>
    <w:rsid w:val="00D31F4C"/>
    <w:rsid w:val="00D32918"/>
    <w:rsid w:val="00D33338"/>
    <w:rsid w:val="00D33A62"/>
    <w:rsid w:val="00D33C16"/>
    <w:rsid w:val="00D33C24"/>
    <w:rsid w:val="00D33C60"/>
    <w:rsid w:val="00D343A3"/>
    <w:rsid w:val="00D34A52"/>
    <w:rsid w:val="00D3561E"/>
    <w:rsid w:val="00D36A0C"/>
    <w:rsid w:val="00D36ACB"/>
    <w:rsid w:val="00D36EF9"/>
    <w:rsid w:val="00D36F01"/>
    <w:rsid w:val="00D36F12"/>
    <w:rsid w:val="00D371A8"/>
    <w:rsid w:val="00D3736F"/>
    <w:rsid w:val="00D401B9"/>
    <w:rsid w:val="00D40C65"/>
    <w:rsid w:val="00D41057"/>
    <w:rsid w:val="00D41529"/>
    <w:rsid w:val="00D41709"/>
    <w:rsid w:val="00D41752"/>
    <w:rsid w:val="00D41A27"/>
    <w:rsid w:val="00D41AED"/>
    <w:rsid w:val="00D42021"/>
    <w:rsid w:val="00D424A4"/>
    <w:rsid w:val="00D42529"/>
    <w:rsid w:val="00D42726"/>
    <w:rsid w:val="00D42CB0"/>
    <w:rsid w:val="00D42F44"/>
    <w:rsid w:val="00D43526"/>
    <w:rsid w:val="00D435FC"/>
    <w:rsid w:val="00D443A1"/>
    <w:rsid w:val="00D460F1"/>
    <w:rsid w:val="00D4668B"/>
    <w:rsid w:val="00D46766"/>
    <w:rsid w:val="00D4686A"/>
    <w:rsid w:val="00D47324"/>
    <w:rsid w:val="00D4799F"/>
    <w:rsid w:val="00D47E93"/>
    <w:rsid w:val="00D506D2"/>
    <w:rsid w:val="00D5080F"/>
    <w:rsid w:val="00D50A27"/>
    <w:rsid w:val="00D51509"/>
    <w:rsid w:val="00D51816"/>
    <w:rsid w:val="00D53581"/>
    <w:rsid w:val="00D539C6"/>
    <w:rsid w:val="00D53A0A"/>
    <w:rsid w:val="00D53C2C"/>
    <w:rsid w:val="00D55AFF"/>
    <w:rsid w:val="00D55ED8"/>
    <w:rsid w:val="00D564C9"/>
    <w:rsid w:val="00D56B0E"/>
    <w:rsid w:val="00D56E66"/>
    <w:rsid w:val="00D57889"/>
    <w:rsid w:val="00D57FCB"/>
    <w:rsid w:val="00D60BBF"/>
    <w:rsid w:val="00D60DE0"/>
    <w:rsid w:val="00D6115C"/>
    <w:rsid w:val="00D61791"/>
    <w:rsid w:val="00D62C3A"/>
    <w:rsid w:val="00D63F2D"/>
    <w:rsid w:val="00D6408B"/>
    <w:rsid w:val="00D6413C"/>
    <w:rsid w:val="00D64211"/>
    <w:rsid w:val="00D647CD"/>
    <w:rsid w:val="00D64B70"/>
    <w:rsid w:val="00D64E79"/>
    <w:rsid w:val="00D657E5"/>
    <w:rsid w:val="00D657EE"/>
    <w:rsid w:val="00D66060"/>
    <w:rsid w:val="00D672E2"/>
    <w:rsid w:val="00D6758E"/>
    <w:rsid w:val="00D678AC"/>
    <w:rsid w:val="00D67963"/>
    <w:rsid w:val="00D67FD6"/>
    <w:rsid w:val="00D70888"/>
    <w:rsid w:val="00D71842"/>
    <w:rsid w:val="00D724CC"/>
    <w:rsid w:val="00D74169"/>
    <w:rsid w:val="00D74F44"/>
    <w:rsid w:val="00D7501C"/>
    <w:rsid w:val="00D75A28"/>
    <w:rsid w:val="00D75ADD"/>
    <w:rsid w:val="00D77026"/>
    <w:rsid w:val="00D776B9"/>
    <w:rsid w:val="00D77E10"/>
    <w:rsid w:val="00D80752"/>
    <w:rsid w:val="00D80F29"/>
    <w:rsid w:val="00D813C2"/>
    <w:rsid w:val="00D826A4"/>
    <w:rsid w:val="00D8314A"/>
    <w:rsid w:val="00D83302"/>
    <w:rsid w:val="00D833D3"/>
    <w:rsid w:val="00D83909"/>
    <w:rsid w:val="00D84209"/>
    <w:rsid w:val="00D846B4"/>
    <w:rsid w:val="00D8477C"/>
    <w:rsid w:val="00D848D3"/>
    <w:rsid w:val="00D850BD"/>
    <w:rsid w:val="00D85CF4"/>
    <w:rsid w:val="00D87A3E"/>
    <w:rsid w:val="00D87AAE"/>
    <w:rsid w:val="00D90E12"/>
    <w:rsid w:val="00D91BAC"/>
    <w:rsid w:val="00D9238D"/>
    <w:rsid w:val="00D923C6"/>
    <w:rsid w:val="00D92C3B"/>
    <w:rsid w:val="00D93A64"/>
    <w:rsid w:val="00D94458"/>
    <w:rsid w:val="00D94E46"/>
    <w:rsid w:val="00D9522B"/>
    <w:rsid w:val="00D956BB"/>
    <w:rsid w:val="00D95A0A"/>
    <w:rsid w:val="00D96107"/>
    <w:rsid w:val="00D9671D"/>
    <w:rsid w:val="00D970F4"/>
    <w:rsid w:val="00D974AD"/>
    <w:rsid w:val="00D97814"/>
    <w:rsid w:val="00D97D1E"/>
    <w:rsid w:val="00DA0387"/>
    <w:rsid w:val="00DA06EE"/>
    <w:rsid w:val="00DA0C3B"/>
    <w:rsid w:val="00DA1FE1"/>
    <w:rsid w:val="00DA2FD1"/>
    <w:rsid w:val="00DA336E"/>
    <w:rsid w:val="00DA3DAF"/>
    <w:rsid w:val="00DA476D"/>
    <w:rsid w:val="00DA4AB4"/>
    <w:rsid w:val="00DA4D0B"/>
    <w:rsid w:val="00DA6473"/>
    <w:rsid w:val="00DA64C5"/>
    <w:rsid w:val="00DA6BC3"/>
    <w:rsid w:val="00DA6C5F"/>
    <w:rsid w:val="00DA74F1"/>
    <w:rsid w:val="00DB0362"/>
    <w:rsid w:val="00DB0626"/>
    <w:rsid w:val="00DB06D6"/>
    <w:rsid w:val="00DB0771"/>
    <w:rsid w:val="00DB0DAA"/>
    <w:rsid w:val="00DB1743"/>
    <w:rsid w:val="00DB29D6"/>
    <w:rsid w:val="00DB34D8"/>
    <w:rsid w:val="00DB3F48"/>
    <w:rsid w:val="00DB459E"/>
    <w:rsid w:val="00DB4C70"/>
    <w:rsid w:val="00DB5036"/>
    <w:rsid w:val="00DB6462"/>
    <w:rsid w:val="00DB6F3E"/>
    <w:rsid w:val="00DB7221"/>
    <w:rsid w:val="00DB7441"/>
    <w:rsid w:val="00DB7EE6"/>
    <w:rsid w:val="00DC0F67"/>
    <w:rsid w:val="00DC1226"/>
    <w:rsid w:val="00DC1B9E"/>
    <w:rsid w:val="00DC1C97"/>
    <w:rsid w:val="00DC24CA"/>
    <w:rsid w:val="00DC2AA8"/>
    <w:rsid w:val="00DC3FAD"/>
    <w:rsid w:val="00DC4369"/>
    <w:rsid w:val="00DC49C0"/>
    <w:rsid w:val="00DC5718"/>
    <w:rsid w:val="00DC62B3"/>
    <w:rsid w:val="00DC669B"/>
    <w:rsid w:val="00DC77E1"/>
    <w:rsid w:val="00DC7C5D"/>
    <w:rsid w:val="00DC7C82"/>
    <w:rsid w:val="00DC7D17"/>
    <w:rsid w:val="00DC7F8A"/>
    <w:rsid w:val="00DD083E"/>
    <w:rsid w:val="00DD0AC2"/>
    <w:rsid w:val="00DD23E0"/>
    <w:rsid w:val="00DD2CF9"/>
    <w:rsid w:val="00DD2D64"/>
    <w:rsid w:val="00DD2FAD"/>
    <w:rsid w:val="00DD31C2"/>
    <w:rsid w:val="00DD3678"/>
    <w:rsid w:val="00DD3877"/>
    <w:rsid w:val="00DD428D"/>
    <w:rsid w:val="00DD42D0"/>
    <w:rsid w:val="00DD4589"/>
    <w:rsid w:val="00DD5CE8"/>
    <w:rsid w:val="00DD605A"/>
    <w:rsid w:val="00DD6CD8"/>
    <w:rsid w:val="00DD6E33"/>
    <w:rsid w:val="00DD7D19"/>
    <w:rsid w:val="00DE055B"/>
    <w:rsid w:val="00DE08B0"/>
    <w:rsid w:val="00DE120A"/>
    <w:rsid w:val="00DE1DEA"/>
    <w:rsid w:val="00DE215B"/>
    <w:rsid w:val="00DE227D"/>
    <w:rsid w:val="00DE2434"/>
    <w:rsid w:val="00DE32D8"/>
    <w:rsid w:val="00DE3525"/>
    <w:rsid w:val="00DE4D23"/>
    <w:rsid w:val="00DE50AD"/>
    <w:rsid w:val="00DE511B"/>
    <w:rsid w:val="00DE5234"/>
    <w:rsid w:val="00DE5A44"/>
    <w:rsid w:val="00DE5E82"/>
    <w:rsid w:val="00DE645E"/>
    <w:rsid w:val="00DE69A0"/>
    <w:rsid w:val="00DE71BB"/>
    <w:rsid w:val="00DE7814"/>
    <w:rsid w:val="00DE7CEB"/>
    <w:rsid w:val="00DF0203"/>
    <w:rsid w:val="00DF02B4"/>
    <w:rsid w:val="00DF0E4E"/>
    <w:rsid w:val="00DF1521"/>
    <w:rsid w:val="00DF18A9"/>
    <w:rsid w:val="00DF236B"/>
    <w:rsid w:val="00DF29BC"/>
    <w:rsid w:val="00DF29E8"/>
    <w:rsid w:val="00DF2A3D"/>
    <w:rsid w:val="00DF3333"/>
    <w:rsid w:val="00DF3F72"/>
    <w:rsid w:val="00DF4A41"/>
    <w:rsid w:val="00DF585C"/>
    <w:rsid w:val="00DF5C79"/>
    <w:rsid w:val="00DF6020"/>
    <w:rsid w:val="00DF66B7"/>
    <w:rsid w:val="00DF677F"/>
    <w:rsid w:val="00DF69BF"/>
    <w:rsid w:val="00DF6BBD"/>
    <w:rsid w:val="00DF6E8D"/>
    <w:rsid w:val="00DF76DC"/>
    <w:rsid w:val="00DF7903"/>
    <w:rsid w:val="00DF7A2B"/>
    <w:rsid w:val="00E011E9"/>
    <w:rsid w:val="00E014F9"/>
    <w:rsid w:val="00E016CC"/>
    <w:rsid w:val="00E0191B"/>
    <w:rsid w:val="00E022A6"/>
    <w:rsid w:val="00E02F33"/>
    <w:rsid w:val="00E043E0"/>
    <w:rsid w:val="00E047B4"/>
    <w:rsid w:val="00E05366"/>
    <w:rsid w:val="00E05375"/>
    <w:rsid w:val="00E05567"/>
    <w:rsid w:val="00E05E4B"/>
    <w:rsid w:val="00E05F9E"/>
    <w:rsid w:val="00E06756"/>
    <w:rsid w:val="00E06D3D"/>
    <w:rsid w:val="00E06EE4"/>
    <w:rsid w:val="00E079DD"/>
    <w:rsid w:val="00E07BA4"/>
    <w:rsid w:val="00E07DD0"/>
    <w:rsid w:val="00E1221D"/>
    <w:rsid w:val="00E12D17"/>
    <w:rsid w:val="00E12F72"/>
    <w:rsid w:val="00E130AC"/>
    <w:rsid w:val="00E134B5"/>
    <w:rsid w:val="00E13B52"/>
    <w:rsid w:val="00E14BE5"/>
    <w:rsid w:val="00E14EE8"/>
    <w:rsid w:val="00E1505F"/>
    <w:rsid w:val="00E15C29"/>
    <w:rsid w:val="00E15E62"/>
    <w:rsid w:val="00E15FE2"/>
    <w:rsid w:val="00E162A9"/>
    <w:rsid w:val="00E1677D"/>
    <w:rsid w:val="00E1690A"/>
    <w:rsid w:val="00E16BC4"/>
    <w:rsid w:val="00E16DAA"/>
    <w:rsid w:val="00E16E0B"/>
    <w:rsid w:val="00E170CF"/>
    <w:rsid w:val="00E1761D"/>
    <w:rsid w:val="00E2048E"/>
    <w:rsid w:val="00E20AF9"/>
    <w:rsid w:val="00E2113C"/>
    <w:rsid w:val="00E215EC"/>
    <w:rsid w:val="00E21A05"/>
    <w:rsid w:val="00E2204E"/>
    <w:rsid w:val="00E221C3"/>
    <w:rsid w:val="00E2229E"/>
    <w:rsid w:val="00E2249C"/>
    <w:rsid w:val="00E227D5"/>
    <w:rsid w:val="00E2284E"/>
    <w:rsid w:val="00E2425B"/>
    <w:rsid w:val="00E244E7"/>
    <w:rsid w:val="00E24553"/>
    <w:rsid w:val="00E246FD"/>
    <w:rsid w:val="00E247C3"/>
    <w:rsid w:val="00E24A92"/>
    <w:rsid w:val="00E24E86"/>
    <w:rsid w:val="00E24FB5"/>
    <w:rsid w:val="00E25353"/>
    <w:rsid w:val="00E25527"/>
    <w:rsid w:val="00E259FD"/>
    <w:rsid w:val="00E26182"/>
    <w:rsid w:val="00E2664E"/>
    <w:rsid w:val="00E309A9"/>
    <w:rsid w:val="00E30BB7"/>
    <w:rsid w:val="00E31644"/>
    <w:rsid w:val="00E31CC1"/>
    <w:rsid w:val="00E31DB1"/>
    <w:rsid w:val="00E32700"/>
    <w:rsid w:val="00E32DEE"/>
    <w:rsid w:val="00E32FCE"/>
    <w:rsid w:val="00E335BC"/>
    <w:rsid w:val="00E33B76"/>
    <w:rsid w:val="00E34322"/>
    <w:rsid w:val="00E35B31"/>
    <w:rsid w:val="00E35EB7"/>
    <w:rsid w:val="00E36479"/>
    <w:rsid w:val="00E379A6"/>
    <w:rsid w:val="00E40208"/>
    <w:rsid w:val="00E40465"/>
    <w:rsid w:val="00E41ED1"/>
    <w:rsid w:val="00E42170"/>
    <w:rsid w:val="00E42263"/>
    <w:rsid w:val="00E42A35"/>
    <w:rsid w:val="00E42FF0"/>
    <w:rsid w:val="00E43033"/>
    <w:rsid w:val="00E435BE"/>
    <w:rsid w:val="00E43875"/>
    <w:rsid w:val="00E43FFB"/>
    <w:rsid w:val="00E44083"/>
    <w:rsid w:val="00E441C6"/>
    <w:rsid w:val="00E44CF4"/>
    <w:rsid w:val="00E458F0"/>
    <w:rsid w:val="00E4614D"/>
    <w:rsid w:val="00E46DB6"/>
    <w:rsid w:val="00E47027"/>
    <w:rsid w:val="00E47FA0"/>
    <w:rsid w:val="00E50C72"/>
    <w:rsid w:val="00E5109B"/>
    <w:rsid w:val="00E5171B"/>
    <w:rsid w:val="00E51BF1"/>
    <w:rsid w:val="00E536D9"/>
    <w:rsid w:val="00E53ABA"/>
    <w:rsid w:val="00E53E18"/>
    <w:rsid w:val="00E547CF"/>
    <w:rsid w:val="00E54C62"/>
    <w:rsid w:val="00E55026"/>
    <w:rsid w:val="00E55269"/>
    <w:rsid w:val="00E5566D"/>
    <w:rsid w:val="00E56272"/>
    <w:rsid w:val="00E56935"/>
    <w:rsid w:val="00E56B36"/>
    <w:rsid w:val="00E56E63"/>
    <w:rsid w:val="00E6036E"/>
    <w:rsid w:val="00E60EEC"/>
    <w:rsid w:val="00E60FBB"/>
    <w:rsid w:val="00E61403"/>
    <w:rsid w:val="00E619DC"/>
    <w:rsid w:val="00E63B45"/>
    <w:rsid w:val="00E641A3"/>
    <w:rsid w:val="00E6426A"/>
    <w:rsid w:val="00E6496B"/>
    <w:rsid w:val="00E649D6"/>
    <w:rsid w:val="00E64F34"/>
    <w:rsid w:val="00E655E8"/>
    <w:rsid w:val="00E66607"/>
    <w:rsid w:val="00E6706A"/>
    <w:rsid w:val="00E676B4"/>
    <w:rsid w:val="00E67D7B"/>
    <w:rsid w:val="00E70057"/>
    <w:rsid w:val="00E70453"/>
    <w:rsid w:val="00E71879"/>
    <w:rsid w:val="00E72B75"/>
    <w:rsid w:val="00E7308A"/>
    <w:rsid w:val="00E7311A"/>
    <w:rsid w:val="00E73974"/>
    <w:rsid w:val="00E747F0"/>
    <w:rsid w:val="00E7513D"/>
    <w:rsid w:val="00E777A3"/>
    <w:rsid w:val="00E77808"/>
    <w:rsid w:val="00E77DDF"/>
    <w:rsid w:val="00E811F0"/>
    <w:rsid w:val="00E8148F"/>
    <w:rsid w:val="00E82D4B"/>
    <w:rsid w:val="00E82FF8"/>
    <w:rsid w:val="00E83B9F"/>
    <w:rsid w:val="00E8489A"/>
    <w:rsid w:val="00E84B2E"/>
    <w:rsid w:val="00E84C9A"/>
    <w:rsid w:val="00E85808"/>
    <w:rsid w:val="00E8600A"/>
    <w:rsid w:val="00E870D7"/>
    <w:rsid w:val="00E87D1A"/>
    <w:rsid w:val="00E87E72"/>
    <w:rsid w:val="00E87FA3"/>
    <w:rsid w:val="00E90B11"/>
    <w:rsid w:val="00E919C2"/>
    <w:rsid w:val="00E9248D"/>
    <w:rsid w:val="00E93106"/>
    <w:rsid w:val="00E93530"/>
    <w:rsid w:val="00E9367A"/>
    <w:rsid w:val="00E937D2"/>
    <w:rsid w:val="00E93820"/>
    <w:rsid w:val="00E94825"/>
    <w:rsid w:val="00E94E3F"/>
    <w:rsid w:val="00E95637"/>
    <w:rsid w:val="00E95A9E"/>
    <w:rsid w:val="00E9630E"/>
    <w:rsid w:val="00E96541"/>
    <w:rsid w:val="00E966B7"/>
    <w:rsid w:val="00E969B0"/>
    <w:rsid w:val="00E97249"/>
    <w:rsid w:val="00E9735C"/>
    <w:rsid w:val="00E9742A"/>
    <w:rsid w:val="00E97641"/>
    <w:rsid w:val="00E9769C"/>
    <w:rsid w:val="00EA02CB"/>
    <w:rsid w:val="00EA0529"/>
    <w:rsid w:val="00EA0F16"/>
    <w:rsid w:val="00EA2940"/>
    <w:rsid w:val="00EA2BDC"/>
    <w:rsid w:val="00EA4166"/>
    <w:rsid w:val="00EA4AED"/>
    <w:rsid w:val="00EA4E36"/>
    <w:rsid w:val="00EA62DA"/>
    <w:rsid w:val="00EA71E7"/>
    <w:rsid w:val="00EA7475"/>
    <w:rsid w:val="00EA7647"/>
    <w:rsid w:val="00EB1612"/>
    <w:rsid w:val="00EB1CDC"/>
    <w:rsid w:val="00EB36C4"/>
    <w:rsid w:val="00EB4B0E"/>
    <w:rsid w:val="00EB4C40"/>
    <w:rsid w:val="00EB4D4A"/>
    <w:rsid w:val="00EB523E"/>
    <w:rsid w:val="00EB57FC"/>
    <w:rsid w:val="00EB5AB8"/>
    <w:rsid w:val="00EB60BC"/>
    <w:rsid w:val="00EB65B8"/>
    <w:rsid w:val="00EB711C"/>
    <w:rsid w:val="00EB7163"/>
    <w:rsid w:val="00EB7251"/>
    <w:rsid w:val="00EB7C31"/>
    <w:rsid w:val="00EC0E88"/>
    <w:rsid w:val="00EC12F3"/>
    <w:rsid w:val="00EC1DC7"/>
    <w:rsid w:val="00EC25EF"/>
    <w:rsid w:val="00EC2A77"/>
    <w:rsid w:val="00EC362C"/>
    <w:rsid w:val="00EC3D23"/>
    <w:rsid w:val="00EC420D"/>
    <w:rsid w:val="00EC4379"/>
    <w:rsid w:val="00EC45A6"/>
    <w:rsid w:val="00EC535D"/>
    <w:rsid w:val="00EC5AD1"/>
    <w:rsid w:val="00EC5B89"/>
    <w:rsid w:val="00EC6937"/>
    <w:rsid w:val="00EC7359"/>
    <w:rsid w:val="00EC771D"/>
    <w:rsid w:val="00EC7AD6"/>
    <w:rsid w:val="00ED0031"/>
    <w:rsid w:val="00ED0234"/>
    <w:rsid w:val="00ED0DAB"/>
    <w:rsid w:val="00ED13EA"/>
    <w:rsid w:val="00ED19B3"/>
    <w:rsid w:val="00ED1ABC"/>
    <w:rsid w:val="00ED20B2"/>
    <w:rsid w:val="00ED23C3"/>
    <w:rsid w:val="00ED264D"/>
    <w:rsid w:val="00ED30D1"/>
    <w:rsid w:val="00ED397C"/>
    <w:rsid w:val="00ED42A5"/>
    <w:rsid w:val="00ED5782"/>
    <w:rsid w:val="00ED58EE"/>
    <w:rsid w:val="00ED68E2"/>
    <w:rsid w:val="00ED6C62"/>
    <w:rsid w:val="00ED6DD2"/>
    <w:rsid w:val="00ED710C"/>
    <w:rsid w:val="00ED7390"/>
    <w:rsid w:val="00ED74EF"/>
    <w:rsid w:val="00EE08B4"/>
    <w:rsid w:val="00EE09ED"/>
    <w:rsid w:val="00EE135F"/>
    <w:rsid w:val="00EE1C8F"/>
    <w:rsid w:val="00EE2624"/>
    <w:rsid w:val="00EE397D"/>
    <w:rsid w:val="00EE3AF4"/>
    <w:rsid w:val="00EE559E"/>
    <w:rsid w:val="00EE5F6C"/>
    <w:rsid w:val="00EE600E"/>
    <w:rsid w:val="00EE671E"/>
    <w:rsid w:val="00EE6D49"/>
    <w:rsid w:val="00EE71FE"/>
    <w:rsid w:val="00EE743D"/>
    <w:rsid w:val="00EE7566"/>
    <w:rsid w:val="00EE79DA"/>
    <w:rsid w:val="00EE7ED7"/>
    <w:rsid w:val="00EF03F9"/>
    <w:rsid w:val="00EF062E"/>
    <w:rsid w:val="00EF0703"/>
    <w:rsid w:val="00EF2404"/>
    <w:rsid w:val="00EF2836"/>
    <w:rsid w:val="00EF28A0"/>
    <w:rsid w:val="00EF322F"/>
    <w:rsid w:val="00EF350B"/>
    <w:rsid w:val="00EF4335"/>
    <w:rsid w:val="00EF465E"/>
    <w:rsid w:val="00EF46E4"/>
    <w:rsid w:val="00EF4A65"/>
    <w:rsid w:val="00EF5280"/>
    <w:rsid w:val="00EF64AE"/>
    <w:rsid w:val="00EF6891"/>
    <w:rsid w:val="00EF6B6B"/>
    <w:rsid w:val="00EF7C85"/>
    <w:rsid w:val="00F003D3"/>
    <w:rsid w:val="00F00CD1"/>
    <w:rsid w:val="00F01066"/>
    <w:rsid w:val="00F01B90"/>
    <w:rsid w:val="00F022A3"/>
    <w:rsid w:val="00F022F5"/>
    <w:rsid w:val="00F028A0"/>
    <w:rsid w:val="00F02FAA"/>
    <w:rsid w:val="00F032B6"/>
    <w:rsid w:val="00F03FA3"/>
    <w:rsid w:val="00F04051"/>
    <w:rsid w:val="00F0418D"/>
    <w:rsid w:val="00F044EB"/>
    <w:rsid w:val="00F04C85"/>
    <w:rsid w:val="00F0589F"/>
    <w:rsid w:val="00F05C14"/>
    <w:rsid w:val="00F06805"/>
    <w:rsid w:val="00F072C5"/>
    <w:rsid w:val="00F072C6"/>
    <w:rsid w:val="00F101C1"/>
    <w:rsid w:val="00F104A2"/>
    <w:rsid w:val="00F10AD1"/>
    <w:rsid w:val="00F10F8C"/>
    <w:rsid w:val="00F110C2"/>
    <w:rsid w:val="00F11B81"/>
    <w:rsid w:val="00F12826"/>
    <w:rsid w:val="00F12F3D"/>
    <w:rsid w:val="00F13256"/>
    <w:rsid w:val="00F1361F"/>
    <w:rsid w:val="00F13C9B"/>
    <w:rsid w:val="00F1417D"/>
    <w:rsid w:val="00F1495C"/>
    <w:rsid w:val="00F14D54"/>
    <w:rsid w:val="00F15A56"/>
    <w:rsid w:val="00F15FA6"/>
    <w:rsid w:val="00F16054"/>
    <w:rsid w:val="00F165F5"/>
    <w:rsid w:val="00F16634"/>
    <w:rsid w:val="00F16BE4"/>
    <w:rsid w:val="00F1751E"/>
    <w:rsid w:val="00F17CD6"/>
    <w:rsid w:val="00F21C0D"/>
    <w:rsid w:val="00F227BA"/>
    <w:rsid w:val="00F23060"/>
    <w:rsid w:val="00F23161"/>
    <w:rsid w:val="00F231C5"/>
    <w:rsid w:val="00F23545"/>
    <w:rsid w:val="00F239D6"/>
    <w:rsid w:val="00F2451F"/>
    <w:rsid w:val="00F24B48"/>
    <w:rsid w:val="00F255D5"/>
    <w:rsid w:val="00F25EDA"/>
    <w:rsid w:val="00F26479"/>
    <w:rsid w:val="00F26ACC"/>
    <w:rsid w:val="00F26BA1"/>
    <w:rsid w:val="00F26C40"/>
    <w:rsid w:val="00F26DD1"/>
    <w:rsid w:val="00F26E29"/>
    <w:rsid w:val="00F274F5"/>
    <w:rsid w:val="00F276C2"/>
    <w:rsid w:val="00F27B0D"/>
    <w:rsid w:val="00F27E1B"/>
    <w:rsid w:val="00F30BD5"/>
    <w:rsid w:val="00F312D6"/>
    <w:rsid w:val="00F316E2"/>
    <w:rsid w:val="00F3178B"/>
    <w:rsid w:val="00F31EA5"/>
    <w:rsid w:val="00F32580"/>
    <w:rsid w:val="00F3295C"/>
    <w:rsid w:val="00F3297F"/>
    <w:rsid w:val="00F32D7B"/>
    <w:rsid w:val="00F34AF5"/>
    <w:rsid w:val="00F352C5"/>
    <w:rsid w:val="00F358B5"/>
    <w:rsid w:val="00F35D71"/>
    <w:rsid w:val="00F36FEF"/>
    <w:rsid w:val="00F37083"/>
    <w:rsid w:val="00F40616"/>
    <w:rsid w:val="00F40708"/>
    <w:rsid w:val="00F4075A"/>
    <w:rsid w:val="00F41806"/>
    <w:rsid w:val="00F41B88"/>
    <w:rsid w:val="00F433CA"/>
    <w:rsid w:val="00F43CBB"/>
    <w:rsid w:val="00F43E5E"/>
    <w:rsid w:val="00F44FC3"/>
    <w:rsid w:val="00F45644"/>
    <w:rsid w:val="00F45740"/>
    <w:rsid w:val="00F46646"/>
    <w:rsid w:val="00F472C9"/>
    <w:rsid w:val="00F47785"/>
    <w:rsid w:val="00F47FA6"/>
    <w:rsid w:val="00F50440"/>
    <w:rsid w:val="00F508A6"/>
    <w:rsid w:val="00F5097E"/>
    <w:rsid w:val="00F517E6"/>
    <w:rsid w:val="00F51C0F"/>
    <w:rsid w:val="00F51EA6"/>
    <w:rsid w:val="00F53666"/>
    <w:rsid w:val="00F53717"/>
    <w:rsid w:val="00F54294"/>
    <w:rsid w:val="00F54A4C"/>
    <w:rsid w:val="00F54DA9"/>
    <w:rsid w:val="00F5565D"/>
    <w:rsid w:val="00F5585E"/>
    <w:rsid w:val="00F55C94"/>
    <w:rsid w:val="00F561BC"/>
    <w:rsid w:val="00F5660B"/>
    <w:rsid w:val="00F57553"/>
    <w:rsid w:val="00F612F9"/>
    <w:rsid w:val="00F614F6"/>
    <w:rsid w:val="00F6170C"/>
    <w:rsid w:val="00F618F5"/>
    <w:rsid w:val="00F61DD0"/>
    <w:rsid w:val="00F625EB"/>
    <w:rsid w:val="00F62ED8"/>
    <w:rsid w:val="00F632D3"/>
    <w:rsid w:val="00F6398D"/>
    <w:rsid w:val="00F63DE7"/>
    <w:rsid w:val="00F63EFB"/>
    <w:rsid w:val="00F648B5"/>
    <w:rsid w:val="00F64BA6"/>
    <w:rsid w:val="00F65100"/>
    <w:rsid w:val="00F65114"/>
    <w:rsid w:val="00F654AE"/>
    <w:rsid w:val="00F65A73"/>
    <w:rsid w:val="00F66633"/>
    <w:rsid w:val="00F66E0D"/>
    <w:rsid w:val="00F671BD"/>
    <w:rsid w:val="00F7027C"/>
    <w:rsid w:val="00F70338"/>
    <w:rsid w:val="00F70C91"/>
    <w:rsid w:val="00F715D2"/>
    <w:rsid w:val="00F717FE"/>
    <w:rsid w:val="00F7198A"/>
    <w:rsid w:val="00F71DC2"/>
    <w:rsid w:val="00F71EF6"/>
    <w:rsid w:val="00F73323"/>
    <w:rsid w:val="00F73699"/>
    <w:rsid w:val="00F73BEF"/>
    <w:rsid w:val="00F7425E"/>
    <w:rsid w:val="00F74EBF"/>
    <w:rsid w:val="00F751E7"/>
    <w:rsid w:val="00F754F7"/>
    <w:rsid w:val="00F75840"/>
    <w:rsid w:val="00F75953"/>
    <w:rsid w:val="00F75A12"/>
    <w:rsid w:val="00F76826"/>
    <w:rsid w:val="00F76A5A"/>
    <w:rsid w:val="00F77A71"/>
    <w:rsid w:val="00F77ADD"/>
    <w:rsid w:val="00F800BA"/>
    <w:rsid w:val="00F80135"/>
    <w:rsid w:val="00F80416"/>
    <w:rsid w:val="00F807B0"/>
    <w:rsid w:val="00F8201A"/>
    <w:rsid w:val="00F8202A"/>
    <w:rsid w:val="00F82C19"/>
    <w:rsid w:val="00F8457A"/>
    <w:rsid w:val="00F84EC4"/>
    <w:rsid w:val="00F8583E"/>
    <w:rsid w:val="00F861A2"/>
    <w:rsid w:val="00F8690F"/>
    <w:rsid w:val="00F86F47"/>
    <w:rsid w:val="00F878B8"/>
    <w:rsid w:val="00F878FD"/>
    <w:rsid w:val="00F87C01"/>
    <w:rsid w:val="00F900CE"/>
    <w:rsid w:val="00F90E4E"/>
    <w:rsid w:val="00F916D5"/>
    <w:rsid w:val="00F92DDC"/>
    <w:rsid w:val="00F93294"/>
    <w:rsid w:val="00F935AC"/>
    <w:rsid w:val="00F93C69"/>
    <w:rsid w:val="00F943E7"/>
    <w:rsid w:val="00F94832"/>
    <w:rsid w:val="00F94F42"/>
    <w:rsid w:val="00F956BB"/>
    <w:rsid w:val="00F963EA"/>
    <w:rsid w:val="00F9678C"/>
    <w:rsid w:val="00F970F5"/>
    <w:rsid w:val="00F97AAC"/>
    <w:rsid w:val="00FA0375"/>
    <w:rsid w:val="00FA0652"/>
    <w:rsid w:val="00FA1368"/>
    <w:rsid w:val="00FA1F38"/>
    <w:rsid w:val="00FA1FE3"/>
    <w:rsid w:val="00FA2549"/>
    <w:rsid w:val="00FA2FE4"/>
    <w:rsid w:val="00FA40A1"/>
    <w:rsid w:val="00FA4FC0"/>
    <w:rsid w:val="00FA51B1"/>
    <w:rsid w:val="00FA57FF"/>
    <w:rsid w:val="00FA5F3C"/>
    <w:rsid w:val="00FA65EC"/>
    <w:rsid w:val="00FA6653"/>
    <w:rsid w:val="00FA6C03"/>
    <w:rsid w:val="00FA7062"/>
    <w:rsid w:val="00FA7F45"/>
    <w:rsid w:val="00FB1315"/>
    <w:rsid w:val="00FB14B5"/>
    <w:rsid w:val="00FB23F5"/>
    <w:rsid w:val="00FB30F4"/>
    <w:rsid w:val="00FB34EC"/>
    <w:rsid w:val="00FB46D4"/>
    <w:rsid w:val="00FB4A1D"/>
    <w:rsid w:val="00FB529D"/>
    <w:rsid w:val="00FB5831"/>
    <w:rsid w:val="00FB5A18"/>
    <w:rsid w:val="00FB5C99"/>
    <w:rsid w:val="00FB61C9"/>
    <w:rsid w:val="00FB64DB"/>
    <w:rsid w:val="00FB7F99"/>
    <w:rsid w:val="00FC005A"/>
    <w:rsid w:val="00FC040E"/>
    <w:rsid w:val="00FC044F"/>
    <w:rsid w:val="00FC04B1"/>
    <w:rsid w:val="00FC0A2B"/>
    <w:rsid w:val="00FC0AB4"/>
    <w:rsid w:val="00FC162C"/>
    <w:rsid w:val="00FC2B27"/>
    <w:rsid w:val="00FC3545"/>
    <w:rsid w:val="00FC36B3"/>
    <w:rsid w:val="00FC3A65"/>
    <w:rsid w:val="00FC412F"/>
    <w:rsid w:val="00FC45D8"/>
    <w:rsid w:val="00FC4665"/>
    <w:rsid w:val="00FC554B"/>
    <w:rsid w:val="00FC609C"/>
    <w:rsid w:val="00FC6529"/>
    <w:rsid w:val="00FC6B94"/>
    <w:rsid w:val="00FC6C9B"/>
    <w:rsid w:val="00FC7B2F"/>
    <w:rsid w:val="00FC7D02"/>
    <w:rsid w:val="00FC7EE2"/>
    <w:rsid w:val="00FD0036"/>
    <w:rsid w:val="00FD086E"/>
    <w:rsid w:val="00FD0BF8"/>
    <w:rsid w:val="00FD1F37"/>
    <w:rsid w:val="00FD21D9"/>
    <w:rsid w:val="00FD2254"/>
    <w:rsid w:val="00FD4AA9"/>
    <w:rsid w:val="00FD4E81"/>
    <w:rsid w:val="00FD51F5"/>
    <w:rsid w:val="00FD5267"/>
    <w:rsid w:val="00FD5D6A"/>
    <w:rsid w:val="00FD607B"/>
    <w:rsid w:val="00FD6507"/>
    <w:rsid w:val="00FD6995"/>
    <w:rsid w:val="00FD6E06"/>
    <w:rsid w:val="00FD6E42"/>
    <w:rsid w:val="00FD709A"/>
    <w:rsid w:val="00FD7304"/>
    <w:rsid w:val="00FE00CA"/>
    <w:rsid w:val="00FE0541"/>
    <w:rsid w:val="00FE0977"/>
    <w:rsid w:val="00FE17BC"/>
    <w:rsid w:val="00FE1E67"/>
    <w:rsid w:val="00FE1EB3"/>
    <w:rsid w:val="00FE36E6"/>
    <w:rsid w:val="00FE3D75"/>
    <w:rsid w:val="00FE48BF"/>
    <w:rsid w:val="00FE56F6"/>
    <w:rsid w:val="00FE5BA8"/>
    <w:rsid w:val="00FE5C35"/>
    <w:rsid w:val="00FE6248"/>
    <w:rsid w:val="00FE6890"/>
    <w:rsid w:val="00FE77E7"/>
    <w:rsid w:val="00FE7CB4"/>
    <w:rsid w:val="00FE7E7C"/>
    <w:rsid w:val="00FE7F58"/>
    <w:rsid w:val="00FE7FEB"/>
    <w:rsid w:val="00FF0176"/>
    <w:rsid w:val="00FF09F8"/>
    <w:rsid w:val="00FF16DB"/>
    <w:rsid w:val="00FF1B90"/>
    <w:rsid w:val="00FF1CA7"/>
    <w:rsid w:val="00FF2E34"/>
    <w:rsid w:val="00FF3718"/>
    <w:rsid w:val="00FF3E8E"/>
    <w:rsid w:val="00FF3F1A"/>
    <w:rsid w:val="00FF4DC5"/>
    <w:rsid w:val="00FF58C7"/>
    <w:rsid w:val="00FF5DE7"/>
    <w:rsid w:val="00FF6758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chartTrackingRefBased/>
  <w15:docId w15:val="{C3F99473-A120-4697-A6D7-91A1B507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81D"/>
    <w:pPr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86467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86467"/>
    <w:pPr>
      <w:keepNext/>
      <w:ind w:right="144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right="1440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rsid w:val="00186467"/>
    <w:pPr>
      <w:keepNext/>
      <w:ind w:firstLine="720"/>
      <w:outlineLvl w:val="3"/>
    </w:p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tabs>
        <w:tab w:val="left" w:pos="990"/>
        <w:tab w:val="num" w:pos="1440"/>
      </w:tabs>
      <w:ind w:left="1440" w:hanging="1440"/>
      <w:jc w:val="center"/>
      <w:outlineLvl w:val="5"/>
    </w:pPr>
    <w:rPr>
      <w:sz w:val="40"/>
      <w:lang w:val="en-US"/>
    </w:rPr>
  </w:style>
  <w:style w:type="paragraph" w:styleId="Heading7">
    <w:name w:val="heading 7"/>
    <w:basedOn w:val="Normal"/>
    <w:next w:val="Normal"/>
    <w:qFormat/>
    <w:pPr>
      <w:tabs>
        <w:tab w:val="num" w:pos="1440"/>
      </w:tabs>
      <w:spacing w:before="240" w:after="60"/>
      <w:ind w:left="1440" w:hanging="1440"/>
      <w:jc w:val="left"/>
      <w:outlineLvl w:val="6"/>
    </w:pPr>
    <w:rPr>
      <w:rFonts w:ascii="Arial" w:hAnsi="Arial"/>
      <w:sz w:val="20"/>
      <w:lang w:val="en-US"/>
    </w:rPr>
  </w:style>
  <w:style w:type="paragraph" w:styleId="Heading8">
    <w:name w:val="heading 8"/>
    <w:basedOn w:val="Normal"/>
    <w:next w:val="Normal"/>
    <w:qFormat/>
    <w:pPr>
      <w:tabs>
        <w:tab w:val="num" w:pos="1800"/>
      </w:tabs>
      <w:spacing w:before="240" w:after="60"/>
      <w:ind w:left="1800" w:hanging="1800"/>
      <w:jc w:val="left"/>
      <w:outlineLvl w:val="7"/>
    </w:pPr>
    <w:rPr>
      <w:rFonts w:ascii="Arial" w:hAnsi="Arial"/>
      <w:i/>
      <w:sz w:val="20"/>
      <w:lang w:val="en-US"/>
    </w:rPr>
  </w:style>
  <w:style w:type="paragraph" w:styleId="Heading9">
    <w:name w:val="heading 9"/>
    <w:basedOn w:val="Normal"/>
    <w:next w:val="Normal"/>
    <w:qFormat/>
    <w:pPr>
      <w:tabs>
        <w:tab w:val="num" w:pos="2160"/>
      </w:tabs>
      <w:spacing w:before="240" w:after="60"/>
      <w:ind w:left="2160" w:hanging="2160"/>
      <w:jc w:val="left"/>
      <w:outlineLvl w:val="8"/>
    </w:pPr>
    <w:rPr>
      <w:rFonts w:ascii="Arial" w:hAnsi="Arial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right="1440"/>
    </w:pPr>
  </w:style>
  <w:style w:type="paragraph" w:styleId="BlockText">
    <w:name w:val="Block Text"/>
    <w:basedOn w:val="Normal"/>
    <w:semiHidden/>
    <w:pPr>
      <w:ind w:left="720" w:right="1440" w:hanging="720"/>
    </w:pPr>
  </w:style>
  <w:style w:type="paragraph" w:styleId="DocumentMap">
    <w:name w:val="Document Map"/>
    <w:basedOn w:val="Normal"/>
    <w:semiHidden/>
    <w:pPr>
      <w:shd w:val="clear" w:color="auto" w:fill="000080"/>
      <w:jc w:val="left"/>
    </w:pPr>
    <w:rPr>
      <w:rFonts w:ascii="Tahoma" w:hAnsi="Tahoma"/>
      <w:sz w:val="20"/>
      <w:lang w:val="en-US"/>
    </w:rPr>
  </w:style>
  <w:style w:type="paragraph" w:customStyle="1" w:styleId="chapter">
    <w:name w:val="chapter"/>
    <w:basedOn w:val="Heading1"/>
    <w:next w:val="chaptername"/>
    <w:rsid w:val="00C73BF4"/>
    <w:pPr>
      <w:pageBreakBefore/>
      <w:suppressAutoHyphens/>
      <w:spacing w:before="1701" w:after="567"/>
    </w:pPr>
    <w:rPr>
      <w:b/>
      <w:sz w:val="1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ptername">
    <w:name w:val="chapter name"/>
    <w:basedOn w:val="Normal"/>
    <w:next w:val="Normal"/>
    <w:autoRedefine/>
    <w:rsid w:val="00C73BF4"/>
    <w:pPr>
      <w:spacing w:after="851"/>
      <w:jc w:val="left"/>
      <w:outlineLvl w:val="1"/>
    </w:pPr>
    <w:rPr>
      <w:b/>
      <w:sz w:val="44"/>
      <w:lang w:val="en-US"/>
    </w:rPr>
  </w:style>
  <w:style w:type="paragraph" w:customStyle="1" w:styleId="section">
    <w:name w:val="section"/>
    <w:basedOn w:val="Normal"/>
    <w:next w:val="Normal"/>
    <w:autoRedefine/>
    <w:rsid w:val="00726DA7"/>
    <w:pPr>
      <w:numPr>
        <w:ilvl w:val="1"/>
        <w:numId w:val="14"/>
      </w:numPr>
      <w:suppressAutoHyphens/>
      <w:spacing w:before="454" w:after="170"/>
      <w:jc w:val="left"/>
      <w:outlineLvl w:val="2"/>
    </w:pPr>
    <w:rPr>
      <w:b/>
      <w:sz w:val="32"/>
      <w:lang w:val="en-US"/>
    </w:rPr>
  </w:style>
  <w:style w:type="paragraph" w:customStyle="1" w:styleId="equation">
    <w:name w:val="equation"/>
    <w:basedOn w:val="Normal"/>
    <w:next w:val="Normal"/>
    <w:autoRedefine/>
    <w:rsid w:val="00E16DAA"/>
    <w:pPr>
      <w:tabs>
        <w:tab w:val="right" w:pos="9072"/>
      </w:tabs>
      <w:suppressAutoHyphens/>
      <w:spacing w:before="160" w:after="160"/>
      <w:ind w:left="567"/>
      <w:jc w:val="left"/>
    </w:pPr>
    <w:rPr>
      <w:noProof/>
    </w:rPr>
  </w:style>
  <w:style w:type="paragraph" w:customStyle="1" w:styleId="Caption1">
    <w:name w:val="Caption1"/>
    <w:basedOn w:val="Normal"/>
    <w:next w:val="Normal"/>
    <w:link w:val="captionChar"/>
    <w:autoRedefine/>
    <w:rsid w:val="00C77DD9"/>
    <w:pPr>
      <w:tabs>
        <w:tab w:val="left" w:pos="284"/>
        <w:tab w:val="left" w:pos="1276"/>
        <w:tab w:val="left" w:pos="2694"/>
        <w:tab w:val="left" w:pos="7230"/>
        <w:tab w:val="left" w:pos="8222"/>
      </w:tabs>
      <w:spacing w:before="240" w:after="240"/>
      <w:jc w:val="center"/>
    </w:pPr>
    <w:rPr>
      <w:snapToGrid w:val="0"/>
      <w:color w:val="000000"/>
      <w:sz w:val="22"/>
    </w:rPr>
  </w:style>
  <w:style w:type="paragraph" w:customStyle="1" w:styleId="subsection">
    <w:name w:val="subsection"/>
    <w:basedOn w:val="Normal"/>
    <w:next w:val="Normal"/>
    <w:autoRedefine/>
    <w:rsid w:val="009861FB"/>
    <w:pPr>
      <w:spacing w:before="240" w:after="170"/>
      <w:outlineLvl w:val="3"/>
    </w:pPr>
    <w:rPr>
      <w:b/>
    </w:rPr>
  </w:style>
  <w:style w:type="paragraph" w:customStyle="1" w:styleId="reference">
    <w:name w:val="reference"/>
    <w:basedOn w:val="BlockText"/>
    <w:pPr>
      <w:numPr>
        <w:numId w:val="1"/>
      </w:numPr>
      <w:spacing w:before="120"/>
      <w:ind w:right="0"/>
    </w:pPr>
  </w:style>
  <w:style w:type="paragraph" w:styleId="BodyTextIndent">
    <w:name w:val="Body Text Indent"/>
    <w:basedOn w:val="Normal"/>
    <w:semiHidden/>
    <w:pPr>
      <w:ind w:firstLine="720"/>
    </w:pPr>
  </w:style>
  <w:style w:type="paragraph" w:styleId="BodyTextIndent2">
    <w:name w:val="Body Text Indent 2"/>
    <w:basedOn w:val="Normal"/>
    <w:semiHidden/>
    <w:pPr>
      <w:ind w:firstLine="567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pPr>
      <w:jc w:val="left"/>
    </w:pPr>
    <w:rPr>
      <w:sz w:val="20"/>
      <w:lang w:val="en-AU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jc w:val="left"/>
    </w:pPr>
    <w:rPr>
      <w:sz w:val="20"/>
    </w:rPr>
  </w:style>
  <w:style w:type="paragraph" w:styleId="Header">
    <w:name w:val="header"/>
    <w:basedOn w:val="Normal"/>
    <w:semiHidden/>
    <w:pPr>
      <w:tabs>
        <w:tab w:val="center" w:pos="4819"/>
        <w:tab w:val="right" w:pos="9071"/>
      </w:tabs>
    </w:pPr>
    <w:rPr>
      <w:rFonts w:ascii="Arial" w:hAnsi="Arial"/>
      <w:sz w:val="22"/>
    </w:rPr>
  </w:style>
  <w:style w:type="paragraph" w:styleId="Closing">
    <w:name w:val="Closing"/>
    <w:basedOn w:val="Normal"/>
    <w:semiHidden/>
    <w:pPr>
      <w:ind w:left="4252"/>
    </w:pPr>
  </w:style>
  <w:style w:type="paragraph" w:customStyle="1" w:styleId="figure">
    <w:name w:val="figure"/>
    <w:basedOn w:val="Normal"/>
    <w:next w:val="Caption1"/>
    <w:pPr>
      <w:spacing w:before="240"/>
      <w:jc w:val="center"/>
    </w:pPr>
    <w:rPr>
      <w:noProof/>
    </w:rPr>
  </w:style>
  <w:style w:type="paragraph" w:styleId="BodyTextIndent3">
    <w:name w:val="Body Text Indent 3"/>
    <w:basedOn w:val="Normal"/>
    <w:semiHidden/>
    <w:pPr>
      <w:ind w:firstLine="680"/>
    </w:pPr>
  </w:style>
  <w:style w:type="paragraph" w:customStyle="1" w:styleId="appendix">
    <w:name w:val="appendix"/>
    <w:basedOn w:val="chapter"/>
    <w:next w:val="chaptername"/>
    <w:rsid w:val="00C73BF4"/>
    <w:pPr>
      <w:numPr>
        <w:numId w:val="13"/>
      </w:numPr>
      <w:ind w:left="431" w:hanging="431"/>
    </w:pPr>
    <w:rPr>
      <w:sz w:val="72"/>
    </w:rPr>
  </w:style>
  <w:style w:type="paragraph" w:styleId="PlainText">
    <w:name w:val="Plain Text"/>
    <w:basedOn w:val="Normal"/>
    <w:semiHidden/>
    <w:pPr>
      <w:jc w:val="left"/>
    </w:pPr>
    <w:rPr>
      <w:rFonts w:ascii="Courier New" w:hAnsi="Courier New"/>
      <w:sz w:val="20"/>
      <w:lang w:val="en-US"/>
    </w:rPr>
  </w:style>
  <w:style w:type="paragraph" w:customStyle="1" w:styleId="listing">
    <w:name w:val="listing"/>
    <w:basedOn w:val="PlainText"/>
    <w:autoRedefine/>
    <w:rPr>
      <w:noProof/>
      <w:spacing w:val="-20"/>
      <w:sz w:val="18"/>
    </w:rPr>
  </w:style>
  <w:style w:type="paragraph" w:styleId="TOC1">
    <w:name w:val="toc 1"/>
    <w:basedOn w:val="Normal"/>
    <w:next w:val="Normal"/>
    <w:autoRedefine/>
    <w:uiPriority w:val="39"/>
    <w:rsid w:val="007F76E1"/>
    <w:pPr>
      <w:numPr>
        <w:numId w:val="15"/>
      </w:numPr>
      <w:tabs>
        <w:tab w:val="clear" w:pos="720"/>
        <w:tab w:val="num" w:pos="284"/>
        <w:tab w:val="right" w:leader="dot" w:pos="9061"/>
      </w:tabs>
      <w:spacing w:before="120"/>
      <w:ind w:left="0" w:firstLin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ListBullet">
    <w:name w:val="List Bullet"/>
    <w:basedOn w:val="Normal"/>
    <w:autoRedefine/>
    <w:semiHidden/>
    <w:pPr>
      <w:numPr>
        <w:numId w:val="2"/>
      </w:numPr>
    </w:pPr>
  </w:style>
  <w:style w:type="paragraph" w:styleId="ListBullet2">
    <w:name w:val="List Bullet 2"/>
    <w:basedOn w:val="Normal"/>
    <w:autoRedefine/>
    <w:semiHidden/>
    <w:pPr>
      <w:numPr>
        <w:numId w:val="3"/>
      </w:numPr>
      <w:tabs>
        <w:tab w:val="clear" w:pos="720"/>
        <w:tab w:val="num" w:pos="643"/>
      </w:tabs>
      <w:ind w:left="643"/>
    </w:pPr>
  </w:style>
  <w:style w:type="paragraph" w:customStyle="1" w:styleId="asection">
    <w:name w:val="asection"/>
    <w:basedOn w:val="section"/>
    <w:next w:val="Normal"/>
    <w:rsid w:val="00C73BF4"/>
    <w:pPr>
      <w:numPr>
        <w:numId w:val="13"/>
      </w:numPr>
      <w:ind w:left="578" w:hanging="578"/>
    </w:pPr>
  </w:style>
  <w:style w:type="paragraph" w:customStyle="1" w:styleId="asubsection">
    <w:name w:val="asubsection"/>
    <w:basedOn w:val="subsection"/>
    <w:next w:val="Normal"/>
    <w:rsid w:val="00C73BF4"/>
    <w:pPr>
      <w:tabs>
        <w:tab w:val="num" w:pos="5040"/>
      </w:tabs>
      <w:ind w:left="432" w:hanging="432"/>
    </w:pPr>
  </w:style>
  <w:style w:type="paragraph" w:customStyle="1" w:styleId="abstract">
    <w:name w:val="abstract"/>
    <w:basedOn w:val="Normal"/>
    <w:semiHidden/>
    <w:pPr>
      <w:numPr>
        <w:numId w:val="12"/>
      </w:numPr>
      <w:ind w:left="357" w:hanging="357"/>
      <w:jc w:val="left"/>
    </w:pPr>
    <w:rPr>
      <w:rFonts w:ascii="Arial" w:hAnsi="Arial"/>
      <w:b/>
      <w:sz w:val="18"/>
    </w:rPr>
  </w:style>
  <w:style w:type="paragraph" w:styleId="ListBullet3">
    <w:name w:val="List Bullet 3"/>
    <w:basedOn w:val="Normal"/>
    <w:autoRedefine/>
    <w:semiHidden/>
    <w:pPr>
      <w:numPr>
        <w:numId w:val="4"/>
      </w:numPr>
    </w:pPr>
    <w:rPr>
      <w:rFonts w:ascii="Arial" w:hAnsi="Arial"/>
      <w:sz w:val="16"/>
    </w:rPr>
  </w:style>
  <w:style w:type="paragraph" w:styleId="ListBullet4">
    <w:name w:val="List Bullet 4"/>
    <w:basedOn w:val="Normal"/>
    <w:autoRedefine/>
    <w:semiHidden/>
    <w:pPr>
      <w:numPr>
        <w:numId w:val="5"/>
      </w:numPr>
    </w:pPr>
    <w:rPr>
      <w:rFonts w:ascii="Arial" w:hAnsi="Arial"/>
      <w:sz w:val="16"/>
    </w:rPr>
  </w:style>
  <w:style w:type="paragraph" w:styleId="ListBullet5">
    <w:name w:val="List Bullet 5"/>
    <w:basedOn w:val="Normal"/>
    <w:autoRedefine/>
    <w:semiHidden/>
    <w:pPr>
      <w:numPr>
        <w:numId w:val="6"/>
      </w:numPr>
    </w:pPr>
    <w:rPr>
      <w:rFonts w:ascii="Arial" w:hAnsi="Arial"/>
      <w:sz w:val="16"/>
    </w:rPr>
  </w:style>
  <w:style w:type="paragraph" w:styleId="ListNumber">
    <w:name w:val="List Number"/>
    <w:basedOn w:val="Normal"/>
    <w:semiHidden/>
    <w:pPr>
      <w:numPr>
        <w:numId w:val="7"/>
      </w:numPr>
    </w:pPr>
    <w:rPr>
      <w:rFonts w:ascii="Arial" w:hAnsi="Arial"/>
      <w:sz w:val="16"/>
    </w:rPr>
  </w:style>
  <w:style w:type="paragraph" w:styleId="ListNumber2">
    <w:name w:val="List Number 2"/>
    <w:basedOn w:val="Normal"/>
    <w:semiHidden/>
    <w:pPr>
      <w:numPr>
        <w:numId w:val="8"/>
      </w:numPr>
    </w:pPr>
    <w:rPr>
      <w:rFonts w:ascii="Arial" w:hAnsi="Arial"/>
      <w:sz w:val="16"/>
    </w:rPr>
  </w:style>
  <w:style w:type="paragraph" w:styleId="ListNumber3">
    <w:name w:val="List Number 3"/>
    <w:basedOn w:val="Normal"/>
    <w:semiHidden/>
    <w:pPr>
      <w:numPr>
        <w:numId w:val="9"/>
      </w:numPr>
    </w:pPr>
    <w:rPr>
      <w:rFonts w:ascii="Arial" w:hAnsi="Arial"/>
      <w:sz w:val="16"/>
    </w:rPr>
  </w:style>
  <w:style w:type="paragraph" w:styleId="ListNumber4">
    <w:name w:val="List Number 4"/>
    <w:basedOn w:val="Normal"/>
    <w:semiHidden/>
    <w:pPr>
      <w:numPr>
        <w:numId w:val="10"/>
      </w:numPr>
    </w:pPr>
    <w:rPr>
      <w:rFonts w:ascii="Arial" w:hAnsi="Arial"/>
      <w:sz w:val="16"/>
    </w:rPr>
  </w:style>
  <w:style w:type="paragraph" w:styleId="ListNumber5">
    <w:name w:val="List Number 5"/>
    <w:basedOn w:val="Normal"/>
    <w:semiHidden/>
    <w:pPr>
      <w:numPr>
        <w:numId w:val="11"/>
      </w:numPr>
    </w:pPr>
    <w:rPr>
      <w:rFonts w:ascii="Arial" w:hAnsi="Arial"/>
      <w:sz w:val="1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rFonts w:ascii="Arial" w:hAnsi="Arial"/>
      <w:sz w:val="18"/>
    </w:rPr>
  </w:style>
  <w:style w:type="paragraph" w:styleId="BodyText2">
    <w:name w:val="Body Text 2"/>
    <w:basedOn w:val="Normal"/>
    <w:semiHidden/>
    <w:pPr>
      <w:jc w:val="left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Date">
    <w:name w:val="Date"/>
    <w:basedOn w:val="Normal"/>
    <w:next w:val="Normal"/>
    <w:semiHidden/>
  </w:style>
  <w:style w:type="table" w:styleId="TableGrid">
    <w:name w:val="Table Grid"/>
    <w:basedOn w:val="TableNormal"/>
    <w:rsid w:val="002840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ngen">
    <w:name w:val="listing_en"/>
    <w:basedOn w:val="listing"/>
    <w:semiHidden/>
    <w:rPr>
      <w:noProof w:val="0"/>
      <w:lang w:val="en-GB"/>
    </w:rPr>
  </w:style>
  <w:style w:type="paragraph" w:customStyle="1" w:styleId="p12">
    <w:name w:val="p12"/>
    <w:basedOn w:val="Normal"/>
    <w:rsid w:val="00E94825"/>
    <w:pPr>
      <w:widowControl w:val="0"/>
      <w:tabs>
        <w:tab w:val="left" w:pos="280"/>
      </w:tabs>
      <w:spacing w:line="240" w:lineRule="atLeast"/>
    </w:pPr>
    <w:rPr>
      <w:snapToGrid w:val="0"/>
    </w:rPr>
  </w:style>
  <w:style w:type="character" w:customStyle="1" w:styleId="captionChar">
    <w:name w:val="caption Char"/>
    <w:basedOn w:val="DefaultParagraphFont"/>
    <w:link w:val="Caption1"/>
    <w:rsid w:val="00C77DD9"/>
    <w:rPr>
      <w:snapToGrid w:val="0"/>
      <w:color w:val="000000"/>
      <w:sz w:val="22"/>
      <w:lang w:val="en-GB"/>
    </w:rPr>
  </w:style>
  <w:style w:type="character" w:styleId="FollowedHyperlink">
    <w:name w:val="FollowedHyperlink"/>
    <w:basedOn w:val="DefaultParagraphFont"/>
    <w:rsid w:val="00104997"/>
    <w:rPr>
      <w:color w:val="800080"/>
      <w:u w:val="single"/>
    </w:rPr>
  </w:style>
  <w:style w:type="paragraph" w:styleId="HTMLPreformatted">
    <w:name w:val="HTML Preformatted"/>
    <w:basedOn w:val="Normal"/>
    <w:rsid w:val="007C7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/>
    </w:rPr>
  </w:style>
  <w:style w:type="character" w:customStyle="1" w:styleId="Table">
    <w:name w:val="Table"/>
    <w:basedOn w:val="DefaultParagraphFont"/>
    <w:rsid w:val="00617737"/>
    <w:rPr>
      <w:sz w:val="20"/>
    </w:rPr>
  </w:style>
  <w:style w:type="table" w:styleId="TableGrid3">
    <w:name w:val="Table Grid 3"/>
    <w:basedOn w:val="TableNormal"/>
    <w:rsid w:val="00617737"/>
    <w:rPr>
      <w:rFonts w:eastAsia="MS Minch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semiHidden/>
    <w:rsid w:val="00BE7501"/>
    <w:rPr>
      <w:sz w:val="16"/>
      <w:szCs w:val="16"/>
    </w:rPr>
  </w:style>
  <w:style w:type="paragraph" w:styleId="CommentText">
    <w:name w:val="annotation text"/>
    <w:basedOn w:val="Normal"/>
    <w:semiHidden/>
    <w:rsid w:val="00BE7501"/>
    <w:rPr>
      <w:sz w:val="20"/>
    </w:rPr>
  </w:style>
  <w:style w:type="paragraph" w:styleId="CommentSubject">
    <w:name w:val="annotation subject"/>
    <w:basedOn w:val="CommentText"/>
    <w:next w:val="CommentText"/>
    <w:semiHidden/>
    <w:rsid w:val="00BE7501"/>
    <w:rPr>
      <w:b/>
      <w:bCs/>
    </w:rPr>
  </w:style>
  <w:style w:type="paragraph" w:styleId="BalloonText">
    <w:name w:val="Balloon Text"/>
    <w:basedOn w:val="Normal"/>
    <w:semiHidden/>
    <w:rsid w:val="00BE75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nquiries@limemicro.com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ech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7070-ACA2-4AB5-80F5-CA9D4AF69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techreport</Template>
  <TotalTime>962</TotalTime>
  <Pages>1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Lime Microsystems Limited</vt:lpstr>
    </vt:vector>
  </TitlesOfParts>
  <Company/>
  <LinksUpToDate>false</LinksUpToDate>
  <CharactersWithSpaces>7135</CharactersWithSpaces>
  <SharedDoc>false</SharedDoc>
  <HLinks>
    <vt:vector size="234" baseType="variant">
      <vt:variant>
        <vt:i4>1900600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_Toc413163991</vt:lpwstr>
      </vt:variant>
      <vt:variant>
        <vt:i4>1900600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_Toc413163990</vt:lpwstr>
      </vt:variant>
      <vt:variant>
        <vt:i4>1835064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_Toc413163989</vt:lpwstr>
      </vt:variant>
      <vt:variant>
        <vt:i4>1835064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_Toc413163988</vt:lpwstr>
      </vt:variant>
      <vt:variant>
        <vt:i4>1835064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_Toc413163987</vt:lpwstr>
      </vt:variant>
      <vt:variant>
        <vt:i4>1835064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_Toc413163986</vt:lpwstr>
      </vt:variant>
      <vt:variant>
        <vt:i4>1835064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_Toc413163985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_Toc413163984</vt:lpwstr>
      </vt:variant>
      <vt:variant>
        <vt:i4>1835064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_Toc413163983</vt:lpwstr>
      </vt:variant>
      <vt:variant>
        <vt:i4>1835064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_Toc413163982</vt:lpwstr>
      </vt:variant>
      <vt:variant>
        <vt:i4>1835064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_Toc413163981</vt:lpwstr>
      </vt:variant>
      <vt:variant>
        <vt:i4>1835064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_Toc413163980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_Toc413163979</vt:lpwstr>
      </vt:variant>
      <vt:variant>
        <vt:i4>1245240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_Toc413163978</vt:lpwstr>
      </vt:variant>
      <vt:variant>
        <vt:i4>1245240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_Toc413163977</vt:lpwstr>
      </vt:variant>
      <vt:variant>
        <vt:i4>1245240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_Toc413163976</vt:lpwstr>
      </vt:variant>
      <vt:variant>
        <vt:i4>1245240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_Toc413163975</vt:lpwstr>
      </vt:variant>
      <vt:variant>
        <vt:i4>1245240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_Toc413163974</vt:lpwstr>
      </vt:variant>
      <vt:variant>
        <vt:i4>1245240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_Toc413163973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_Toc413163972</vt:lpwstr>
      </vt:variant>
      <vt:variant>
        <vt:i4>1245240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_Toc413163971</vt:lpwstr>
      </vt:variant>
      <vt:variant>
        <vt:i4>1245240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_Toc413163970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_Toc413163969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_Toc413163968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_Toc413163967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_Toc413163966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_Toc413163965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_Toc413163964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_Toc413163963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_Toc413163962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_Toc413163961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_Toc413163960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_Toc413163959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_Toc413163958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_Toc413163957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_Toc413163956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_Toc413163955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_Toc413163954</vt:lpwstr>
      </vt:variant>
      <vt:variant>
        <vt:i4>7012432</vt:i4>
      </vt:variant>
      <vt:variant>
        <vt:i4>0</vt:i4>
      </vt:variant>
      <vt:variant>
        <vt:i4>0</vt:i4>
      </vt:variant>
      <vt:variant>
        <vt:i4>5</vt:i4>
      </vt:variant>
      <vt:variant>
        <vt:lpwstr>mailto:enquiries@limemicro.com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Lime Microsystems Limited</dc:title>
  <dc:subject/>
  <dc:creator>Lime Micro</dc:creator>
  <cp:keywords/>
  <dc:description/>
  <cp:lastModifiedBy>Milan Savic</cp:lastModifiedBy>
  <cp:revision>187</cp:revision>
  <cp:lastPrinted>2017-10-10T12:35:00Z</cp:lastPrinted>
  <dcterms:created xsi:type="dcterms:W3CDTF">2015-06-11T15:13:00Z</dcterms:created>
  <dcterms:modified xsi:type="dcterms:W3CDTF">2017-10-10T12:36:00Z</dcterms:modified>
</cp:coreProperties>
</file>